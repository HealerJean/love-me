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2D1074">
              <w:pPr>
                <w:pStyle w:val="Publishwithline"/>
              </w:pPr>
              <w:r w:rsidRPr="002D1074">
                <w:rPr>
                  <w:rFonts w:hint="eastAsia"/>
                </w:rPr>
                <w:t>4</w:t>
              </w:r>
              <w:r w:rsidRPr="002D1074">
                <w:rPr>
                  <w:rFonts w:hint="eastAsia"/>
                </w:rPr>
                <w:t>、面试技巧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0B3E29">
          <w:pPr>
            <w:pStyle w:val="PadderBetweenControlandBody"/>
          </w:pPr>
        </w:p>
      </w:sdtContent>
    </w:sdt>
    <w:p w:rsidR="002D1074" w:rsidRDefault="002D1074"/>
    <w:p w:rsidR="004D7D81" w:rsidRDefault="00A970B3" w:rsidP="00A970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、为什么</w:t>
      </w:r>
      <w:r>
        <w:t>跳槽</w:t>
      </w:r>
    </w:p>
    <w:p w:rsidR="00A970B3" w:rsidRDefault="00A970B3" w:rsidP="00A970B3"/>
    <w:p w:rsidR="00A970B3" w:rsidRDefault="00A970B3" w:rsidP="00A970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6092">
        <w:rPr>
          <w:rFonts w:hint="eastAsia"/>
        </w:rPr>
        <w:t>注意</w:t>
      </w:r>
      <w:r w:rsidR="00B46092">
        <w:t>的事项</w:t>
      </w:r>
    </w:p>
    <w:p w:rsidR="00B46092" w:rsidRDefault="00B46092" w:rsidP="00B46092"/>
    <w:p w:rsidR="00B46092" w:rsidRDefault="00B46092" w:rsidP="00B4609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工资太低、加班频繁</w:t>
      </w:r>
    </w:p>
    <w:p w:rsidR="00B46092" w:rsidRDefault="00B46092" w:rsidP="00B46092"/>
    <w:p w:rsidR="00B46092" w:rsidRDefault="00B46092" w:rsidP="00B4609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、正确</w:t>
      </w:r>
      <w:r>
        <w:t>回答</w:t>
      </w:r>
    </w:p>
    <w:p w:rsidR="00B46092" w:rsidRDefault="00B46092" w:rsidP="00B46092">
      <w:pPr>
        <w:rPr>
          <w:rFonts w:hint="eastAsia"/>
        </w:rPr>
      </w:pPr>
      <w:r>
        <w:rPr>
          <w:rFonts w:hint="eastAsia"/>
        </w:rPr>
        <w:t xml:space="preserve"> </w:t>
      </w:r>
    </w:p>
    <w:p w:rsidR="00A57051" w:rsidRDefault="00B46092" w:rsidP="009C0674">
      <w:pPr>
        <w:ind w:firstLine="720"/>
        <w:rPr>
          <w:sz w:val="28"/>
        </w:rPr>
      </w:pPr>
      <w:r w:rsidRPr="00070BD0">
        <w:rPr>
          <w:rFonts w:hint="eastAsia"/>
          <w:sz w:val="28"/>
        </w:rPr>
        <w:t>我从一个</w:t>
      </w:r>
      <w:r w:rsidRPr="00070BD0">
        <w:rPr>
          <w:sz w:val="28"/>
        </w:rPr>
        <w:t>没有</w:t>
      </w:r>
      <w:r w:rsidRPr="00070BD0">
        <w:rPr>
          <w:rFonts w:hint="eastAsia"/>
          <w:sz w:val="28"/>
        </w:rPr>
        <w:t>毕业</w:t>
      </w:r>
      <w:r w:rsidRPr="00070BD0">
        <w:rPr>
          <w:sz w:val="28"/>
        </w:rPr>
        <w:t>的</w:t>
      </w:r>
      <w:r w:rsidRPr="00070BD0">
        <w:rPr>
          <w:rFonts w:hint="eastAsia"/>
          <w:sz w:val="28"/>
        </w:rPr>
        <w:t>学生</w:t>
      </w:r>
      <w:r w:rsidRPr="00070BD0">
        <w:rPr>
          <w:sz w:val="28"/>
        </w:rPr>
        <w:t>，到已经毕业半年多，</w:t>
      </w:r>
      <w:r w:rsidRPr="00070BD0">
        <w:rPr>
          <w:rFonts w:hint="eastAsia"/>
          <w:sz w:val="28"/>
        </w:rPr>
        <w:t>我在</w:t>
      </w:r>
      <w:r w:rsidRPr="00070BD0">
        <w:rPr>
          <w:sz w:val="28"/>
        </w:rPr>
        <w:t>猪八戒</w:t>
      </w:r>
      <w:r w:rsidRPr="00070BD0">
        <w:rPr>
          <w:rFonts w:hint="eastAsia"/>
          <w:sz w:val="28"/>
        </w:rPr>
        <w:t>已经</w:t>
      </w:r>
      <w:r w:rsidRPr="00070BD0">
        <w:rPr>
          <w:sz w:val="28"/>
        </w:rPr>
        <w:t>做了两年，</w:t>
      </w:r>
      <w:r w:rsidR="00070BD0" w:rsidRPr="00070BD0">
        <w:rPr>
          <w:rFonts w:hint="eastAsia"/>
          <w:sz w:val="28"/>
        </w:rPr>
        <w:t>因为</w:t>
      </w:r>
      <w:r w:rsidR="00070BD0" w:rsidRPr="00070BD0">
        <w:rPr>
          <w:sz w:val="28"/>
        </w:rPr>
        <w:t>技术</w:t>
      </w:r>
      <w:r w:rsidR="00070BD0" w:rsidRPr="00070BD0">
        <w:rPr>
          <w:rFonts w:hint="eastAsia"/>
          <w:sz w:val="28"/>
        </w:rPr>
        <w:t>还不错</w:t>
      </w:r>
      <w:r w:rsidR="00070BD0" w:rsidRPr="00070BD0">
        <w:rPr>
          <w:sz w:val="28"/>
        </w:rPr>
        <w:t>，所以</w:t>
      </w:r>
      <w:r w:rsidRPr="00070BD0">
        <w:rPr>
          <w:rFonts w:hint="eastAsia"/>
          <w:sz w:val="28"/>
        </w:rPr>
        <w:t>最近</w:t>
      </w:r>
      <w:r w:rsidRPr="00070BD0">
        <w:rPr>
          <w:sz w:val="28"/>
        </w:rPr>
        <w:t>1</w:t>
      </w:r>
      <w:r w:rsidRPr="00070BD0">
        <w:rPr>
          <w:sz w:val="28"/>
        </w:rPr>
        <w:t>个月，公司给我调整了</w:t>
      </w:r>
      <w:r w:rsidRPr="00070BD0">
        <w:rPr>
          <w:rFonts w:hint="eastAsia"/>
          <w:sz w:val="28"/>
        </w:rPr>
        <w:t>方向</w:t>
      </w:r>
      <w:r w:rsidRPr="00070BD0">
        <w:rPr>
          <w:sz w:val="28"/>
        </w:rPr>
        <w:t>，让我培训应届生，</w:t>
      </w:r>
      <w:r w:rsidR="001E20B1">
        <w:rPr>
          <w:rFonts w:hint="eastAsia"/>
          <w:sz w:val="28"/>
        </w:rPr>
        <w:t>虽然</w:t>
      </w:r>
      <w:r w:rsidR="001E20B1">
        <w:rPr>
          <w:sz w:val="28"/>
        </w:rPr>
        <w:t>是一个</w:t>
      </w:r>
      <w:r w:rsidR="00EC2F9A">
        <w:rPr>
          <w:rFonts w:hint="eastAsia"/>
          <w:sz w:val="28"/>
        </w:rPr>
        <w:t>小</w:t>
      </w:r>
      <w:r w:rsidR="00EC2F9A">
        <w:rPr>
          <w:sz w:val="28"/>
        </w:rPr>
        <w:t>的</w:t>
      </w:r>
      <w:r w:rsidR="001E20B1">
        <w:rPr>
          <w:sz w:val="28"/>
        </w:rPr>
        <w:t>管理岗位，</w:t>
      </w:r>
      <w:r w:rsidR="00EC2F9A">
        <w:rPr>
          <w:rFonts w:hint="eastAsia"/>
          <w:sz w:val="28"/>
        </w:rPr>
        <w:t>但</w:t>
      </w:r>
      <w:r w:rsidRPr="00070BD0">
        <w:rPr>
          <w:rFonts w:hint="eastAsia"/>
          <w:sz w:val="28"/>
        </w:rPr>
        <w:t>我个人</w:t>
      </w:r>
      <w:r w:rsidRPr="00070BD0">
        <w:rPr>
          <w:sz w:val="28"/>
        </w:rPr>
        <w:t>比较喜欢</w:t>
      </w:r>
      <w:r w:rsidRPr="00070BD0">
        <w:rPr>
          <w:rFonts w:hint="eastAsia"/>
          <w:sz w:val="28"/>
        </w:rPr>
        <w:t>编程</w:t>
      </w:r>
      <w:r w:rsidRPr="00070BD0">
        <w:rPr>
          <w:sz w:val="28"/>
        </w:rPr>
        <w:t>，</w:t>
      </w:r>
      <w:r w:rsidRPr="00070BD0">
        <w:rPr>
          <w:rFonts w:hint="eastAsia"/>
          <w:sz w:val="28"/>
        </w:rPr>
        <w:t xml:space="preserve"> </w:t>
      </w:r>
      <w:r w:rsidRPr="00070BD0">
        <w:rPr>
          <w:rFonts w:hint="eastAsia"/>
          <w:sz w:val="28"/>
        </w:rPr>
        <w:t>并且</w:t>
      </w:r>
      <w:r w:rsidRPr="00070BD0">
        <w:rPr>
          <w:sz w:val="28"/>
        </w:rPr>
        <w:t>希望在编程的方向发展，所以</w:t>
      </w:r>
      <w:r w:rsidRPr="00070BD0">
        <w:rPr>
          <w:rFonts w:hint="eastAsia"/>
          <w:sz w:val="28"/>
        </w:rPr>
        <w:t>针对</w:t>
      </w:r>
      <w:r w:rsidRPr="00070BD0">
        <w:rPr>
          <w:sz w:val="28"/>
        </w:rPr>
        <w:t>之前的工作</w:t>
      </w:r>
      <w:r w:rsidRPr="00070BD0">
        <w:rPr>
          <w:rFonts w:hint="eastAsia"/>
          <w:sz w:val="28"/>
        </w:rPr>
        <w:t>没有</w:t>
      </w:r>
      <w:r w:rsidRPr="00070BD0">
        <w:rPr>
          <w:sz w:val="28"/>
        </w:rPr>
        <w:t>了</w:t>
      </w:r>
      <w:r w:rsidR="00070BD0" w:rsidRPr="00070BD0">
        <w:rPr>
          <w:sz w:val="28"/>
        </w:rPr>
        <w:t>激情</w:t>
      </w:r>
      <w:r w:rsidR="00070BD0" w:rsidRPr="00070BD0">
        <w:rPr>
          <w:rFonts w:hint="eastAsia"/>
          <w:sz w:val="28"/>
        </w:rPr>
        <w:t>。</w:t>
      </w:r>
    </w:p>
    <w:p w:rsidR="00EC2F9A" w:rsidRDefault="00EC2F9A" w:rsidP="00EC2F9A">
      <w:pPr>
        <w:pStyle w:val="1"/>
      </w:pPr>
      <w:r>
        <w:t>2</w:t>
      </w:r>
      <w:r>
        <w:rPr>
          <w:rFonts w:hint="eastAsia"/>
        </w:rPr>
        <w:t>、</w:t>
      </w:r>
      <w:r>
        <w:t>求职者提问环节</w:t>
      </w:r>
    </w:p>
    <w:p w:rsidR="00EC2F9A" w:rsidRDefault="00EC2F9A" w:rsidP="00EC2F9A"/>
    <w:p w:rsidR="00EC2F9A" w:rsidRDefault="00EC2F9A" w:rsidP="00EC2F9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、我想了解</w:t>
      </w:r>
      <w:r>
        <w:t>下，</w:t>
      </w:r>
      <w:r>
        <w:rPr>
          <w:rFonts w:hint="eastAsia"/>
        </w:rPr>
        <w:t>假如</w:t>
      </w:r>
      <w:r>
        <w:t>我能入职，我接下来的工作方向</w:t>
      </w:r>
      <w:r>
        <w:rPr>
          <w:rFonts w:hint="eastAsia"/>
        </w:rPr>
        <w:t>是</w:t>
      </w:r>
      <w:r w:rsidR="000B3E29">
        <w:t>什么，比如用到的技术</w:t>
      </w:r>
      <w:r w:rsidR="000B3E29">
        <w:rPr>
          <w:rFonts w:hint="eastAsia"/>
        </w:rPr>
        <w:t>。</w:t>
      </w:r>
    </w:p>
    <w:p w:rsidR="000B3E29" w:rsidRPr="000B3E29" w:rsidRDefault="000B3E29" w:rsidP="000B3E29">
      <w:pPr>
        <w:rPr>
          <w:rFonts w:hint="eastAsia"/>
        </w:rPr>
      </w:pPr>
      <w:bookmarkStart w:id="0" w:name="_GoBack"/>
      <w:bookmarkEnd w:id="0"/>
    </w:p>
    <w:p w:rsidR="001E20B1" w:rsidRPr="00070BD0" w:rsidRDefault="001E20B1" w:rsidP="009C0674">
      <w:pPr>
        <w:ind w:firstLine="720"/>
        <w:rPr>
          <w:rFonts w:hint="eastAsia"/>
          <w:sz w:val="28"/>
        </w:rPr>
      </w:pPr>
    </w:p>
    <w:sectPr w:rsidR="001E20B1" w:rsidRPr="00070B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D1074"/>
    <w:rsid w:val="00070BD0"/>
    <w:rsid w:val="000B3E29"/>
    <w:rsid w:val="001E20B1"/>
    <w:rsid w:val="002D1074"/>
    <w:rsid w:val="004D7D81"/>
    <w:rsid w:val="00554A5C"/>
    <w:rsid w:val="0066335D"/>
    <w:rsid w:val="009C0674"/>
    <w:rsid w:val="00A57051"/>
    <w:rsid w:val="00A970B3"/>
    <w:rsid w:val="00B46092"/>
    <w:rsid w:val="00D51DC8"/>
    <w:rsid w:val="00EC2F9A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A64C1-99D3-4AC2-B2ED-B59AE8C6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F0C573-C994-4331-8265-BE218B3232F4}"/>
      </w:docPartPr>
      <w:docPartBody>
        <w:p w:rsidR="00000000" w:rsidRDefault="004B318B">
          <w:r w:rsidRPr="006E1C3D">
            <w:rPr>
              <w:rStyle w:val="a3"/>
              <w:rFonts w:hint="eastAsia"/>
            </w:rPr>
            <w:t>[</w:t>
          </w:r>
          <w:r w:rsidRPr="006E1C3D">
            <w:rPr>
              <w:rStyle w:val="a3"/>
              <w:rFonts w:hint="eastAsia"/>
            </w:rPr>
            <w:t>在此处输入文章标题</w:t>
          </w:r>
          <w:r w:rsidRPr="006E1C3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8B"/>
    <w:rsid w:val="004B318B"/>
    <w:rsid w:val="00F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1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4、面试技巧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11</cp:revision>
  <dcterms:created xsi:type="dcterms:W3CDTF">2017-12-19T09:21:00Z</dcterms:created>
  <dcterms:modified xsi:type="dcterms:W3CDTF">2017-12-19T09:34:00Z</dcterms:modified>
</cp:coreProperties>
</file>
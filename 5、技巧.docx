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2D1074">
              <w:pPr>
                <w:pStyle w:val="Publishwithline"/>
              </w:pPr>
              <w:r w:rsidRPr="002D1074">
                <w:rPr>
                  <w:rFonts w:hint="eastAsia"/>
                </w:rPr>
                <w:t>4</w:t>
              </w:r>
              <w:r w:rsidRPr="002D1074">
                <w:rPr>
                  <w:rFonts w:hint="eastAsia"/>
                </w:rPr>
                <w:t>、面试技巧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A91177">
          <w:pPr>
            <w:pStyle w:val="PadderBetweenControlandBody"/>
          </w:pPr>
        </w:p>
      </w:sdtContent>
    </w:sdt>
    <w:p w:rsidR="002D1074" w:rsidRDefault="002D1074"/>
    <w:p w:rsidR="004D7D81" w:rsidRDefault="00A970B3" w:rsidP="00A970B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、为什么</w:t>
      </w:r>
      <w:r>
        <w:t>跳槽</w:t>
      </w:r>
    </w:p>
    <w:p w:rsidR="00A970B3" w:rsidRDefault="00A970B3" w:rsidP="00A970B3"/>
    <w:p w:rsidR="00A970B3" w:rsidRDefault="00A970B3" w:rsidP="00A970B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46092">
        <w:rPr>
          <w:rFonts w:hint="eastAsia"/>
        </w:rPr>
        <w:t>注意</w:t>
      </w:r>
      <w:r w:rsidR="00B46092">
        <w:t>的事项</w:t>
      </w:r>
    </w:p>
    <w:p w:rsidR="00B46092" w:rsidRDefault="00B46092" w:rsidP="00B46092"/>
    <w:p w:rsidR="00B46092" w:rsidRDefault="00B46092" w:rsidP="00B4609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工资太低、加班频繁</w:t>
      </w:r>
    </w:p>
    <w:p w:rsidR="00B46092" w:rsidRDefault="00B46092" w:rsidP="00B46092"/>
    <w:p w:rsidR="00B46092" w:rsidRDefault="00B46092" w:rsidP="00B4609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、正确</w:t>
      </w:r>
      <w:r>
        <w:t>回答</w:t>
      </w:r>
    </w:p>
    <w:p w:rsidR="00B46092" w:rsidRDefault="00B46092" w:rsidP="00B46092">
      <w:r>
        <w:rPr>
          <w:rFonts w:hint="eastAsia"/>
        </w:rPr>
        <w:t xml:space="preserve"> </w:t>
      </w:r>
    </w:p>
    <w:p w:rsidR="00A57051" w:rsidRDefault="00B46092" w:rsidP="009C0674">
      <w:pPr>
        <w:ind w:firstLine="720"/>
        <w:rPr>
          <w:sz w:val="28"/>
        </w:rPr>
      </w:pPr>
      <w:r w:rsidRPr="00070BD0">
        <w:rPr>
          <w:rFonts w:hint="eastAsia"/>
          <w:sz w:val="28"/>
        </w:rPr>
        <w:t>我从一个</w:t>
      </w:r>
      <w:r w:rsidRPr="00070BD0">
        <w:rPr>
          <w:sz w:val="28"/>
        </w:rPr>
        <w:t>没有</w:t>
      </w:r>
      <w:r w:rsidRPr="00070BD0">
        <w:rPr>
          <w:rFonts w:hint="eastAsia"/>
          <w:sz w:val="28"/>
        </w:rPr>
        <w:t>毕业</w:t>
      </w:r>
      <w:r w:rsidRPr="00070BD0">
        <w:rPr>
          <w:sz w:val="28"/>
        </w:rPr>
        <w:t>的</w:t>
      </w:r>
      <w:r w:rsidRPr="00070BD0">
        <w:rPr>
          <w:rFonts w:hint="eastAsia"/>
          <w:sz w:val="28"/>
        </w:rPr>
        <w:t>学生</w:t>
      </w:r>
      <w:r w:rsidRPr="00070BD0">
        <w:rPr>
          <w:sz w:val="28"/>
        </w:rPr>
        <w:t>，到已经毕业半年多，</w:t>
      </w:r>
      <w:r w:rsidRPr="00070BD0">
        <w:rPr>
          <w:rFonts w:hint="eastAsia"/>
          <w:sz w:val="28"/>
        </w:rPr>
        <w:t>我在</w:t>
      </w:r>
      <w:r w:rsidRPr="00070BD0">
        <w:rPr>
          <w:sz w:val="28"/>
        </w:rPr>
        <w:t>猪八戒</w:t>
      </w:r>
      <w:r w:rsidRPr="00070BD0">
        <w:rPr>
          <w:rFonts w:hint="eastAsia"/>
          <w:sz w:val="28"/>
        </w:rPr>
        <w:t>已经</w:t>
      </w:r>
      <w:r w:rsidRPr="00070BD0">
        <w:rPr>
          <w:sz w:val="28"/>
        </w:rPr>
        <w:t>做了两年，</w:t>
      </w:r>
      <w:r w:rsidR="00070BD0" w:rsidRPr="00070BD0">
        <w:rPr>
          <w:rFonts w:hint="eastAsia"/>
          <w:sz w:val="28"/>
        </w:rPr>
        <w:t>因为</w:t>
      </w:r>
      <w:r w:rsidR="00070BD0" w:rsidRPr="00070BD0">
        <w:rPr>
          <w:sz w:val="28"/>
        </w:rPr>
        <w:t>技术</w:t>
      </w:r>
      <w:r w:rsidR="00070BD0" w:rsidRPr="00070BD0">
        <w:rPr>
          <w:rFonts w:hint="eastAsia"/>
          <w:sz w:val="28"/>
        </w:rPr>
        <w:t>还不错</w:t>
      </w:r>
      <w:r w:rsidR="00070BD0" w:rsidRPr="00070BD0">
        <w:rPr>
          <w:sz w:val="28"/>
        </w:rPr>
        <w:t>，所以</w:t>
      </w:r>
      <w:r w:rsidRPr="00070BD0">
        <w:rPr>
          <w:rFonts w:hint="eastAsia"/>
          <w:sz w:val="28"/>
        </w:rPr>
        <w:t>最近</w:t>
      </w:r>
      <w:r w:rsidRPr="00070BD0">
        <w:rPr>
          <w:sz w:val="28"/>
        </w:rPr>
        <w:t>1</w:t>
      </w:r>
      <w:r w:rsidRPr="00070BD0">
        <w:rPr>
          <w:sz w:val="28"/>
        </w:rPr>
        <w:t>个月，公司给我调整了</w:t>
      </w:r>
      <w:r w:rsidRPr="00070BD0">
        <w:rPr>
          <w:rFonts w:hint="eastAsia"/>
          <w:sz w:val="28"/>
        </w:rPr>
        <w:t>方向</w:t>
      </w:r>
      <w:r w:rsidRPr="00070BD0">
        <w:rPr>
          <w:sz w:val="28"/>
        </w:rPr>
        <w:t>，让我培训应届生，</w:t>
      </w:r>
      <w:r w:rsidR="001E20B1">
        <w:rPr>
          <w:rFonts w:hint="eastAsia"/>
          <w:sz w:val="28"/>
        </w:rPr>
        <w:t>虽然</w:t>
      </w:r>
      <w:r w:rsidR="001E20B1">
        <w:rPr>
          <w:sz w:val="28"/>
        </w:rPr>
        <w:t>是一个</w:t>
      </w:r>
      <w:r w:rsidR="00EC2F9A">
        <w:rPr>
          <w:rFonts w:hint="eastAsia"/>
          <w:sz w:val="28"/>
        </w:rPr>
        <w:t>小</w:t>
      </w:r>
      <w:r w:rsidR="00EC2F9A">
        <w:rPr>
          <w:sz w:val="28"/>
        </w:rPr>
        <w:t>的</w:t>
      </w:r>
      <w:r w:rsidR="001E20B1">
        <w:rPr>
          <w:sz w:val="28"/>
        </w:rPr>
        <w:t>管理岗位，</w:t>
      </w:r>
      <w:r w:rsidR="00EC2F9A">
        <w:rPr>
          <w:rFonts w:hint="eastAsia"/>
          <w:sz w:val="28"/>
        </w:rPr>
        <w:t>但</w:t>
      </w:r>
      <w:r w:rsidRPr="00070BD0">
        <w:rPr>
          <w:rFonts w:hint="eastAsia"/>
          <w:sz w:val="28"/>
        </w:rPr>
        <w:t>我个人</w:t>
      </w:r>
      <w:r w:rsidRPr="00070BD0">
        <w:rPr>
          <w:sz w:val="28"/>
        </w:rPr>
        <w:t>比较喜欢</w:t>
      </w:r>
      <w:r w:rsidRPr="00070BD0">
        <w:rPr>
          <w:rFonts w:hint="eastAsia"/>
          <w:sz w:val="28"/>
        </w:rPr>
        <w:t>编程</w:t>
      </w:r>
      <w:r w:rsidRPr="00070BD0">
        <w:rPr>
          <w:sz w:val="28"/>
        </w:rPr>
        <w:t>，</w:t>
      </w:r>
      <w:r w:rsidRPr="00070BD0">
        <w:rPr>
          <w:rFonts w:hint="eastAsia"/>
          <w:sz w:val="28"/>
        </w:rPr>
        <w:t xml:space="preserve"> </w:t>
      </w:r>
      <w:r w:rsidRPr="00070BD0">
        <w:rPr>
          <w:rFonts w:hint="eastAsia"/>
          <w:sz w:val="28"/>
        </w:rPr>
        <w:t>并且</w:t>
      </w:r>
      <w:r w:rsidRPr="00070BD0">
        <w:rPr>
          <w:sz w:val="28"/>
        </w:rPr>
        <w:t>希望在编程的方向发展，所以</w:t>
      </w:r>
      <w:r w:rsidRPr="00070BD0">
        <w:rPr>
          <w:rFonts w:hint="eastAsia"/>
          <w:sz w:val="28"/>
        </w:rPr>
        <w:t>针对</w:t>
      </w:r>
      <w:r w:rsidRPr="00070BD0">
        <w:rPr>
          <w:sz w:val="28"/>
        </w:rPr>
        <w:t>之前的工作</w:t>
      </w:r>
      <w:r w:rsidRPr="00070BD0">
        <w:rPr>
          <w:rFonts w:hint="eastAsia"/>
          <w:sz w:val="28"/>
        </w:rPr>
        <w:t>没有</w:t>
      </w:r>
      <w:r w:rsidRPr="00070BD0">
        <w:rPr>
          <w:sz w:val="28"/>
        </w:rPr>
        <w:t>了</w:t>
      </w:r>
      <w:r w:rsidR="00070BD0" w:rsidRPr="00070BD0">
        <w:rPr>
          <w:sz w:val="28"/>
        </w:rPr>
        <w:t>激情</w:t>
      </w:r>
      <w:r w:rsidR="00070BD0" w:rsidRPr="00070BD0">
        <w:rPr>
          <w:rFonts w:hint="eastAsia"/>
          <w:sz w:val="28"/>
        </w:rPr>
        <w:t>。</w:t>
      </w:r>
    </w:p>
    <w:p w:rsidR="00EC2F9A" w:rsidRDefault="00EC2F9A" w:rsidP="00EC2F9A">
      <w:pPr>
        <w:pStyle w:val="1"/>
      </w:pPr>
      <w:r>
        <w:t>2</w:t>
      </w:r>
      <w:r>
        <w:rPr>
          <w:rFonts w:hint="eastAsia"/>
        </w:rPr>
        <w:t>、</w:t>
      </w:r>
      <w:r>
        <w:t>求职者提问环节</w:t>
      </w:r>
    </w:p>
    <w:p w:rsidR="00EC2F9A" w:rsidRDefault="00EC2F9A" w:rsidP="00EC2F9A"/>
    <w:p w:rsidR="00EC2F9A" w:rsidRDefault="00EC2F9A" w:rsidP="00EC2F9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、我想了解</w:t>
      </w:r>
      <w:r>
        <w:t>下，</w:t>
      </w:r>
      <w:r>
        <w:rPr>
          <w:rFonts w:hint="eastAsia"/>
        </w:rPr>
        <w:t>假如</w:t>
      </w:r>
      <w:r>
        <w:t>我能入职，我接下来的工作方向</w:t>
      </w:r>
      <w:r>
        <w:rPr>
          <w:rFonts w:hint="eastAsia"/>
        </w:rPr>
        <w:t>是</w:t>
      </w:r>
      <w:r w:rsidR="000B3E29">
        <w:t>什么，比如用到的技术</w:t>
      </w:r>
      <w:r w:rsidR="000B3E29">
        <w:rPr>
          <w:rFonts w:hint="eastAsia"/>
        </w:rPr>
        <w:t>。</w:t>
      </w:r>
    </w:p>
    <w:p w:rsidR="000B3E29" w:rsidRDefault="000B3E29" w:rsidP="000B3E29"/>
    <w:p w:rsidR="00837D93" w:rsidRDefault="00837D93" w:rsidP="00837D93">
      <w:pPr>
        <w:pStyle w:val="2"/>
      </w:pPr>
      <w:r>
        <w:rPr>
          <w:rFonts w:hint="eastAsia"/>
        </w:rPr>
        <w:t>3</w:t>
      </w:r>
      <w:r>
        <w:t>、面试官问项目中遇到的问题</w:t>
      </w:r>
    </w:p>
    <w:p w:rsidR="00837D93" w:rsidRPr="00837D93" w:rsidRDefault="00837D93" w:rsidP="00837D93">
      <w:pPr>
        <w:rPr>
          <w:rFonts w:hint="eastAsia"/>
          <w:sz w:val="28"/>
        </w:rPr>
      </w:pPr>
    </w:p>
    <w:p w:rsidR="00837D93" w:rsidRDefault="00837D93" w:rsidP="00837D93">
      <w:pPr>
        <w:pStyle w:val="3"/>
      </w:pPr>
      <w:r w:rsidRPr="00837D93">
        <w:rPr>
          <w:rFonts w:asciiTheme="minorHAnsi" w:hAnsiTheme="minorHAnsi" w:cstheme="minorBidi" w:hint="eastAsia"/>
          <w:color w:val="auto"/>
          <w:szCs w:val="22"/>
        </w:rPr>
        <w:t>1</w:t>
      </w:r>
      <w:r w:rsidRPr="00837D93">
        <w:rPr>
          <w:rFonts w:asciiTheme="minorHAnsi" w:hAnsiTheme="minorHAnsi" w:cstheme="minorBidi" w:hint="eastAsia"/>
          <w:color w:val="auto"/>
          <w:szCs w:val="22"/>
        </w:rPr>
        <w:t>、</w:t>
      </w:r>
      <w:r>
        <w:rPr>
          <w:rFonts w:hint="eastAsia"/>
        </w:rPr>
        <w:t>项目</w:t>
      </w:r>
      <w:r>
        <w:t>问题：</w:t>
      </w:r>
    </w:p>
    <w:p w:rsidR="00837D93" w:rsidRPr="00837D93" w:rsidRDefault="00837D93" w:rsidP="00837D93">
      <w:pPr>
        <w:rPr>
          <w:rFonts w:hint="eastAsia"/>
        </w:rPr>
      </w:pPr>
    </w:p>
    <w:p w:rsidR="00837D93" w:rsidRDefault="00837D93" w:rsidP="00837D93">
      <w:pPr>
        <w:ind w:firstLine="720"/>
        <w:rPr>
          <w:sz w:val="28"/>
        </w:rPr>
      </w:pPr>
      <w:r w:rsidRPr="00837D93">
        <w:rPr>
          <w:sz w:val="28"/>
        </w:rPr>
        <w:t>这是我</w:t>
      </w:r>
      <w:r w:rsidRPr="00837D93">
        <w:rPr>
          <w:rFonts w:hint="eastAsia"/>
          <w:sz w:val="28"/>
        </w:rPr>
        <w:t>确实</w:t>
      </w:r>
      <w:r w:rsidRPr="00837D93">
        <w:rPr>
          <w:sz w:val="28"/>
        </w:rPr>
        <w:t>存在的，</w:t>
      </w:r>
      <w:r w:rsidRPr="00837D93">
        <w:rPr>
          <w:sz w:val="28"/>
        </w:rPr>
        <w:t>接手没有文档的项目，怎么梳理业务逻辑关系，代码关系？</w:t>
      </w:r>
      <w:r w:rsidRPr="00837D93">
        <w:rPr>
          <w:sz w:val="28"/>
        </w:rPr>
        <w:br/>
      </w:r>
      <w:r w:rsidRPr="00837D93">
        <w:rPr>
          <w:sz w:val="28"/>
        </w:rPr>
        <w:t>起起服务，从页面上跑一条业务，同时后台跟踪走过的代码，跟踪数据库，跟踪数据走向，跟踪页面。梳理整理业务逻辑，整理代码走向，整理数据走向，表间关系。</w:t>
      </w:r>
    </w:p>
    <w:p w:rsidR="00837D93" w:rsidRDefault="00837D93" w:rsidP="00837D93">
      <w:pPr>
        <w:rPr>
          <w:sz w:val="28"/>
        </w:rPr>
      </w:pPr>
    </w:p>
    <w:p w:rsidR="00837D93" w:rsidRDefault="00604BE1" w:rsidP="00837D93">
      <w:pPr>
        <w:pStyle w:val="3"/>
      </w:pPr>
      <w:r>
        <w:rPr>
          <w:rFonts w:hint="eastAsia"/>
        </w:rPr>
        <w:t>2</w:t>
      </w:r>
      <w:r w:rsidR="00837D93">
        <w:rPr>
          <w:rFonts w:hint="eastAsia"/>
        </w:rPr>
        <w:t>、</w:t>
      </w:r>
      <w:r w:rsidR="00837D93">
        <w:t>技术问题</w:t>
      </w:r>
    </w:p>
    <w:p w:rsidR="00837D93" w:rsidRDefault="00837D93" w:rsidP="00837D93">
      <w:r>
        <w:tab/>
      </w:r>
    </w:p>
    <w:p w:rsidR="00837D93" w:rsidRDefault="00837D93" w:rsidP="00837D93">
      <w:r>
        <w:tab/>
      </w:r>
      <w:r>
        <w:rPr>
          <w:rFonts w:hint="eastAsia"/>
        </w:rPr>
        <w:t>其实</w:t>
      </w:r>
      <w:r>
        <w:t>我觉得与技术有关的问题不太多，主要还是与系统的业务有关</w:t>
      </w:r>
      <w:r>
        <w:rPr>
          <w:rFonts w:hint="eastAsia"/>
        </w:rPr>
        <w:t>问题</w:t>
      </w:r>
      <w:r>
        <w:t>比较多，</w:t>
      </w:r>
      <w:r>
        <w:rPr>
          <w:rFonts w:hint="eastAsia"/>
        </w:rPr>
        <w:t>因为技术</w:t>
      </w:r>
      <w:r>
        <w:t>方面的话</w:t>
      </w:r>
      <w:r>
        <w:rPr>
          <w:rFonts w:hint="eastAsia"/>
        </w:rPr>
        <w:t>，不管</w:t>
      </w:r>
      <w:r>
        <w:t>采取什么方式，其实技术</w:t>
      </w:r>
      <w:r>
        <w:rPr>
          <w:rFonts w:hint="eastAsia"/>
        </w:rPr>
        <w:t>最终</w:t>
      </w:r>
      <w:r>
        <w:t>都是可以解决的，</w:t>
      </w:r>
      <w:r>
        <w:rPr>
          <w:rFonts w:hint="eastAsia"/>
        </w:rPr>
        <w:t>比如</w:t>
      </w:r>
      <w:r>
        <w:t>：</w:t>
      </w:r>
      <w:r>
        <w:rPr>
          <w:rFonts w:hint="eastAsia"/>
        </w:rPr>
        <w:t>在我技术</w:t>
      </w:r>
      <w:r>
        <w:t>不成熟的时候，</w:t>
      </w:r>
      <w:r>
        <w:rPr>
          <w:rFonts w:hint="eastAsia"/>
        </w:rPr>
        <w:t>可能</w:t>
      </w:r>
      <w:r>
        <w:t>首先</w:t>
      </w:r>
      <w:r>
        <w:rPr>
          <w:rFonts w:hint="eastAsia"/>
        </w:rPr>
        <w:t>想到</w:t>
      </w:r>
      <w:r>
        <w:t>的解决</w:t>
      </w:r>
      <w:r>
        <w:rPr>
          <w:rFonts w:hint="eastAsia"/>
        </w:rPr>
        <w:t>方法</w:t>
      </w:r>
      <w:r>
        <w:t>就是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或者</w:t>
      </w:r>
      <w:r>
        <w:t>是百度</w:t>
      </w:r>
      <w:r>
        <w:rPr>
          <w:rFonts w:hint="eastAsia"/>
        </w:rPr>
        <w:t>，</w:t>
      </w:r>
      <w:r w:rsidR="00012051">
        <w:rPr>
          <w:rFonts w:hint="eastAsia"/>
        </w:rPr>
        <w:t>我</w:t>
      </w:r>
      <w:r w:rsidR="00012051">
        <w:t>有加很多国外或者是国内的关于</w:t>
      </w:r>
      <w:r w:rsidR="00012051">
        <w:t>java</w:t>
      </w:r>
      <w:r w:rsidR="00012051">
        <w:t>问题的搜索书签。</w:t>
      </w:r>
      <w:r w:rsidR="00AA3496">
        <w:rPr>
          <w:rFonts w:hint="eastAsia"/>
        </w:rPr>
        <w:t>现在</w:t>
      </w:r>
      <w:r w:rsidR="00AA3496">
        <w:t>的话</w:t>
      </w:r>
      <w:r w:rsidR="009F7B29">
        <w:rPr>
          <w:rFonts w:hint="eastAsia"/>
        </w:rPr>
        <w:t>我觉得</w:t>
      </w:r>
      <w:r w:rsidR="00AA3496">
        <w:t>也是这种方式可能也是最直接和快速的。</w:t>
      </w:r>
      <w:r w:rsidR="00883BD9">
        <w:rPr>
          <w:rFonts w:hint="eastAsia"/>
        </w:rPr>
        <w:t>总之我觉得只要</w:t>
      </w:r>
      <w:r w:rsidR="00883BD9">
        <w:t>愿意突破自我，</w:t>
      </w:r>
      <w:r w:rsidR="009A5C09">
        <w:rPr>
          <w:rFonts w:hint="eastAsia"/>
        </w:rPr>
        <w:t>愿意</w:t>
      </w:r>
      <w:r w:rsidR="00CE2DDC">
        <w:rPr>
          <w:rFonts w:hint="eastAsia"/>
        </w:rPr>
        <w:t>抓紧</w:t>
      </w:r>
      <w:r w:rsidR="00CE2DDC">
        <w:t>学习</w:t>
      </w:r>
      <w:r w:rsidR="009A5C09">
        <w:t>，</w:t>
      </w:r>
      <w:r w:rsidR="00883BD9">
        <w:t>技术方面不是太大的问题。</w:t>
      </w:r>
      <w:r w:rsidR="00ED7993">
        <w:rPr>
          <w:rFonts w:hint="eastAsia"/>
        </w:rPr>
        <w:t xml:space="preserve"> </w:t>
      </w:r>
    </w:p>
    <w:p w:rsidR="00EC4452" w:rsidRDefault="00EC4452" w:rsidP="00837D93">
      <w:bookmarkStart w:id="0" w:name="_GoBack"/>
      <w:bookmarkEnd w:id="0"/>
    </w:p>
    <w:p w:rsidR="00EC4452" w:rsidRPr="009F7B29" w:rsidRDefault="00EC4452" w:rsidP="00837D93">
      <w:pPr>
        <w:rPr>
          <w:rFonts w:hint="eastAsia"/>
        </w:rPr>
      </w:pPr>
    </w:p>
    <w:p w:rsidR="001E20B1" w:rsidRPr="00070BD0" w:rsidRDefault="001E20B1" w:rsidP="009C0674">
      <w:pPr>
        <w:ind w:firstLine="720"/>
        <w:rPr>
          <w:sz w:val="28"/>
        </w:rPr>
      </w:pPr>
    </w:p>
    <w:sectPr w:rsidR="001E20B1" w:rsidRPr="00070BD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177" w:rsidRDefault="00A91177" w:rsidP="00837D93">
      <w:pPr>
        <w:spacing w:after="0"/>
      </w:pPr>
      <w:r>
        <w:separator/>
      </w:r>
    </w:p>
  </w:endnote>
  <w:endnote w:type="continuationSeparator" w:id="0">
    <w:p w:rsidR="00A91177" w:rsidRDefault="00A91177" w:rsidP="00837D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177" w:rsidRDefault="00A91177" w:rsidP="00837D93">
      <w:pPr>
        <w:spacing w:after="0"/>
      </w:pPr>
      <w:r>
        <w:separator/>
      </w:r>
    </w:p>
  </w:footnote>
  <w:footnote w:type="continuationSeparator" w:id="0">
    <w:p w:rsidR="00A91177" w:rsidRDefault="00A91177" w:rsidP="00837D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2D1074"/>
    <w:rsid w:val="00012051"/>
    <w:rsid w:val="00070BD0"/>
    <w:rsid w:val="000B3E29"/>
    <w:rsid w:val="001E20B1"/>
    <w:rsid w:val="002D1074"/>
    <w:rsid w:val="004D7D81"/>
    <w:rsid w:val="00554A5C"/>
    <w:rsid w:val="00604BE1"/>
    <w:rsid w:val="0066335D"/>
    <w:rsid w:val="00837D93"/>
    <w:rsid w:val="00883BD9"/>
    <w:rsid w:val="009A5C09"/>
    <w:rsid w:val="009C0674"/>
    <w:rsid w:val="009F7B29"/>
    <w:rsid w:val="00A57051"/>
    <w:rsid w:val="00A91177"/>
    <w:rsid w:val="00A970B3"/>
    <w:rsid w:val="00AA3496"/>
    <w:rsid w:val="00B46092"/>
    <w:rsid w:val="00CE2DDC"/>
    <w:rsid w:val="00D51DC8"/>
    <w:rsid w:val="00EC2F9A"/>
    <w:rsid w:val="00EC4452"/>
    <w:rsid w:val="00ED7993"/>
    <w:rsid w:val="00EF5ED6"/>
    <w:rsid w:val="00F7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7A64C1-99D3-4AC2-B2ED-B59AE8C6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header"/>
    <w:basedOn w:val="a"/>
    <w:link w:val="Char"/>
    <w:uiPriority w:val="99"/>
    <w:unhideWhenUsed/>
    <w:rsid w:val="00837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837D93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837D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837D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EA5BA4-28AD-4E5E-85BB-0DF4C8C6C992}"/>
      </w:docPartPr>
      <w:docPartBody>
        <w:p w:rsidR="006C6910" w:rsidRDefault="006C6910">
          <w:r w:rsidRPr="00872FBD">
            <w:rPr>
              <w:rStyle w:val="a3"/>
              <w:rFonts w:hint="eastAsia"/>
            </w:rPr>
            <w:t>[</w:t>
          </w:r>
          <w:r w:rsidRPr="00872FBD">
            <w:rPr>
              <w:rStyle w:val="a3"/>
              <w:rFonts w:hint="eastAsia"/>
            </w:rPr>
            <w:t>在此处输入文章标题</w:t>
          </w:r>
          <w:r w:rsidRPr="00872FBD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8B"/>
    <w:rsid w:val="004B318B"/>
    <w:rsid w:val="006C6910"/>
    <w:rsid w:val="00F65FCC"/>
    <w:rsid w:val="00F9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69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4、面试技巧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21</cp:revision>
  <dcterms:created xsi:type="dcterms:W3CDTF">2017-12-19T09:21:00Z</dcterms:created>
  <dcterms:modified xsi:type="dcterms:W3CDTF">2017-12-27T02:06:00Z</dcterms:modified>
</cp:coreProperties>
</file>
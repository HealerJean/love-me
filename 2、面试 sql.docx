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036CD2" w:rsidRDefault="000A314B" w:rsidP="000A314B">
          <w:pPr>
            <w:pStyle w:val="PublishStatus"/>
          </w:pPr>
          <w:r>
            <w:t>此文章已于</w:t>
          </w:r>
          <w:r>
            <w:t xml:space="preserve"> 10:47:09 2017/11/24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B044FA">
              <w:pPr>
                <w:pStyle w:val="Publishwithline"/>
              </w:pPr>
              <w:r>
                <w:t xml:space="preserve">sql </w:t>
              </w:r>
              <w:r>
                <w:rPr>
                  <w:rFonts w:hint="eastAsia"/>
                </w:rPr>
                <w:t>经典</w:t>
              </w:r>
              <w:r>
                <w:t>题</w:t>
              </w:r>
            </w:p>
          </w:sdtContent>
        </w:sdt>
        <w:p w:rsidR="00EF5ED6" w:rsidRDefault="00EF5ED6">
          <w:pPr>
            <w:pStyle w:val="underline"/>
          </w:pPr>
        </w:p>
        <w:p w:rsidR="00CB4882" w:rsidRDefault="00CB4882" w:rsidP="00CB4882">
          <w:pPr>
            <w:pStyle w:val="PadderBetweenTitleandProperties"/>
          </w:pPr>
        </w:p>
        <w:p w:rsidR="00CB4882" w:rsidRDefault="00CB4882" w:rsidP="00CB4882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974214986"/>
              <w:placeholder>
                <w:docPart w:val="2320752310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java面试">
                <w:listItem w:displayText="Spring boot" w:value="Spring boot"/>
                <w:listItem w:displayText="Spring cloud" w:value="Spring cloud"/>
                <w:listItem w:displayText="Git" w:value="Git"/>
                <w:listItem w:displayText="GitHub" w:value="GitHub"/>
                <w:listItem w:displayText="markdowm" w:value="markdowm"/>
                <w:listItem w:displayText="date" w:value="date"/>
                <w:listItem w:displayText="mac" w:value="mac"/>
                <w:listItem w:displayText="mac操作" w:value="mac操作"/>
                <w:listItem w:displayText="hql" w:value="hql"/>
                <w:listItem w:displayText="JPA" w:value="JPA"/>
                <w:listItem w:displayText="intellij-idea" w:value="intellij-idea"/>
                <w:listItem w:displayText="Linux" w:value="Linux"/>
                <w:listItem w:displayText="html markdowm" w:value="html markdowm"/>
                <w:listItem w:displayText="vps" w:value="vps"/>
                <w:listItem w:displayText="mybatis" w:value="mybatis"/>
                <w:listItem w:displayText="git博客" w:value="git博客"/>
                <w:listItem w:displayText="solr" w:value="solr"/>
                <w:listItem w:displayText="webservice" w:value="webservice"/>
                <w:listItem w:displayText="反射" w:value="反射"/>
                <w:listItem w:displayText="java" w:value="java"/>
                <w:listItem w:displayText="软件问题" w:value="软件问题"/>
                <w:listItem w:displayText="weblogic" w:value="weblogic"/>
                <w:listItem w:displayText="服务器" w:value="服务器"/>
                <w:listItem w:displayText="activemq" w:value="activemq"/>
                <w:listItem w:displayText="java面试" w:value="java面试"/>
                <w:listItem w:displayText="无" w:value=" "/>
              </w:comboBox>
            </w:sdtPr>
            <w:sdtContent>
              <w:r>
                <w:t>java</w:t>
              </w:r>
              <w:r>
                <w:rPr>
                  <w:rFonts w:ascii="微软雅黑" w:eastAsia="微软雅黑" w:hAnsi="微软雅黑" w:cs="微软雅黑" w:hint="eastAsia"/>
                </w:rPr>
                <w:t>面试</w:t>
              </w:r>
            </w:sdtContent>
          </w:sdt>
        </w:p>
        <w:p w:rsidR="00EF5ED6" w:rsidRDefault="000A314B">
          <w:pPr>
            <w:pStyle w:val="PadderBetweenControlandBody"/>
          </w:pPr>
        </w:p>
      </w:sdtContent>
    </w:sdt>
    <w:p w:rsidR="00B044FA" w:rsidRPr="00470813" w:rsidRDefault="002B3676" w:rsidP="00B044FA">
      <w:pPr>
        <w:pStyle w:val="2"/>
      </w:pPr>
      <w:r>
        <w:t>1</w:t>
      </w:r>
      <w:r>
        <w:rPr>
          <w:rFonts w:hint="eastAsia"/>
        </w:rPr>
        <w:t>、</w:t>
      </w:r>
      <w:r w:rsidR="00B044FA">
        <w:rPr>
          <w:rFonts w:hint="eastAsia"/>
        </w:rPr>
        <w:t>查询出每门课都大于</w:t>
      </w:r>
      <w:r w:rsidR="00B044FA">
        <w:t xml:space="preserve">80 </w:t>
      </w:r>
      <w:r w:rsidR="00B044FA">
        <w:rPr>
          <w:rFonts w:hint="eastAsia"/>
        </w:rPr>
        <w:t>分的学生姓名</w:t>
      </w:r>
      <w:r w:rsidR="00B044FA">
        <w:t xml:space="preserve"> </w:t>
      </w:r>
    </w:p>
    <w:p w:rsidR="00B044FA" w:rsidRDefault="00B044FA" w:rsidP="00B044FA"/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17"/>
      </w:tblGrid>
      <w:tr w:rsidR="002B3676" w:rsidTr="002B3676">
        <w:trPr>
          <w:trHeight w:val="357"/>
        </w:trPr>
        <w:tc>
          <w:tcPr>
            <w:tcW w:w="10817" w:type="dxa"/>
          </w:tcPr>
          <w:p w:rsidR="002B3676" w:rsidRDefault="002B3676" w:rsidP="002B36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1.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用一条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SQL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语句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查询出每门课都大于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80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分的学生姓名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:rsidR="002B3676" w:rsidRDefault="002B3676" w:rsidP="002B3676">
            <w:r>
              <w:rPr>
                <w:rFonts w:ascii="Consolas" w:hAnsi="Consolas" w:cs="Consolas"/>
                <w:sz w:val="24"/>
                <w:szCs w:val="24"/>
              </w:rPr>
              <w:t xml:space="preserve">name   kecheng   fenshu 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 w:hint="eastAsia"/>
                <w:sz w:val="24"/>
                <w:szCs w:val="24"/>
              </w:rPr>
              <w:t>张三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    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语文</w:t>
            </w:r>
            <w:r>
              <w:rPr>
                <w:rFonts w:ascii="Consolas" w:hAnsi="Consolas" w:cs="Consolas"/>
                <w:sz w:val="24"/>
                <w:szCs w:val="24"/>
              </w:rPr>
              <w:t>       81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 w:hint="eastAsia"/>
                <w:sz w:val="24"/>
                <w:szCs w:val="24"/>
              </w:rPr>
              <w:t>张三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    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数学</w:t>
            </w:r>
            <w:r>
              <w:rPr>
                <w:rFonts w:ascii="Consolas" w:hAnsi="Consolas" w:cs="Consolas"/>
                <w:sz w:val="24"/>
                <w:szCs w:val="24"/>
              </w:rPr>
              <w:t>       75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 w:hint="eastAsia"/>
                <w:sz w:val="24"/>
                <w:szCs w:val="24"/>
              </w:rPr>
              <w:t>李四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    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语文</w:t>
            </w:r>
            <w:r>
              <w:rPr>
                <w:rFonts w:ascii="Consolas" w:hAnsi="Consolas" w:cs="Consolas"/>
                <w:sz w:val="24"/>
                <w:szCs w:val="24"/>
              </w:rPr>
              <w:t>       76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 w:hint="eastAsia"/>
                <w:sz w:val="24"/>
                <w:szCs w:val="24"/>
              </w:rPr>
              <w:t>李四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    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数学</w:t>
            </w:r>
            <w:r>
              <w:rPr>
                <w:rFonts w:ascii="Consolas" w:hAnsi="Consolas" w:cs="Consolas"/>
                <w:sz w:val="24"/>
                <w:szCs w:val="24"/>
              </w:rPr>
              <w:t>       90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 w:hint="eastAsia"/>
                <w:sz w:val="24"/>
                <w:szCs w:val="24"/>
              </w:rPr>
              <w:t>王五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    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语文</w:t>
            </w:r>
            <w:r>
              <w:rPr>
                <w:rFonts w:ascii="Consolas" w:hAnsi="Consolas" w:cs="Consolas"/>
                <w:sz w:val="24"/>
                <w:szCs w:val="24"/>
              </w:rPr>
              <w:t>       81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 w:hint="eastAsia"/>
                <w:sz w:val="24"/>
                <w:szCs w:val="24"/>
              </w:rPr>
              <w:t>王五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    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数学</w:t>
            </w:r>
            <w:r>
              <w:rPr>
                <w:rFonts w:ascii="Consolas" w:hAnsi="Consolas" w:cs="Consolas"/>
                <w:sz w:val="24"/>
                <w:szCs w:val="24"/>
              </w:rPr>
              <w:t>       100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 w:hint="eastAsia"/>
                <w:sz w:val="24"/>
                <w:szCs w:val="24"/>
              </w:rPr>
              <w:t>王五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     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英语</w:t>
            </w:r>
            <w:r>
              <w:rPr>
                <w:rFonts w:ascii="Consolas" w:hAnsi="Consolas" w:cs="Consolas"/>
                <w:sz w:val="24"/>
                <w:szCs w:val="24"/>
              </w:rPr>
              <w:t>       90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/>
                <w:sz w:val="24"/>
                <w:szCs w:val="24"/>
              </w:rPr>
              <w:br/>
              <w:t>select distinct name from table where name not in (select distinct name from table where fenshu&lt;=80)</w:t>
            </w:r>
            <w:r>
              <w:rPr>
                <w:rFonts w:ascii="Consolas" w:hAnsi="Consolas" w:cs="Consolas"/>
                <w:sz w:val="24"/>
                <w:szCs w:val="24"/>
              </w:rPr>
              <w:br/>
            </w:r>
            <w:r>
              <w:rPr>
                <w:rFonts w:ascii="Consolas" w:hAnsi="Consolas" w:cs="Consolas"/>
                <w:sz w:val="24"/>
                <w:szCs w:val="24"/>
                <w:highlight w:val="yellow"/>
              </w:rPr>
              <w:t>select name from table group by name having min(fenshu)&gt;80</w:t>
            </w:r>
          </w:p>
        </w:tc>
      </w:tr>
    </w:tbl>
    <w:p w:rsidR="00B044FA" w:rsidRDefault="00B044FA" w:rsidP="00B044FA"/>
    <w:p w:rsidR="00B044FA" w:rsidRDefault="00F642D5" w:rsidP="00B044FA">
      <w:pPr>
        <w:pStyle w:val="2"/>
      </w:pPr>
      <w:r>
        <w:t>2</w:t>
      </w:r>
      <w:r>
        <w:rPr>
          <w:rFonts w:hint="eastAsia"/>
        </w:rPr>
        <w:t>、计算</w:t>
      </w:r>
      <w:r>
        <w:t>总成绩大于</w:t>
      </w:r>
      <w:r>
        <w:rPr>
          <w:rFonts w:hint="eastAsia"/>
        </w:rPr>
        <w:t>100</w:t>
      </w:r>
      <w:r>
        <w:rPr>
          <w:rFonts w:hint="eastAsia"/>
        </w:rPr>
        <w:t>的学生</w:t>
      </w:r>
      <w:r>
        <w:t>名单</w:t>
      </w:r>
    </w:p>
    <w:p w:rsidR="00B044FA" w:rsidRDefault="00B044FA" w:rsidP="00B044FA">
      <w:r>
        <w:rPr>
          <w:noProof/>
        </w:rPr>
        <w:drawing>
          <wp:inline distT="0" distB="0" distL="0" distR="0" wp14:anchorId="6FB15E21" wp14:editId="02751B91">
            <wp:extent cx="5274310" cy="3094355"/>
            <wp:effectExtent l="0" t="0" r="2540" b="0"/>
            <wp:docPr id="1" name="图片 1" descr="http://img.bbs.csdn.net/upload/201610/11/1476176089_177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http://img.bbs.csdn.net/upload/201610/11/1476176089_1775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19"/>
      </w:tblGrid>
      <w:tr w:rsidR="007A7AEA" w:rsidTr="007A7AEA">
        <w:trPr>
          <w:trHeight w:val="634"/>
        </w:trPr>
        <w:tc>
          <w:tcPr>
            <w:tcW w:w="9919" w:type="dxa"/>
          </w:tcPr>
          <w:p w:rsidR="007A7AEA" w:rsidRDefault="007A7AEA" w:rsidP="007A7AEA">
            <w:pPr>
              <w:rPr>
                <w:sz w:val="24"/>
              </w:rPr>
            </w:pPr>
            <w:r>
              <w:rPr>
                <w:sz w:val="24"/>
                <w:highlight w:val="yellow"/>
              </w:rPr>
              <w:t>select name ,SUM(distinct score)  from Table_1 group by name having SUM(distinct score)&gt;100</w:t>
            </w:r>
            <w:r>
              <w:rPr>
                <w:sz w:val="24"/>
              </w:rPr>
              <w:t xml:space="preserve">  </w:t>
            </w:r>
          </w:p>
          <w:p w:rsidR="007A7AEA" w:rsidRDefault="007A7AEA" w:rsidP="007A7AEA">
            <w:pPr>
              <w:rPr>
                <w:sz w:val="21"/>
              </w:rPr>
            </w:pPr>
            <w:r>
              <w:rPr>
                <w:rFonts w:hint="eastAsia"/>
              </w:rPr>
              <w:t>使用</w:t>
            </w:r>
            <w:r>
              <w:t xml:space="preserve">distinct </w:t>
            </w:r>
            <w:r>
              <w:rPr>
                <w:rFonts w:hint="eastAsia"/>
              </w:rPr>
              <w:t>防止重复</w:t>
            </w:r>
          </w:p>
          <w:p w:rsidR="007A7AEA" w:rsidRDefault="007A7AEA" w:rsidP="007A7AEA">
            <w:pPr>
              <w:ind w:left="-34"/>
            </w:pPr>
          </w:p>
        </w:tc>
      </w:tr>
    </w:tbl>
    <w:p w:rsidR="00B044FA" w:rsidRDefault="00B044FA"/>
    <w:p w:rsidR="00CF22D6" w:rsidRDefault="00CF22D6" w:rsidP="005A7DA8">
      <w:pPr>
        <w:pStyle w:val="2"/>
      </w:pPr>
      <w:r w:rsidRPr="00CF22D6">
        <w:rPr>
          <w:rFonts w:hint="eastAsia"/>
        </w:rPr>
        <w:t>3</w:t>
      </w:r>
      <w:r w:rsidRPr="00CF22D6">
        <w:rPr>
          <w:rFonts w:hint="eastAsia"/>
        </w:rPr>
        <w:t>、</w:t>
      </w:r>
      <w:r>
        <w:rPr>
          <w:rFonts w:hint="eastAsia"/>
        </w:rPr>
        <w:t>查询不及格科目数大于等于</w:t>
      </w:r>
      <w:r>
        <w:t>2</w:t>
      </w:r>
      <w:r>
        <w:rPr>
          <w:rFonts w:hint="eastAsia"/>
        </w:rPr>
        <w:t>的学生学号和不及格科目数量：</w:t>
      </w:r>
    </w:p>
    <w:p w:rsidR="00FA3D0B" w:rsidRPr="00FA3D0B" w:rsidRDefault="00FA3D0B" w:rsidP="00FA3D0B">
      <w:pPr>
        <w:rPr>
          <w:rFonts w:hint="eastAsia"/>
        </w:rPr>
      </w:pPr>
    </w:p>
    <w:p w:rsidR="00CF22D6" w:rsidRDefault="00CF22D6" w:rsidP="0053404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6600"/>
          <w:szCs w:val="21"/>
          <w:shd w:val="clear" w:color="auto" w:fill="FFFFFF"/>
        </w:rPr>
        <w:t>+------+-------+-----+-------+-------+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>| Sno  | Sname | Cno | Cname | score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>+------+-------+-----+-------+-------+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1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语文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86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2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数学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56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3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物理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48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4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化学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90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5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英语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57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1002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王琪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1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语文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90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1004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和树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3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物理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67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1004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和树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4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化学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30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1004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和树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5 | </w:t>
      </w:r>
      <w:r>
        <w:rPr>
          <w:rFonts w:ascii="Arial" w:hAnsi="Arial" w:cs="Arial" w:hint="eastAsia"/>
          <w:color w:val="FF6600"/>
          <w:szCs w:val="21"/>
          <w:shd w:val="clear" w:color="auto" w:fill="FFFFFF"/>
        </w:rPr>
        <w:t>英语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68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>+------+-------+-----+-------+-------+</w:t>
      </w:r>
    </w:p>
    <w:p w:rsidR="00CF22D6" w:rsidRDefault="00CF22D6" w:rsidP="00CF22D6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6600"/>
          <w:sz w:val="21"/>
          <w:szCs w:val="21"/>
        </w:rPr>
        <w:t>select Sn</w:t>
      </w:r>
      <w:r>
        <w:rPr>
          <w:rFonts w:ascii="Arial" w:hAnsi="Arial" w:cs="Arial"/>
          <w:color w:val="FF6600"/>
          <w:sz w:val="21"/>
          <w:szCs w:val="21"/>
          <w:highlight w:val="yellow"/>
        </w:rPr>
        <w:t>o,count(score) as '</w:t>
      </w:r>
      <w:r>
        <w:rPr>
          <w:rFonts w:ascii="Arial" w:hAnsi="Arial" w:cs="Arial" w:hint="eastAsia"/>
          <w:color w:val="FF6600"/>
          <w:sz w:val="21"/>
          <w:szCs w:val="21"/>
          <w:highlight w:val="yellow"/>
        </w:rPr>
        <w:t>不及格科目数</w:t>
      </w:r>
      <w:r>
        <w:rPr>
          <w:rFonts w:ascii="Arial" w:hAnsi="Arial" w:cs="Arial"/>
          <w:color w:val="FF6600"/>
          <w:sz w:val="21"/>
          <w:szCs w:val="21"/>
          <w:highlight w:val="yellow"/>
        </w:rPr>
        <w:t>' f</w:t>
      </w:r>
      <w:r>
        <w:rPr>
          <w:rFonts w:ascii="Arial" w:hAnsi="Arial" w:cs="Arial"/>
          <w:color w:val="FF6600"/>
          <w:sz w:val="21"/>
          <w:szCs w:val="21"/>
        </w:rPr>
        <w:t>rom tb_grade where score&lt;60 group by Sno having count(score)&gt;=2;</w:t>
      </w:r>
    </w:p>
    <w:p w:rsidR="007A7AEA" w:rsidRDefault="00086844" w:rsidP="0008684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大型题</w:t>
      </w:r>
      <w:r>
        <w:rPr>
          <w:rFonts w:hint="eastAsia"/>
        </w:rPr>
        <w:t xml:space="preserve"> </w:t>
      </w:r>
    </w:p>
    <w:p w:rsidR="00283FA7" w:rsidRPr="00283FA7" w:rsidRDefault="00283FA7" w:rsidP="003F488A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F488A">
        <w:rPr>
          <w:rFonts w:hint="eastAsia"/>
        </w:rPr>
        <w:t>join</w:t>
      </w:r>
      <w:r w:rsidR="003F488A">
        <w:t xml:space="preserve"> in </w:t>
      </w:r>
      <w:r w:rsidR="003F488A">
        <w:rPr>
          <w:rFonts w:hint="eastAsia"/>
        </w:rPr>
        <w:t>用法</w:t>
      </w:r>
    </w:p>
    <w:p w:rsidR="00086844" w:rsidRDefault="00086844" w:rsidP="00086844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个表</w:t>
      </w:r>
      <w:r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SC</w:t>
      </w:r>
      <w:r>
        <w:rPr>
          <w:rFonts w:ascii="Verdana" w:hAnsi="Verdana"/>
          <w:color w:val="000000"/>
          <w:sz w:val="20"/>
          <w:szCs w:val="20"/>
        </w:rPr>
        <w:br/>
        <w:t>S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SNO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SNAME</w:t>
      </w:r>
      <w:r>
        <w:rPr>
          <w:rFonts w:ascii="Verdana" w:hAnsi="Verdana"/>
          <w:color w:val="000000"/>
          <w:sz w:val="20"/>
          <w:szCs w:val="20"/>
        </w:rPr>
        <w:t>）代表（学号，姓名）</w:t>
      </w:r>
      <w:r>
        <w:rPr>
          <w:rFonts w:ascii="Verdana" w:hAnsi="Verdana"/>
          <w:color w:val="000000"/>
          <w:sz w:val="20"/>
          <w:szCs w:val="20"/>
        </w:rPr>
        <w:t>  //</w:t>
      </w:r>
      <w:r>
        <w:rPr>
          <w:rFonts w:ascii="Verdana" w:hAnsi="Verdana"/>
          <w:color w:val="000000"/>
          <w:sz w:val="20"/>
          <w:szCs w:val="20"/>
        </w:rPr>
        <w:t>主键：</w:t>
      </w:r>
      <w:r>
        <w:rPr>
          <w:rFonts w:ascii="Verdana" w:hAnsi="Verdana"/>
          <w:color w:val="000000"/>
          <w:sz w:val="20"/>
          <w:szCs w:val="20"/>
        </w:rPr>
        <w:t>SNO    </w:t>
      </w:r>
      <w:r>
        <w:rPr>
          <w:rFonts w:ascii="Verdana" w:hAnsi="Verdana"/>
          <w:color w:val="000000"/>
          <w:sz w:val="20"/>
          <w:szCs w:val="20"/>
        </w:rPr>
        <w:br/>
        <w:t>//</w:t>
      </w:r>
      <w:r>
        <w:rPr>
          <w:rFonts w:ascii="Verdana" w:hAnsi="Verdana"/>
          <w:color w:val="000000"/>
          <w:sz w:val="20"/>
          <w:szCs w:val="20"/>
        </w:rPr>
        <w:t>多个人，多门课</w:t>
      </w:r>
      <w:r>
        <w:rPr>
          <w:rFonts w:ascii="Verdana" w:hAnsi="Verdana"/>
          <w:color w:val="000000"/>
          <w:sz w:val="20"/>
          <w:szCs w:val="20"/>
        </w:rPr>
        <w:t xml:space="preserve"> 3</w:t>
      </w:r>
      <w:r>
        <w:rPr>
          <w:rFonts w:ascii="Verdana" w:hAnsi="Verdana"/>
          <w:color w:val="000000"/>
          <w:sz w:val="20"/>
          <w:szCs w:val="20"/>
        </w:rPr>
        <w:t>张表</w:t>
      </w:r>
      <w:r>
        <w:rPr>
          <w:rFonts w:ascii="Verdana" w:hAnsi="Verdana"/>
          <w:color w:val="000000"/>
          <w:sz w:val="20"/>
          <w:szCs w:val="20"/>
        </w:rPr>
        <w:t xml:space="preserve">   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 xml:space="preserve">SC </w:t>
      </w:r>
      <w:r>
        <w:rPr>
          <w:rFonts w:ascii="Verdana" w:hAnsi="Verdana"/>
          <w:color w:val="000000"/>
          <w:sz w:val="20"/>
          <w:szCs w:val="20"/>
        </w:rPr>
        <w:t>关系表</w:t>
      </w:r>
      <w:r>
        <w:rPr>
          <w:rFonts w:ascii="Verdana" w:hAnsi="Verdana"/>
          <w:color w:val="000000"/>
          <w:sz w:val="20"/>
          <w:szCs w:val="20"/>
        </w:rPr>
        <w:br/>
        <w:t>C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CNO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CNAME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CTEACHER</w:t>
      </w:r>
      <w:r>
        <w:rPr>
          <w:rFonts w:ascii="Verdana" w:hAnsi="Verdana"/>
          <w:color w:val="000000"/>
          <w:sz w:val="20"/>
          <w:szCs w:val="20"/>
        </w:rPr>
        <w:t>）代表（课号，课名，教师）</w:t>
      </w:r>
      <w:r>
        <w:rPr>
          <w:rFonts w:ascii="Verdana" w:hAnsi="Verdana"/>
          <w:color w:val="000000"/>
          <w:sz w:val="20"/>
          <w:szCs w:val="20"/>
        </w:rPr>
        <w:t>//</w:t>
      </w:r>
      <w:r>
        <w:rPr>
          <w:rFonts w:ascii="Verdana" w:hAnsi="Verdana"/>
          <w:color w:val="000000"/>
          <w:sz w:val="20"/>
          <w:szCs w:val="20"/>
        </w:rPr>
        <w:t>主键：</w:t>
      </w:r>
      <w:r>
        <w:rPr>
          <w:rFonts w:ascii="Verdana" w:hAnsi="Verdana"/>
          <w:color w:val="000000"/>
          <w:sz w:val="20"/>
          <w:szCs w:val="20"/>
        </w:rPr>
        <w:t>CNO</w:t>
      </w:r>
      <w:r>
        <w:rPr>
          <w:rFonts w:ascii="Verdana" w:hAnsi="Verdana"/>
          <w:color w:val="000000"/>
          <w:sz w:val="20"/>
          <w:szCs w:val="20"/>
        </w:rPr>
        <w:br/>
        <w:t>SC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SNO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CNO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SCGRADE</w:t>
      </w:r>
      <w:r>
        <w:rPr>
          <w:rFonts w:ascii="Verdana" w:hAnsi="Verdana"/>
          <w:color w:val="000000"/>
          <w:sz w:val="20"/>
          <w:szCs w:val="20"/>
        </w:rPr>
        <w:t>）代表（学号，课号成绩）</w:t>
      </w:r>
      <w:r>
        <w:rPr>
          <w:rFonts w:ascii="Verdana" w:hAnsi="Verdana"/>
          <w:color w:val="000000"/>
          <w:sz w:val="20"/>
          <w:szCs w:val="20"/>
        </w:rPr>
        <w:t>//</w:t>
      </w:r>
      <w:r>
        <w:rPr>
          <w:rFonts w:ascii="Verdana" w:hAnsi="Verdana"/>
          <w:color w:val="000000"/>
          <w:sz w:val="20"/>
          <w:szCs w:val="20"/>
        </w:rPr>
        <w:t>主键：</w:t>
      </w:r>
      <w:r>
        <w:rPr>
          <w:rFonts w:ascii="Verdana" w:hAnsi="Verdana"/>
          <w:color w:val="000000"/>
          <w:sz w:val="20"/>
          <w:szCs w:val="20"/>
        </w:rPr>
        <w:t>SNO+CNO</w:t>
      </w:r>
    </w:p>
    <w:p w:rsidR="00086844" w:rsidRDefault="00086844" w:rsidP="00283FA7">
      <w:pPr>
        <w:pStyle w:val="4"/>
      </w:pPr>
      <w:r>
        <w:t>1</w:t>
      </w:r>
      <w:r>
        <w:rPr>
          <w:rFonts w:hint="eastAsia"/>
        </w:rPr>
        <w:t>、</w:t>
      </w:r>
      <w:r>
        <w:t>找出没选过</w:t>
      </w:r>
      <w:r>
        <w:t>“</w:t>
      </w:r>
      <w:r>
        <w:t>黎明</w:t>
      </w:r>
      <w:r>
        <w:t>”</w:t>
      </w:r>
      <w:r>
        <w:t>老师的所有学生名字。</w:t>
      </w:r>
    </w:p>
    <w:p w:rsidR="00437D28" w:rsidRPr="00437D28" w:rsidRDefault="00437D28" w:rsidP="00437D28">
      <w:pPr>
        <w:rPr>
          <w:rFonts w:hint="eastAsia"/>
        </w:rPr>
      </w:pPr>
    </w:p>
    <w:p w:rsidR="001F3979" w:rsidRDefault="008F4D23" w:rsidP="001F3979">
      <w:r>
        <w:t xml:space="preserve">select sname from s </w:t>
      </w:r>
      <w:r>
        <w:rPr>
          <w:rFonts w:hint="eastAsia"/>
        </w:rPr>
        <w:t xml:space="preserve"> </w:t>
      </w:r>
      <w:r>
        <w:t xml:space="preserve">join sc </w:t>
      </w:r>
      <w:r>
        <w:rPr>
          <w:rFonts w:hint="eastAsia"/>
        </w:rPr>
        <w:t xml:space="preserve"> </w:t>
      </w:r>
      <w:r>
        <w:t xml:space="preserve">on (s.sno = sc.sno) </w:t>
      </w:r>
      <w:r>
        <w:rPr>
          <w:rFonts w:hint="eastAsia"/>
        </w:rPr>
        <w:t xml:space="preserve"> </w:t>
      </w:r>
      <w:r w:rsidR="001F3979">
        <w:t xml:space="preserve">join c (c.cno = sc.cno) </w:t>
      </w:r>
    </w:p>
    <w:p w:rsidR="001F3979" w:rsidRPr="001F3979" w:rsidRDefault="001F3979" w:rsidP="001F3979">
      <w:pPr>
        <w:rPr>
          <w:rFonts w:hint="eastAsia"/>
        </w:rPr>
      </w:pPr>
      <w:r>
        <w:t>where c.cteacher &lt;&gt; 'liming';</w:t>
      </w:r>
    </w:p>
    <w:p w:rsidR="00C15AD0" w:rsidRPr="00C15AD0" w:rsidRDefault="00C15AD0" w:rsidP="00C15AD0">
      <w:pPr>
        <w:rPr>
          <w:rFonts w:hint="eastAsia"/>
        </w:rPr>
      </w:pPr>
    </w:p>
    <w:p w:rsidR="00086844" w:rsidRDefault="00C15AD0" w:rsidP="00283FA7">
      <w:pPr>
        <w:pStyle w:val="4"/>
      </w:pPr>
      <w:r>
        <w:t>2</w:t>
      </w:r>
      <w:r>
        <w:rPr>
          <w:rFonts w:hint="eastAsia"/>
        </w:rPr>
        <w:t>、</w:t>
      </w:r>
      <w:r w:rsidR="00086844">
        <w:t>列出</w:t>
      </w:r>
      <w:r w:rsidR="00086844">
        <w:t>2</w:t>
      </w:r>
      <w:r w:rsidR="00086844">
        <w:t>门以上（含</w:t>
      </w:r>
      <w:r w:rsidR="00086844">
        <w:t>2</w:t>
      </w:r>
      <w:r w:rsidR="00086844">
        <w:t>门）不及格学生名字及平均成绩。</w:t>
      </w:r>
    </w:p>
    <w:p w:rsidR="00C15AD0" w:rsidRPr="00C15AD0" w:rsidRDefault="00C15AD0" w:rsidP="00C15AD0">
      <w:pPr>
        <w:rPr>
          <w:rFonts w:hint="eastAsia"/>
        </w:rPr>
      </w:pPr>
    </w:p>
    <w:p w:rsidR="006D5B9E" w:rsidRDefault="006D5B9E" w:rsidP="006D5B9E">
      <w:r>
        <w:t xml:space="preserve">select sname </w:t>
      </w:r>
    </w:p>
    <w:p w:rsidR="006D5B9E" w:rsidRDefault="006D5B9E" w:rsidP="006D5B9E">
      <w:r>
        <w:t>from s</w:t>
      </w:r>
    </w:p>
    <w:p w:rsidR="006D5B9E" w:rsidRDefault="006D5B9E" w:rsidP="006D5B9E">
      <w:r>
        <w:t>where sno in (</w:t>
      </w:r>
    </w:p>
    <w:p w:rsidR="006D5B9E" w:rsidRDefault="006D5B9E" w:rsidP="006D5B9E">
      <w:r>
        <w:t xml:space="preserve">              select sno </w:t>
      </w:r>
    </w:p>
    <w:p w:rsidR="006D5B9E" w:rsidRDefault="006D5B9E" w:rsidP="006D5B9E">
      <w:r>
        <w:t xml:space="preserve">              from sc</w:t>
      </w:r>
    </w:p>
    <w:p w:rsidR="006D5B9E" w:rsidRDefault="006D5B9E" w:rsidP="006D5B9E">
      <w:r>
        <w:t xml:space="preserve">              where scgrade &lt; 60 </w:t>
      </w:r>
    </w:p>
    <w:p w:rsidR="006D5B9E" w:rsidRDefault="006D5B9E" w:rsidP="006D5B9E">
      <w:r>
        <w:t xml:space="preserve">              group by sno </w:t>
      </w:r>
    </w:p>
    <w:p w:rsidR="006D5B9E" w:rsidRDefault="006D5B9E" w:rsidP="006D5B9E">
      <w:r>
        <w:t xml:space="preserve">              having count(*) &gt;= 2);</w:t>
      </w:r>
    </w:p>
    <w:p w:rsidR="00437D28" w:rsidRDefault="00437D28" w:rsidP="006D5B9E"/>
    <w:p w:rsidR="00086844" w:rsidRDefault="00C15AD0" w:rsidP="00283FA7">
      <w:pPr>
        <w:pStyle w:val="4"/>
      </w:pPr>
      <w:r>
        <w:t>3</w:t>
      </w:r>
      <w:r>
        <w:rPr>
          <w:rFonts w:hint="eastAsia"/>
        </w:rPr>
        <w:t>、</w:t>
      </w:r>
      <w:r w:rsidR="00086844">
        <w:t>即学过</w:t>
      </w:r>
      <w:r w:rsidR="00086844">
        <w:t>1</w:t>
      </w:r>
      <w:r w:rsidR="00086844">
        <w:t>号课程又学过</w:t>
      </w:r>
      <w:r w:rsidR="00086844">
        <w:t>2</w:t>
      </w:r>
      <w:r w:rsidR="00086844">
        <w:t>号课程所有学生的名字。</w:t>
      </w:r>
    </w:p>
    <w:p w:rsidR="00437D28" w:rsidRPr="00437D28" w:rsidRDefault="00437D28" w:rsidP="00437D28">
      <w:pPr>
        <w:rPr>
          <w:rFonts w:hint="eastAsia"/>
        </w:rPr>
      </w:pPr>
    </w:p>
    <w:p w:rsidR="00036CD2" w:rsidRPr="00036CD2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 xml:space="preserve">select sname </w:t>
      </w:r>
    </w:p>
    <w:p w:rsidR="00036CD2" w:rsidRPr="00036CD2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 xml:space="preserve">from s </w:t>
      </w:r>
    </w:p>
    <w:p w:rsidR="00036CD2" w:rsidRPr="00036CD2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>where sno in (</w:t>
      </w:r>
    </w:p>
    <w:p w:rsidR="00036CD2" w:rsidRPr="00036CD2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 xml:space="preserve">        select sno </w:t>
      </w:r>
    </w:p>
    <w:p w:rsidR="00036CD2" w:rsidRPr="00036CD2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 xml:space="preserve">        from sc </w:t>
      </w:r>
    </w:p>
    <w:p w:rsidR="00036CD2" w:rsidRPr="00036CD2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 xml:space="preserve">        where cno = 1 and sno in (</w:t>
      </w:r>
    </w:p>
    <w:p w:rsidR="00036CD2" w:rsidRPr="00036CD2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 xml:space="preserve">                      select sno </w:t>
      </w:r>
    </w:p>
    <w:p w:rsidR="00036CD2" w:rsidRPr="00036CD2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 xml:space="preserve">                      from sc </w:t>
      </w:r>
    </w:p>
    <w:p w:rsidR="00283FA7" w:rsidRPr="00283FA7" w:rsidRDefault="00036CD2" w:rsidP="00036CD2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036CD2">
        <w:rPr>
          <w:rFonts w:ascii="Verdana" w:hAnsi="Verdana"/>
          <w:color w:val="000000"/>
          <w:sz w:val="20"/>
          <w:szCs w:val="20"/>
        </w:rPr>
        <w:t xml:space="preserve">                      where cno = 2));</w:t>
      </w:r>
      <w:r w:rsidR="00086844">
        <w:rPr>
          <w:rFonts w:ascii="Verdana" w:hAnsi="Verdana"/>
          <w:color w:val="000000"/>
          <w:sz w:val="20"/>
          <w:szCs w:val="20"/>
        </w:rPr>
        <w:br/>
        <w:t> </w:t>
      </w:r>
    </w:p>
    <w:p w:rsidR="00283FA7" w:rsidRDefault="006520E7" w:rsidP="006520E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where  group</w:t>
      </w:r>
    </w:p>
    <w:p w:rsidR="00437D28" w:rsidRPr="00437D28" w:rsidRDefault="00437D28" w:rsidP="00437D28">
      <w:pPr>
        <w:rPr>
          <w:rFonts w:hint="eastAsia"/>
        </w:rPr>
      </w:pPr>
    </w:p>
    <w:p w:rsidR="00283FA7" w:rsidRPr="00283FA7" w:rsidRDefault="00283FA7" w:rsidP="00283FA7">
      <w:pPr>
        <w:pStyle w:val="a8"/>
        <w:spacing w:before="150" w:after="150"/>
        <w:rPr>
          <w:rFonts w:ascii="Verdana" w:hAnsi="Verdana" w:hint="eastAsia"/>
          <w:color w:val="000000"/>
          <w:sz w:val="20"/>
          <w:szCs w:val="20"/>
        </w:rPr>
      </w:pPr>
      <w:r w:rsidRPr="00283FA7">
        <w:rPr>
          <w:rFonts w:ascii="Verdana" w:hAnsi="Verdana" w:hint="eastAsia"/>
          <w:color w:val="000000"/>
          <w:sz w:val="20"/>
          <w:szCs w:val="20"/>
        </w:rPr>
        <w:t>对于教学数据库的三个表：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 w:hint="eastAsia"/>
          <w:color w:val="000000"/>
          <w:sz w:val="20"/>
          <w:szCs w:val="20"/>
        </w:rPr>
      </w:pPr>
      <w:r w:rsidRPr="00283FA7">
        <w:rPr>
          <w:rFonts w:ascii="Verdana" w:hAnsi="Verdana" w:hint="eastAsia"/>
          <w:color w:val="000000"/>
          <w:sz w:val="20"/>
          <w:szCs w:val="20"/>
        </w:rPr>
        <w:t>学生表</w:t>
      </w:r>
      <w:r w:rsidRPr="00283FA7">
        <w:rPr>
          <w:rFonts w:ascii="Verdana" w:hAnsi="Verdana" w:hint="eastAsia"/>
          <w:color w:val="000000"/>
          <w:sz w:val="20"/>
          <w:szCs w:val="20"/>
        </w:rPr>
        <w:t xml:space="preserve"> S(S#</w:t>
      </w:r>
      <w:r w:rsidRPr="00283FA7">
        <w:rPr>
          <w:rFonts w:ascii="Verdana" w:hAnsi="Verdana" w:hint="eastAsia"/>
          <w:color w:val="000000"/>
          <w:sz w:val="20"/>
          <w:szCs w:val="20"/>
        </w:rPr>
        <w:t>，</w:t>
      </w:r>
      <w:r w:rsidRPr="00283FA7">
        <w:rPr>
          <w:rFonts w:ascii="Verdana" w:hAnsi="Verdana" w:hint="eastAsia"/>
          <w:color w:val="000000"/>
          <w:sz w:val="20"/>
          <w:szCs w:val="20"/>
        </w:rPr>
        <w:t>SNAME</w:t>
      </w:r>
      <w:r w:rsidRPr="00283FA7">
        <w:rPr>
          <w:rFonts w:ascii="Verdana" w:hAnsi="Verdana" w:hint="eastAsia"/>
          <w:color w:val="000000"/>
          <w:sz w:val="20"/>
          <w:szCs w:val="20"/>
        </w:rPr>
        <w:t>，</w:t>
      </w:r>
      <w:r w:rsidRPr="00283FA7">
        <w:rPr>
          <w:rFonts w:ascii="Verdana" w:hAnsi="Verdana" w:hint="eastAsia"/>
          <w:color w:val="000000"/>
          <w:sz w:val="20"/>
          <w:szCs w:val="20"/>
        </w:rPr>
        <w:t>AGE</w:t>
      </w:r>
      <w:r w:rsidRPr="00283FA7">
        <w:rPr>
          <w:rFonts w:ascii="Verdana" w:hAnsi="Verdana" w:hint="eastAsia"/>
          <w:color w:val="000000"/>
          <w:sz w:val="20"/>
          <w:szCs w:val="20"/>
        </w:rPr>
        <w:t>，</w:t>
      </w:r>
      <w:r w:rsidRPr="00283FA7">
        <w:rPr>
          <w:rFonts w:ascii="Verdana" w:hAnsi="Verdana" w:hint="eastAsia"/>
          <w:color w:val="000000"/>
          <w:sz w:val="20"/>
          <w:szCs w:val="20"/>
        </w:rPr>
        <w:t>SEX)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 w:hint="eastAsia"/>
          <w:color w:val="000000"/>
          <w:sz w:val="20"/>
          <w:szCs w:val="20"/>
        </w:rPr>
      </w:pPr>
      <w:r w:rsidRPr="00283FA7">
        <w:rPr>
          <w:rFonts w:ascii="Verdana" w:hAnsi="Verdana" w:hint="eastAsia"/>
          <w:color w:val="000000"/>
          <w:sz w:val="20"/>
          <w:szCs w:val="20"/>
        </w:rPr>
        <w:t>选课表</w:t>
      </w:r>
      <w:r w:rsidRPr="00283FA7">
        <w:rPr>
          <w:rFonts w:ascii="Verdana" w:hAnsi="Verdana" w:hint="eastAsia"/>
          <w:color w:val="000000"/>
          <w:sz w:val="20"/>
          <w:szCs w:val="20"/>
        </w:rPr>
        <w:t xml:space="preserve"> SC(S#</w:t>
      </w:r>
      <w:r w:rsidRPr="00283FA7">
        <w:rPr>
          <w:rFonts w:ascii="Verdana" w:hAnsi="Verdana" w:hint="eastAsia"/>
          <w:color w:val="000000"/>
          <w:sz w:val="20"/>
          <w:szCs w:val="20"/>
        </w:rPr>
        <w:t>，</w:t>
      </w:r>
      <w:r w:rsidRPr="00283FA7">
        <w:rPr>
          <w:rFonts w:ascii="Verdana" w:hAnsi="Verdana" w:hint="eastAsia"/>
          <w:color w:val="000000"/>
          <w:sz w:val="20"/>
          <w:szCs w:val="20"/>
        </w:rPr>
        <w:t>C#</w:t>
      </w:r>
      <w:r w:rsidRPr="00283FA7">
        <w:rPr>
          <w:rFonts w:ascii="Verdana" w:hAnsi="Verdana" w:hint="eastAsia"/>
          <w:color w:val="000000"/>
          <w:sz w:val="20"/>
          <w:szCs w:val="20"/>
        </w:rPr>
        <w:t>，</w:t>
      </w:r>
      <w:r w:rsidRPr="00283FA7">
        <w:rPr>
          <w:rFonts w:ascii="Verdana" w:hAnsi="Verdana" w:hint="eastAsia"/>
          <w:color w:val="000000"/>
          <w:sz w:val="20"/>
          <w:szCs w:val="20"/>
        </w:rPr>
        <w:t>GRADE)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 w:hint="eastAsia"/>
          <w:color w:val="000000"/>
          <w:sz w:val="20"/>
          <w:szCs w:val="20"/>
        </w:rPr>
      </w:pPr>
      <w:r w:rsidRPr="00283FA7">
        <w:rPr>
          <w:rFonts w:ascii="Verdana" w:hAnsi="Verdana" w:hint="eastAsia"/>
          <w:color w:val="000000"/>
          <w:sz w:val="20"/>
          <w:szCs w:val="20"/>
        </w:rPr>
        <w:t>课程表</w:t>
      </w:r>
      <w:r w:rsidRPr="00283FA7">
        <w:rPr>
          <w:rFonts w:ascii="Verdana" w:hAnsi="Verdana" w:hint="eastAsia"/>
          <w:color w:val="000000"/>
          <w:sz w:val="20"/>
          <w:szCs w:val="20"/>
        </w:rPr>
        <w:t xml:space="preserve"> C(C#</w:t>
      </w:r>
      <w:r w:rsidRPr="00283FA7">
        <w:rPr>
          <w:rFonts w:ascii="Verdana" w:hAnsi="Verdana" w:hint="eastAsia"/>
          <w:color w:val="000000"/>
          <w:sz w:val="20"/>
          <w:szCs w:val="20"/>
        </w:rPr>
        <w:t>，</w:t>
      </w:r>
      <w:r w:rsidRPr="00283FA7">
        <w:rPr>
          <w:rFonts w:ascii="Verdana" w:hAnsi="Verdana" w:hint="eastAsia"/>
          <w:color w:val="000000"/>
          <w:sz w:val="20"/>
          <w:szCs w:val="20"/>
        </w:rPr>
        <w:t>CNAME</w:t>
      </w:r>
      <w:r w:rsidRPr="00283FA7">
        <w:rPr>
          <w:rFonts w:ascii="Verdana" w:hAnsi="Verdana" w:hint="eastAsia"/>
          <w:color w:val="000000"/>
          <w:sz w:val="20"/>
          <w:szCs w:val="20"/>
        </w:rPr>
        <w:t>，</w:t>
      </w:r>
      <w:r w:rsidRPr="00283FA7">
        <w:rPr>
          <w:rFonts w:ascii="Verdana" w:hAnsi="Verdana" w:hint="eastAsia"/>
          <w:color w:val="000000"/>
          <w:sz w:val="20"/>
          <w:szCs w:val="20"/>
        </w:rPr>
        <w:t>TEACHER)</w:t>
      </w:r>
    </w:p>
    <w:p w:rsid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Pr="00283FA7">
        <w:rPr>
          <w:rFonts w:ascii="Verdana" w:hAnsi="Verdana" w:hint="eastAsia"/>
          <w:color w:val="000000"/>
          <w:sz w:val="20"/>
          <w:szCs w:val="20"/>
        </w:rPr>
        <w:t>试用</w:t>
      </w:r>
      <w:r w:rsidRPr="00283FA7">
        <w:rPr>
          <w:rFonts w:ascii="Verdana" w:hAnsi="Verdana" w:hint="eastAsia"/>
          <w:color w:val="000000"/>
          <w:sz w:val="20"/>
          <w:szCs w:val="20"/>
        </w:rPr>
        <w:t>SQL</w:t>
      </w:r>
      <w:r w:rsidRPr="00283FA7">
        <w:rPr>
          <w:rFonts w:ascii="Verdana" w:hAnsi="Verdana" w:hint="eastAsia"/>
          <w:color w:val="000000"/>
          <w:sz w:val="20"/>
          <w:szCs w:val="20"/>
        </w:rPr>
        <w:t>查询语句完成下列查询操作</w:t>
      </w:r>
    </w:p>
    <w:p w:rsidR="00437D28" w:rsidRPr="00283FA7" w:rsidRDefault="00437D28" w:rsidP="00283FA7">
      <w:pPr>
        <w:pStyle w:val="a8"/>
        <w:spacing w:before="150" w:after="150"/>
        <w:rPr>
          <w:rFonts w:ascii="Verdana" w:hAnsi="Verdana" w:hint="eastAsia"/>
          <w:color w:val="000000"/>
          <w:sz w:val="20"/>
          <w:szCs w:val="20"/>
        </w:rPr>
      </w:pPr>
    </w:p>
    <w:p w:rsidR="00283FA7" w:rsidRDefault="00283FA7" w:rsidP="00173E45">
      <w:pPr>
        <w:pStyle w:val="4"/>
      </w:pPr>
      <w:r w:rsidRPr="00283FA7">
        <w:rPr>
          <w:rFonts w:hint="eastAsia"/>
        </w:rPr>
        <w:t>(1)</w:t>
      </w:r>
      <w:r w:rsidR="006520E7">
        <w:rPr>
          <w:rFonts w:hint="eastAsia"/>
        </w:rPr>
        <w:t>、</w:t>
      </w:r>
      <w:r w:rsidRPr="00283FA7">
        <w:rPr>
          <w:rFonts w:hint="eastAsia"/>
        </w:rPr>
        <w:t>统计有学生选修的课程门数</w:t>
      </w:r>
    </w:p>
    <w:p w:rsidR="00F74A70" w:rsidRPr="00F74A70" w:rsidRDefault="00F74A70" w:rsidP="00F74A70">
      <w:pPr>
        <w:rPr>
          <w:rFonts w:hint="eastAsia"/>
        </w:rPr>
      </w:pPr>
    </w:p>
    <w:p w:rsidR="00283FA7" w:rsidRPr="00283FA7" w:rsidRDefault="006520E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select count(C#) </w:t>
      </w:r>
      <w:r w:rsidR="00283FA7" w:rsidRPr="00283FA7">
        <w:rPr>
          <w:rFonts w:ascii="Verdana" w:hAnsi="Verdana"/>
          <w:color w:val="000000"/>
          <w:sz w:val="20"/>
          <w:szCs w:val="20"/>
        </w:rPr>
        <w:t>from SC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</w:p>
    <w:p w:rsidR="00283FA7" w:rsidRDefault="00283FA7" w:rsidP="00173E45">
      <w:pPr>
        <w:pStyle w:val="4"/>
      </w:pPr>
      <w:r w:rsidRPr="00283FA7">
        <w:rPr>
          <w:rFonts w:hint="eastAsia"/>
        </w:rPr>
        <w:t>(2)</w:t>
      </w:r>
      <w:r w:rsidR="006520E7">
        <w:rPr>
          <w:rFonts w:hint="eastAsia"/>
        </w:rPr>
        <w:t>、</w:t>
      </w:r>
      <w:r w:rsidRPr="00283FA7">
        <w:rPr>
          <w:rFonts w:hint="eastAsia"/>
        </w:rPr>
        <w:t>求选修</w:t>
      </w:r>
      <w:r w:rsidRPr="00283FA7">
        <w:rPr>
          <w:rFonts w:hint="eastAsia"/>
        </w:rPr>
        <w:t>C4</w:t>
      </w:r>
      <w:r w:rsidRPr="00283FA7">
        <w:rPr>
          <w:rFonts w:hint="eastAsia"/>
        </w:rPr>
        <w:t>课程的女学生的平均年龄</w:t>
      </w:r>
    </w:p>
    <w:p w:rsidR="00F74A70" w:rsidRPr="00F74A70" w:rsidRDefault="00F74A70" w:rsidP="00F74A70">
      <w:pPr>
        <w:rPr>
          <w:rFonts w:hint="eastAsia"/>
        </w:rPr>
      </w:pPr>
    </w:p>
    <w:p w:rsidR="00283FA7" w:rsidRPr="00283FA7" w:rsidRDefault="006520E7" w:rsidP="00283FA7">
      <w:pPr>
        <w:pStyle w:val="a8"/>
        <w:spacing w:before="150" w:after="15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select avg(AGE) from S, SC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283FA7" w:rsidRPr="00283FA7">
        <w:rPr>
          <w:rFonts w:ascii="Verdana" w:hAnsi="Verdana" w:hint="eastAsia"/>
          <w:color w:val="000000"/>
          <w:sz w:val="20"/>
          <w:szCs w:val="20"/>
        </w:rPr>
        <w:t>where S.S#=SC.S# and SC.C#='C4' and SEX='</w:t>
      </w:r>
      <w:r w:rsidR="00283FA7" w:rsidRPr="00283FA7">
        <w:rPr>
          <w:rFonts w:ascii="Verdana" w:hAnsi="Verdana" w:hint="eastAsia"/>
          <w:color w:val="000000"/>
          <w:sz w:val="20"/>
          <w:szCs w:val="20"/>
        </w:rPr>
        <w:t>女</w:t>
      </w:r>
      <w:r w:rsidR="00283FA7" w:rsidRPr="00283FA7">
        <w:rPr>
          <w:rFonts w:ascii="Verdana" w:hAnsi="Verdana" w:hint="eastAsia"/>
          <w:color w:val="000000"/>
          <w:sz w:val="20"/>
          <w:szCs w:val="20"/>
        </w:rPr>
        <w:t>'</w:t>
      </w:r>
    </w:p>
    <w:p w:rsidR="00283FA7" w:rsidRPr="006520E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</w:p>
    <w:p w:rsidR="00283FA7" w:rsidRDefault="00283FA7" w:rsidP="00173E45">
      <w:pPr>
        <w:pStyle w:val="4"/>
      </w:pPr>
      <w:r w:rsidRPr="00283FA7">
        <w:rPr>
          <w:rFonts w:hint="eastAsia"/>
        </w:rPr>
        <w:t>(3)</w:t>
      </w:r>
      <w:r w:rsidR="006520E7">
        <w:rPr>
          <w:rFonts w:hint="eastAsia"/>
        </w:rPr>
        <w:t>、</w:t>
      </w:r>
      <w:r w:rsidRPr="00283FA7">
        <w:rPr>
          <w:rFonts w:hint="eastAsia"/>
        </w:rPr>
        <w:t>求刘老师所授的课程的每门课程的平均成绩</w:t>
      </w:r>
    </w:p>
    <w:p w:rsidR="00F74A70" w:rsidRPr="00F74A70" w:rsidRDefault="00F74A70" w:rsidP="00F74A70">
      <w:pPr>
        <w:rPr>
          <w:rFonts w:hint="eastAsia"/>
        </w:rPr>
      </w:pPr>
    </w:p>
    <w:p w:rsidR="00283FA7" w:rsidRPr="00283FA7" w:rsidRDefault="006520E7" w:rsidP="00283FA7">
      <w:pPr>
        <w:pStyle w:val="a8"/>
        <w:spacing w:before="150" w:after="15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select CNAME, avg(GRADE)from SC, C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283FA7" w:rsidRPr="00283FA7">
        <w:rPr>
          <w:rFonts w:ascii="Verdana" w:hAnsi="Verdana" w:hint="eastAsia"/>
          <w:color w:val="000000"/>
          <w:sz w:val="20"/>
          <w:szCs w:val="20"/>
        </w:rPr>
        <w:t>where SC.C#=C.C# and C.TEACHER='</w:t>
      </w:r>
      <w:r w:rsidR="00283FA7" w:rsidRPr="00283FA7">
        <w:rPr>
          <w:rFonts w:ascii="Verdana" w:hAnsi="Verdana" w:hint="eastAsia"/>
          <w:color w:val="000000"/>
          <w:sz w:val="20"/>
          <w:szCs w:val="20"/>
        </w:rPr>
        <w:t>刘老师</w:t>
      </w:r>
      <w:r w:rsidR="00283FA7" w:rsidRPr="00283FA7">
        <w:rPr>
          <w:rFonts w:ascii="Verdana" w:hAnsi="Verdana" w:hint="eastAsia"/>
          <w:color w:val="000000"/>
          <w:sz w:val="20"/>
          <w:szCs w:val="20"/>
        </w:rPr>
        <w:t>'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/>
          <w:color w:val="000000"/>
          <w:sz w:val="20"/>
          <w:szCs w:val="20"/>
        </w:rPr>
        <w:t>group by CNAME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</w:p>
    <w:p w:rsidR="00283FA7" w:rsidRDefault="00283FA7" w:rsidP="00173E45">
      <w:pPr>
        <w:pStyle w:val="4"/>
      </w:pPr>
      <w:r w:rsidRPr="00283FA7">
        <w:rPr>
          <w:rFonts w:hint="eastAsia"/>
        </w:rPr>
        <w:t>(4)</w:t>
      </w:r>
      <w:r w:rsidR="002D7A71">
        <w:rPr>
          <w:rFonts w:hint="eastAsia"/>
        </w:rPr>
        <w:t>、</w:t>
      </w:r>
      <w:r w:rsidRPr="00283FA7">
        <w:rPr>
          <w:rFonts w:hint="eastAsia"/>
        </w:rPr>
        <w:t>统计每门课程的学生选修人数</w:t>
      </w:r>
      <w:r w:rsidRPr="00283FA7">
        <w:rPr>
          <w:rFonts w:hint="eastAsia"/>
        </w:rPr>
        <w:t>(</w:t>
      </w:r>
      <w:r w:rsidRPr="00283FA7">
        <w:rPr>
          <w:rFonts w:hint="eastAsia"/>
        </w:rPr>
        <w:t>超过</w:t>
      </w:r>
      <w:r w:rsidRPr="00283FA7">
        <w:rPr>
          <w:rFonts w:hint="eastAsia"/>
        </w:rPr>
        <w:t>10</w:t>
      </w:r>
      <w:r w:rsidRPr="00283FA7">
        <w:rPr>
          <w:rFonts w:hint="eastAsia"/>
        </w:rPr>
        <w:t>人的课程才统计</w:t>
      </w:r>
      <w:r w:rsidRPr="00283FA7">
        <w:rPr>
          <w:rFonts w:hint="eastAsia"/>
        </w:rPr>
        <w:t>)</w:t>
      </w:r>
      <w:r w:rsidRPr="00283FA7">
        <w:rPr>
          <w:rFonts w:hint="eastAsia"/>
        </w:rPr>
        <w:t>。要求显示课程号和人数，查询结果按人数降序排列，若人数相同，按课程号升序排列。</w:t>
      </w:r>
    </w:p>
    <w:p w:rsidR="00437D28" w:rsidRPr="00437D28" w:rsidRDefault="00437D28" w:rsidP="00437D28">
      <w:pPr>
        <w:rPr>
          <w:rFonts w:hint="eastAsia"/>
        </w:rPr>
      </w:pPr>
    </w:p>
    <w:p w:rsidR="00283FA7" w:rsidRPr="00283FA7" w:rsidRDefault="002D7A71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select C#, count(S#) as count_sfrom S, SC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283FA7" w:rsidRPr="00283FA7">
        <w:rPr>
          <w:rFonts w:ascii="Verdana" w:hAnsi="Verdana"/>
          <w:color w:val="000000"/>
          <w:sz w:val="20"/>
          <w:szCs w:val="20"/>
        </w:rPr>
        <w:t>where S.S# = SC.S#</w:t>
      </w:r>
    </w:p>
    <w:p w:rsid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/>
          <w:color w:val="000000"/>
          <w:sz w:val="20"/>
          <w:szCs w:val="20"/>
        </w:rPr>
        <w:t>group by C#</w:t>
      </w:r>
    </w:p>
    <w:p w:rsidR="00D510FC" w:rsidRPr="00D510FC" w:rsidRDefault="00D510FC" w:rsidP="00283FA7">
      <w:pPr>
        <w:pStyle w:val="a8"/>
        <w:spacing w:before="150" w:after="15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having count(S#)&gt;10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/>
          <w:color w:val="000000"/>
          <w:sz w:val="20"/>
          <w:szCs w:val="20"/>
        </w:rPr>
        <w:t>order by count_s, C#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p w:rsidR="00283FA7" w:rsidRDefault="00283FA7" w:rsidP="00173E45">
      <w:pPr>
        <w:pStyle w:val="4"/>
      </w:pPr>
      <w:r w:rsidRPr="00283FA7">
        <w:rPr>
          <w:rFonts w:hint="eastAsia"/>
        </w:rPr>
        <w:t>(6)</w:t>
      </w:r>
      <w:r w:rsidR="00B13187">
        <w:rPr>
          <w:rFonts w:hint="eastAsia"/>
        </w:rPr>
        <w:t>、</w:t>
      </w:r>
      <w:r w:rsidRPr="00283FA7">
        <w:rPr>
          <w:rFonts w:hint="eastAsia"/>
        </w:rPr>
        <w:t>在表</w:t>
      </w:r>
      <w:r w:rsidRPr="00283FA7">
        <w:rPr>
          <w:rFonts w:hint="eastAsia"/>
        </w:rPr>
        <w:t>SC</w:t>
      </w:r>
      <w:r w:rsidRPr="00283FA7">
        <w:rPr>
          <w:rFonts w:hint="eastAsia"/>
        </w:rPr>
        <w:t>中检索成绩为空值的学生学号和课程号</w:t>
      </w:r>
    </w:p>
    <w:p w:rsidR="00437D28" w:rsidRPr="00437D28" w:rsidRDefault="00437D28" w:rsidP="00437D28">
      <w:pPr>
        <w:rPr>
          <w:rFonts w:hint="eastAsia"/>
        </w:rPr>
      </w:pPr>
    </w:p>
    <w:p w:rsidR="00283FA7" w:rsidRPr="00283FA7" w:rsidRDefault="00283FA7" w:rsidP="00283FA7">
      <w:pPr>
        <w:pStyle w:val="a8"/>
        <w:spacing w:before="150" w:after="150"/>
        <w:rPr>
          <w:rFonts w:ascii="Verdana" w:hAnsi="Verdana" w:hint="eastAsia"/>
          <w:color w:val="000000"/>
          <w:sz w:val="20"/>
          <w:szCs w:val="20"/>
        </w:rPr>
      </w:pPr>
      <w:r w:rsidRPr="00283FA7">
        <w:rPr>
          <w:rFonts w:ascii="Verdana" w:hAnsi="Verdana" w:hint="eastAsia"/>
          <w:color w:val="000000"/>
          <w:sz w:val="20"/>
          <w:szCs w:val="20"/>
        </w:rPr>
        <w:t>select S#</w:t>
      </w:r>
      <w:r w:rsidRPr="00283FA7">
        <w:rPr>
          <w:rFonts w:ascii="Verdana" w:hAnsi="Verdana" w:hint="eastAsia"/>
          <w:color w:val="000000"/>
          <w:sz w:val="20"/>
          <w:szCs w:val="20"/>
        </w:rPr>
        <w:t>，</w:t>
      </w:r>
      <w:r w:rsidRPr="00283FA7">
        <w:rPr>
          <w:rFonts w:ascii="Verdana" w:hAnsi="Verdana" w:hint="eastAsia"/>
          <w:color w:val="000000"/>
          <w:sz w:val="20"/>
          <w:szCs w:val="20"/>
        </w:rPr>
        <w:t>C#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/>
          <w:color w:val="000000"/>
          <w:sz w:val="20"/>
          <w:szCs w:val="20"/>
        </w:rPr>
        <w:t>from SC</w:t>
      </w:r>
    </w:p>
    <w:p w:rsidR="00283FA7" w:rsidRPr="00283FA7" w:rsidRDefault="00283FA7" w:rsidP="00283FA7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83FA7">
        <w:rPr>
          <w:rFonts w:ascii="Verdana" w:hAnsi="Verdana"/>
          <w:color w:val="000000"/>
          <w:sz w:val="20"/>
          <w:szCs w:val="20"/>
        </w:rPr>
        <w:t>where GRADE is null</w:t>
      </w:r>
    </w:p>
    <w:p w:rsidR="00086844" w:rsidRDefault="00086844" w:rsidP="00086844">
      <w:pPr>
        <w:pStyle w:val="a8"/>
        <w:spacing w:before="150" w:after="1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7A7AEA" w:rsidRDefault="007A7AEA"/>
    <w:sectPr w:rsidR="007A7AE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044FA"/>
    <w:rsid w:val="00036CD2"/>
    <w:rsid w:val="00083E6A"/>
    <w:rsid w:val="00086844"/>
    <w:rsid w:val="000A314B"/>
    <w:rsid w:val="0011529C"/>
    <w:rsid w:val="00173E45"/>
    <w:rsid w:val="00196A73"/>
    <w:rsid w:val="001F3979"/>
    <w:rsid w:val="001F448F"/>
    <w:rsid w:val="0020328C"/>
    <w:rsid w:val="002837EF"/>
    <w:rsid w:val="00283FA7"/>
    <w:rsid w:val="002B3676"/>
    <w:rsid w:val="002D7A71"/>
    <w:rsid w:val="0030617C"/>
    <w:rsid w:val="00370BF7"/>
    <w:rsid w:val="003F488A"/>
    <w:rsid w:val="0042223F"/>
    <w:rsid w:val="00437D28"/>
    <w:rsid w:val="0053404F"/>
    <w:rsid w:val="00554A5C"/>
    <w:rsid w:val="00586A81"/>
    <w:rsid w:val="005A7DA8"/>
    <w:rsid w:val="005E355B"/>
    <w:rsid w:val="006520E7"/>
    <w:rsid w:val="0066335D"/>
    <w:rsid w:val="006D5B9E"/>
    <w:rsid w:val="00736C01"/>
    <w:rsid w:val="007A7AEA"/>
    <w:rsid w:val="008E6CB9"/>
    <w:rsid w:val="008F4D23"/>
    <w:rsid w:val="009569BB"/>
    <w:rsid w:val="00B044FA"/>
    <w:rsid w:val="00B13187"/>
    <w:rsid w:val="00BB5D45"/>
    <w:rsid w:val="00C15AD0"/>
    <w:rsid w:val="00CB4882"/>
    <w:rsid w:val="00CF22D6"/>
    <w:rsid w:val="00D22721"/>
    <w:rsid w:val="00D510FC"/>
    <w:rsid w:val="00D51DC8"/>
    <w:rsid w:val="00D75BB9"/>
    <w:rsid w:val="00E5607F"/>
    <w:rsid w:val="00EE038E"/>
    <w:rsid w:val="00EF5ED6"/>
    <w:rsid w:val="00F642D5"/>
    <w:rsid w:val="00F739C0"/>
    <w:rsid w:val="00F74A70"/>
    <w:rsid w:val="00F74D6E"/>
    <w:rsid w:val="00FA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606A67-266C-4387-8952-B730592F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9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CF22D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86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6844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086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1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2924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211859393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2014629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70040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19837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3180256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8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11FECE-19BD-4840-AA2F-A607CBB07726}"/>
      </w:docPartPr>
      <w:docPartBody>
        <w:p w:rsidR="00543E90" w:rsidRDefault="00543E90">
          <w:r w:rsidRPr="00BF4FB2">
            <w:rPr>
              <w:rStyle w:val="a3"/>
              <w:rFonts w:hint="eastAsia"/>
            </w:rPr>
            <w:t>[</w:t>
          </w:r>
          <w:r w:rsidRPr="00BF4FB2">
            <w:rPr>
              <w:rStyle w:val="a3"/>
              <w:rFonts w:hint="eastAsia"/>
            </w:rPr>
            <w:t>在此处输入文章标题</w:t>
          </w:r>
          <w:r w:rsidRPr="00BF4FB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3207523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BCADCC-0D51-4911-B747-ED2E3D4E1A87}"/>
      </w:docPartPr>
      <w:docPartBody>
        <w:p w:rsidR="00000000" w:rsidRDefault="00543E90">
          <w:r w:rsidRPr="00BF4FB2">
            <w:rPr>
              <w:rStyle w:val="a3"/>
              <w:rFonts w:hint="eastAsia"/>
            </w:rPr>
            <w:t>[</w:t>
          </w:r>
          <w:r w:rsidRPr="00BF4FB2">
            <w:rPr>
              <w:rStyle w:val="a3"/>
              <w:rFonts w:hint="eastAsia"/>
            </w:rPr>
            <w:t>选择一个类别或键入一个新类别</w:t>
          </w:r>
          <w:r w:rsidRPr="00BF4FB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E9"/>
    <w:rsid w:val="00543E90"/>
    <w:rsid w:val="00674152"/>
    <w:rsid w:val="007C2EC6"/>
    <w:rsid w:val="009A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3E9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sql 经典题</PostTitle>
  <PostDate>2017-11-24T02:44:27Z</PostDate>
  <PostID>78622210</PostID>
  <Category1>java面试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2320752310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42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54</cp:revision>
  <dcterms:created xsi:type="dcterms:W3CDTF">2017-11-24T01:53:00Z</dcterms:created>
  <dcterms:modified xsi:type="dcterms:W3CDTF">2017-11-24T02:49:00Z</dcterms:modified>
</cp:coreProperties>
</file>
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E1765">
              <w:pPr>
                <w:pStyle w:val="Publishwithline"/>
              </w:pPr>
              <w:r>
                <w:rPr>
                  <w:rFonts w:hint="eastAsia"/>
                </w:rPr>
                <w:t>高并发</w:t>
              </w:r>
              <w:r>
                <w:t>线程</w:t>
              </w:r>
            </w:p>
          </w:sdtContent>
        </w:sdt>
        <w:p w:rsidR="00EF5ED6" w:rsidRDefault="00EF5ED6">
          <w:pPr>
            <w:pStyle w:val="underline"/>
          </w:pPr>
        </w:p>
        <w:p w:rsidR="007024ED" w:rsidRDefault="00D20177" w:rsidP="007024ED">
          <w:pPr>
            <w:pStyle w:val="PadderBetweenControlandBody"/>
          </w:pPr>
        </w:p>
      </w:sdtContent>
    </w:sdt>
    <w:p w:rsidR="005E1765" w:rsidRDefault="007024ED" w:rsidP="007024E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并发和并行</w:t>
      </w:r>
    </w:p>
    <w:p w:rsidR="007024ED" w:rsidRDefault="007024ED" w:rsidP="007024ED"/>
    <w:p w:rsidR="007024ED" w:rsidRDefault="007024ED" w:rsidP="007024ED">
      <w:r>
        <w:rPr>
          <w:rFonts w:hint="eastAsia"/>
        </w:rPr>
        <w:t>1</w:t>
      </w:r>
      <w:r>
        <w:rPr>
          <w:rFonts w:hint="eastAsia"/>
        </w:rPr>
        <w:t>、</w:t>
      </w:r>
      <w:r>
        <w:t>并行：多个任务同时执行</w:t>
      </w:r>
    </w:p>
    <w:p w:rsidR="007024ED" w:rsidRDefault="007024ED" w:rsidP="007024ED">
      <w:r>
        <w:t>2</w:t>
      </w:r>
      <w:r>
        <w:rPr>
          <w:rFonts w:hint="eastAsia"/>
        </w:rPr>
        <w:t>、</w:t>
      </w:r>
      <w:r>
        <w:t>并发：多个任务交替进行</w:t>
      </w:r>
      <w:r>
        <w:rPr>
          <w:rFonts w:hint="eastAsia"/>
        </w:rPr>
        <w:t>，</w:t>
      </w:r>
      <w:r>
        <w:t>肉眼观察和并行是一样的。</w:t>
      </w:r>
    </w:p>
    <w:p w:rsidR="00B618A0" w:rsidRDefault="00B618A0" w:rsidP="007024ED"/>
    <w:p w:rsidR="00B618A0" w:rsidRDefault="00B618A0" w:rsidP="00B61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临界区</w:t>
      </w:r>
      <w:r>
        <w:rPr>
          <w:rFonts w:hint="eastAsia"/>
        </w:rPr>
        <w:t>：</w:t>
      </w:r>
    </w:p>
    <w:p w:rsidR="00B618A0" w:rsidRPr="00EC3D22" w:rsidRDefault="00B618A0" w:rsidP="00B618A0">
      <w:pPr>
        <w:rPr>
          <w:sz w:val="32"/>
        </w:rPr>
      </w:pPr>
    </w:p>
    <w:p w:rsidR="00B618A0" w:rsidRPr="00EC3D22" w:rsidRDefault="00B618A0" w:rsidP="0051227E">
      <w:pPr>
        <w:ind w:firstLine="720"/>
        <w:rPr>
          <w:sz w:val="32"/>
        </w:rPr>
      </w:pPr>
      <w:r w:rsidRPr="00EC3D22">
        <w:rPr>
          <w:rFonts w:hint="eastAsia"/>
          <w:sz w:val="32"/>
        </w:rPr>
        <w:t>表示</w:t>
      </w:r>
      <w:r w:rsidRPr="00EC3D22">
        <w:rPr>
          <w:sz w:val="32"/>
        </w:rPr>
        <w:t>一种公共的资源或者说是共享数据，可以被多个线程使用，但是每一次，只能有一个线程使用它，</w:t>
      </w:r>
      <w:r w:rsidR="007B5B2A" w:rsidRPr="00EC3D22">
        <w:rPr>
          <w:rFonts w:hint="eastAsia"/>
          <w:sz w:val="32"/>
        </w:rPr>
        <w:t>一旦</w:t>
      </w:r>
      <w:r w:rsidR="007B5B2A" w:rsidRPr="00EC3D22">
        <w:rPr>
          <w:sz w:val="32"/>
        </w:rPr>
        <w:t>临界区</w:t>
      </w:r>
      <w:r w:rsidR="007B5B2A" w:rsidRPr="00EC3D22">
        <w:rPr>
          <w:rFonts w:hint="eastAsia"/>
          <w:sz w:val="32"/>
        </w:rPr>
        <w:t>资源</w:t>
      </w:r>
      <w:r w:rsidR="007B5B2A" w:rsidRPr="00EC3D22">
        <w:rPr>
          <w:sz w:val="32"/>
        </w:rPr>
        <w:t>被</w:t>
      </w:r>
      <w:r w:rsidR="007B5B2A" w:rsidRPr="00EC3D22">
        <w:rPr>
          <w:rFonts w:hint="eastAsia"/>
          <w:sz w:val="32"/>
        </w:rPr>
        <w:t>占用</w:t>
      </w:r>
      <w:r w:rsidR="007B5B2A" w:rsidRPr="00EC3D22">
        <w:rPr>
          <w:sz w:val="32"/>
        </w:rPr>
        <w:t>，其他线程要是想使用这个资源，就必须等待。</w:t>
      </w:r>
    </w:p>
    <w:p w:rsidR="0051227E" w:rsidRDefault="0051227E" w:rsidP="00E57288"/>
    <w:p w:rsidR="00E57288" w:rsidRDefault="00E57288" w:rsidP="00E5728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线程的状态</w:t>
      </w:r>
    </w:p>
    <w:p w:rsidR="00E57288" w:rsidRDefault="00E57288" w:rsidP="00E57288"/>
    <w:p w:rsidR="00E57288" w:rsidRPr="00E57288" w:rsidRDefault="00E57288" w:rsidP="00E5728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所有的线程都在</w:t>
      </w: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枚举</w:t>
      </w:r>
      <w:r>
        <w:t>中定义</w:t>
      </w:r>
    </w:p>
    <w:p w:rsidR="0051227E" w:rsidRDefault="0051227E" w:rsidP="0051227E">
      <w:pPr>
        <w:ind w:firstLine="720"/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6"/>
      </w:tblGrid>
      <w:tr w:rsidR="009844E5" w:rsidTr="009844E5">
        <w:trPr>
          <w:trHeight w:val="826"/>
        </w:trPr>
        <w:tc>
          <w:tcPr>
            <w:tcW w:w="9830" w:type="dxa"/>
          </w:tcPr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enum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State {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 w:rsidR="006E64EB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RUNNABLE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BLOCKED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WAITING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TIMED_WAITING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TERMINATED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844E5" w:rsidRDefault="009844E5" w:rsidP="009844E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9844E5" w:rsidRDefault="009844E5" w:rsidP="009844E5">
            <w:pPr>
              <w:ind w:firstLine="720"/>
            </w:pPr>
          </w:p>
          <w:p w:rsidR="009844E5" w:rsidRDefault="009844E5" w:rsidP="009844E5">
            <w:pPr>
              <w:ind w:firstLine="720"/>
            </w:pPr>
          </w:p>
        </w:tc>
      </w:tr>
    </w:tbl>
    <w:p w:rsidR="00E57288" w:rsidRDefault="00E57288" w:rsidP="0051227E">
      <w:pPr>
        <w:ind w:firstLine="720"/>
      </w:pPr>
    </w:p>
    <w:p w:rsidR="006E64EB" w:rsidRDefault="006E64EB" w:rsidP="006E64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解释</w:t>
      </w:r>
    </w:p>
    <w:p w:rsidR="006E64EB" w:rsidRDefault="006E64EB" w:rsidP="006E64EB">
      <w:r>
        <w:rPr>
          <w:rFonts w:hint="eastAsia"/>
        </w:rPr>
        <w:t>new</w:t>
      </w:r>
      <w:r>
        <w:t xml:space="preserve">  New</w:t>
      </w:r>
      <w:r>
        <w:rPr>
          <w:rFonts w:hint="eastAsia"/>
        </w:rPr>
        <w:t>表示新建</w:t>
      </w:r>
      <w:r>
        <w:t>的线程</w:t>
      </w:r>
    </w:p>
    <w:p w:rsidR="002423AB" w:rsidRDefault="002423AB" w:rsidP="006E64EB"/>
    <w:p w:rsidR="002423AB" w:rsidRDefault="002423AB" w:rsidP="00242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终止线程</w:t>
      </w:r>
    </w:p>
    <w:p w:rsidR="002423AB" w:rsidRDefault="002423AB" w:rsidP="002423AB"/>
    <w:p w:rsidR="004A2466" w:rsidRDefault="002423AB" w:rsidP="004A2466">
      <w:pPr>
        <w:ind w:firstLine="720"/>
      </w:pPr>
      <w:r>
        <w:rPr>
          <w:rFonts w:hint="eastAsia"/>
        </w:rPr>
        <w:t>一般</w:t>
      </w:r>
      <w:r>
        <w:t>来说，</w:t>
      </w:r>
      <w:r w:rsidRPr="004A2466">
        <w:rPr>
          <w:color w:val="FF0000"/>
          <w:highlight w:val="yellow"/>
        </w:rPr>
        <w:t>线程执行完毕会</w:t>
      </w:r>
      <w:r w:rsidRPr="004A2466">
        <w:rPr>
          <w:rFonts w:hint="eastAsia"/>
          <w:color w:val="FF0000"/>
          <w:highlight w:val="yellow"/>
        </w:rPr>
        <w:t>自动</w:t>
      </w:r>
      <w:r w:rsidRPr="004A2466">
        <w:rPr>
          <w:color w:val="FF0000"/>
          <w:highlight w:val="yellow"/>
        </w:rPr>
        <w:t>结束，无需手动关闭，，</w:t>
      </w:r>
      <w:r>
        <w:t>但是</w:t>
      </w:r>
      <w:r>
        <w:rPr>
          <w:rFonts w:hint="eastAsia"/>
        </w:rPr>
        <w:t>凡事</w:t>
      </w:r>
      <w:r>
        <w:t>有</w:t>
      </w:r>
      <w:r w:rsidR="004A2466">
        <w:rPr>
          <w:rFonts w:hint="eastAsia"/>
        </w:rPr>
        <w:t>例外</w:t>
      </w:r>
      <w:r w:rsidR="004A2466">
        <w:t>，一些服务器后台线程可能会常驻系统，比如，它本身就是一个大大的无穷循环</w:t>
      </w:r>
      <w:r w:rsidR="004A2466">
        <w:rPr>
          <w:rFonts w:hint="eastAsia"/>
        </w:rPr>
        <w:t>。</w:t>
      </w:r>
    </w:p>
    <w:p w:rsidR="00C32C6E" w:rsidRPr="00564184" w:rsidRDefault="000936D0" w:rsidP="00C32C6E">
      <w:pPr>
        <w:ind w:firstLine="720"/>
        <w:rPr>
          <w:sz w:val="32"/>
        </w:rPr>
      </w:pPr>
      <w:r w:rsidRPr="00564184">
        <w:rPr>
          <w:rFonts w:hint="eastAsia"/>
          <w:color w:val="FF0000"/>
          <w:sz w:val="32"/>
          <w:highlight w:val="yellow"/>
        </w:rPr>
        <w:t>线程</w:t>
      </w:r>
      <w:r w:rsidRPr="00564184">
        <w:rPr>
          <w:color w:val="FF0000"/>
          <w:sz w:val="32"/>
          <w:highlight w:val="yellow"/>
        </w:rPr>
        <w:t>提供给了一个</w:t>
      </w:r>
      <w:r w:rsidRPr="00564184">
        <w:rPr>
          <w:rFonts w:hint="eastAsia"/>
          <w:color w:val="FF0000"/>
          <w:sz w:val="32"/>
          <w:highlight w:val="yellow"/>
        </w:rPr>
        <w:t>S</w:t>
      </w:r>
      <w:r w:rsidRPr="00564184">
        <w:rPr>
          <w:color w:val="FF0000"/>
          <w:sz w:val="32"/>
          <w:highlight w:val="yellow"/>
        </w:rPr>
        <w:t>top</w:t>
      </w:r>
      <w:r w:rsidRPr="00564184">
        <w:rPr>
          <w:color w:val="FF0000"/>
          <w:sz w:val="32"/>
          <w:highlight w:val="yellow"/>
        </w:rPr>
        <w:t>方法，可以离职终止一个线程，但是</w:t>
      </w:r>
      <w:r w:rsidRPr="00564184">
        <w:rPr>
          <w:rFonts w:hint="eastAsia"/>
          <w:color w:val="FF0000"/>
          <w:sz w:val="32"/>
          <w:highlight w:val="yellow"/>
        </w:rPr>
        <w:t>会</w:t>
      </w:r>
      <w:r w:rsidRPr="00564184">
        <w:rPr>
          <w:color w:val="FF0000"/>
          <w:sz w:val="32"/>
          <w:highlight w:val="yellow"/>
        </w:rPr>
        <w:t>发现</w:t>
      </w:r>
      <w:r w:rsidRPr="00564184">
        <w:rPr>
          <w:color w:val="FF0000"/>
          <w:sz w:val="32"/>
          <w:highlight w:val="yellow"/>
        </w:rPr>
        <w:t>stop</w:t>
      </w:r>
      <w:r w:rsidRPr="00564184">
        <w:rPr>
          <w:color w:val="FF0000"/>
          <w:sz w:val="32"/>
          <w:highlight w:val="yellow"/>
        </w:rPr>
        <w:t>已经被弃用</w:t>
      </w:r>
      <w:r w:rsidRPr="00564184">
        <w:rPr>
          <w:sz w:val="32"/>
        </w:rPr>
        <w:t>了。</w:t>
      </w:r>
      <w:r w:rsidR="001A6E9C" w:rsidRPr="00564184">
        <w:rPr>
          <w:sz w:val="32"/>
        </w:rPr>
        <w:t>Thread</w:t>
      </w:r>
      <w:r w:rsidR="001A6E9C" w:rsidRPr="00564184">
        <w:rPr>
          <w:rFonts w:hint="eastAsia"/>
          <w:sz w:val="32"/>
        </w:rPr>
        <w:t>.stop()</w:t>
      </w:r>
      <w:r w:rsidR="001A6E9C" w:rsidRPr="00564184">
        <w:rPr>
          <w:rFonts w:hint="eastAsia"/>
          <w:sz w:val="32"/>
        </w:rPr>
        <w:t>方法</w:t>
      </w:r>
      <w:r w:rsidR="001A6E9C" w:rsidRPr="00564184">
        <w:rPr>
          <w:sz w:val="32"/>
        </w:rPr>
        <w:t>在结束线程</w:t>
      </w:r>
      <w:r w:rsidR="001A6E9C" w:rsidRPr="00564184">
        <w:rPr>
          <w:rFonts w:hint="eastAsia"/>
          <w:sz w:val="32"/>
        </w:rPr>
        <w:t>的</w:t>
      </w:r>
      <w:r w:rsidR="001A6E9C" w:rsidRPr="00564184">
        <w:rPr>
          <w:sz w:val="32"/>
        </w:rPr>
        <w:t>时候，会直接终止线程</w:t>
      </w:r>
      <w:r w:rsidR="007F2193" w:rsidRPr="00564184">
        <w:rPr>
          <w:rFonts w:hint="eastAsia"/>
          <w:sz w:val="32"/>
        </w:rPr>
        <w:t>，</w:t>
      </w:r>
      <w:r w:rsidR="001A6E9C" w:rsidRPr="00564184">
        <w:rPr>
          <w:sz w:val="32"/>
        </w:rPr>
        <w:t>这个</w:t>
      </w:r>
      <w:r w:rsidR="001A6E9C" w:rsidRPr="00564184">
        <w:rPr>
          <w:rFonts w:hint="eastAsia"/>
          <w:sz w:val="32"/>
        </w:rPr>
        <w:t>线程</w:t>
      </w:r>
      <w:r w:rsidR="008A3E3C" w:rsidRPr="00564184">
        <w:rPr>
          <w:rFonts w:hint="eastAsia"/>
          <w:sz w:val="32"/>
        </w:rPr>
        <w:t>就会</w:t>
      </w:r>
      <w:r w:rsidR="008A3E3C" w:rsidRPr="00564184">
        <w:rPr>
          <w:sz w:val="32"/>
        </w:rPr>
        <w:t>立即释放掉所有</w:t>
      </w:r>
      <w:r w:rsidR="008A3E3C" w:rsidRPr="00564184">
        <w:rPr>
          <w:rFonts w:hint="eastAsia"/>
          <w:sz w:val="32"/>
        </w:rPr>
        <w:t>的</w:t>
      </w:r>
      <w:r w:rsidR="008A3E3C" w:rsidRPr="00564184">
        <w:rPr>
          <w:sz w:val="32"/>
        </w:rPr>
        <w:t>锁</w:t>
      </w:r>
      <w:r w:rsidR="008A3E3C" w:rsidRPr="00564184">
        <w:rPr>
          <w:rFonts w:hint="eastAsia"/>
          <w:sz w:val="32"/>
        </w:rPr>
        <w:t>，而</w:t>
      </w:r>
      <w:r w:rsidR="008A3E3C" w:rsidRPr="00564184">
        <w:rPr>
          <w:sz w:val="32"/>
        </w:rPr>
        <w:t>这些</w:t>
      </w:r>
      <w:r w:rsidR="008A3E3C" w:rsidRPr="00564184">
        <w:rPr>
          <w:rFonts w:hint="eastAsia"/>
          <w:sz w:val="32"/>
        </w:rPr>
        <w:t>锁</w:t>
      </w:r>
      <w:r w:rsidR="008A3E3C" w:rsidRPr="00564184">
        <w:rPr>
          <w:sz w:val="32"/>
        </w:rPr>
        <w:t>恰恰是用来维护对象的一致性的，如果此时写到了一半，</w:t>
      </w:r>
      <w:r w:rsidR="008A3E3C" w:rsidRPr="00564184">
        <w:rPr>
          <w:rFonts w:hint="eastAsia"/>
          <w:sz w:val="32"/>
        </w:rPr>
        <w:t>强行</w:t>
      </w:r>
      <w:r w:rsidR="008A3E3C" w:rsidRPr="00564184">
        <w:rPr>
          <w:sz w:val="32"/>
        </w:rPr>
        <w:t>中止，那么对象就会被</w:t>
      </w:r>
      <w:r w:rsidR="008A3E3C" w:rsidRPr="00564184">
        <w:rPr>
          <w:rFonts w:hint="eastAsia"/>
          <w:sz w:val="32"/>
        </w:rPr>
        <w:t>破坏</w:t>
      </w:r>
      <w:r w:rsidR="00C32C6E" w:rsidRPr="00564184">
        <w:rPr>
          <w:rFonts w:hint="eastAsia"/>
          <w:sz w:val="32"/>
        </w:rPr>
        <w:t>，</w:t>
      </w:r>
      <w:r w:rsidR="00C32C6E" w:rsidRPr="00564184">
        <w:rPr>
          <w:sz w:val="32"/>
        </w:rPr>
        <w:t>所以现在不</w:t>
      </w:r>
      <w:r w:rsidR="00C32C6E" w:rsidRPr="00564184">
        <w:rPr>
          <w:rFonts w:hint="eastAsia"/>
          <w:sz w:val="32"/>
        </w:rPr>
        <w:t>使用</w:t>
      </w:r>
      <w:r w:rsidR="00C32C6E" w:rsidRPr="00564184">
        <w:rPr>
          <w:sz w:val="32"/>
        </w:rPr>
        <w:t>了</w:t>
      </w:r>
    </w:p>
    <w:p w:rsidR="004370E4" w:rsidRDefault="004370E4" w:rsidP="00C32C6E">
      <w:pPr>
        <w:ind w:firstLine="720"/>
      </w:pPr>
    </w:p>
    <w:p w:rsidR="004370E4" w:rsidRDefault="004370E4" w:rsidP="004370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错误的实例</w:t>
      </w:r>
    </w:p>
    <w:p w:rsidR="004370E4" w:rsidRDefault="004370E4" w:rsidP="004370E4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5"/>
      </w:tblGrid>
      <w:tr w:rsidR="004370E4" w:rsidRPr="004370E4" w:rsidTr="004370E4">
        <w:trPr>
          <w:trHeight w:val="1390"/>
        </w:trPr>
        <w:tc>
          <w:tcPr>
            <w:tcW w:w="12434" w:type="dxa"/>
          </w:tcPr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StopThreadUnsafe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getId()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setId(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id)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id;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getName()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setName(String name)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name;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User()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0;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"0"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String toString()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"User{"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"name='"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name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'\''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", id="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 </w:t>
            </w:r>
            <w:r w:rsidRPr="004370E4">
              <w:rPr>
                <w:rFonts w:ascii="Consolas" w:hAnsi="Consolas" w:cs="Consolas"/>
                <w:color w:val="0000C0"/>
                <w:szCs w:val="28"/>
              </w:rPr>
              <w:t>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+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'}'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ChangeObjectThread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v =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(System.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() / 1000);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.setId(v);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(100);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e.printStackTrace();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.setName(v + </w:t>
            </w:r>
            <w:r w:rsidRPr="004370E4">
              <w:rPr>
                <w:rFonts w:ascii="Consolas" w:hAnsi="Consolas" w:cs="Consolas"/>
                <w:color w:val="2A00FF"/>
                <w:szCs w:val="28"/>
              </w:rPr>
              <w:t>""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 xml:space="preserve">  Thread.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  <w:highlight w:val="yellow"/>
              </w:rPr>
              <w:t>yield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>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ReadObjectThread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.getId() != Integer.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parseInt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.getName()))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    System.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4370E4">
              <w:rPr>
                <w:rFonts w:ascii="Consolas" w:hAnsi="Consolas" w:cs="Consolas"/>
                <w:i/>
                <w:iCs/>
                <w:color w:val="0000C0"/>
                <w:szCs w:val="28"/>
              </w:rPr>
              <w:t>user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.toString());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yield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ReadObjectThread().start();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thread = </w:t>
            </w:r>
            <w:r w:rsidRPr="004370E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ChangeObjectThread();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thread.start();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4370E4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4370E4">
              <w:rPr>
                <w:rFonts w:ascii="Consolas" w:hAnsi="Consolas" w:cs="Consolas"/>
                <w:color w:val="000000"/>
                <w:szCs w:val="28"/>
              </w:rPr>
              <w:t>(150);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 xml:space="preserve">  thread.</w:t>
            </w:r>
            <w:r w:rsidRPr="004370E4">
              <w:rPr>
                <w:rFonts w:ascii="Consolas" w:hAnsi="Consolas" w:cs="Consolas"/>
                <w:strike/>
                <w:color w:val="000000"/>
                <w:szCs w:val="28"/>
                <w:highlight w:val="yellow"/>
                <w:u w:val="single"/>
              </w:rPr>
              <w:t>stop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  <w:u w:val="single"/>
              </w:rPr>
              <w:t>()</w:t>
            </w:r>
            <w:r w:rsidRPr="004370E4">
              <w:rPr>
                <w:rFonts w:ascii="Consolas" w:hAnsi="Consolas" w:cs="Consolas"/>
                <w:color w:val="000000"/>
                <w:szCs w:val="28"/>
                <w:highlight w:val="yellow"/>
              </w:rPr>
              <w:t>;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4370E4" w:rsidRPr="004370E4" w:rsidRDefault="004370E4" w:rsidP="004370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4370E4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4370E4" w:rsidRPr="004370E4" w:rsidRDefault="004370E4" w:rsidP="004370E4"/>
          <w:p w:rsidR="004370E4" w:rsidRPr="004370E4" w:rsidRDefault="004370E4" w:rsidP="004370E4"/>
          <w:p w:rsidR="004370E4" w:rsidRPr="004370E4" w:rsidRDefault="004370E4" w:rsidP="004370E4">
            <w:pPr>
              <w:ind w:firstLine="720"/>
            </w:pPr>
          </w:p>
        </w:tc>
      </w:tr>
    </w:tbl>
    <w:p w:rsidR="004370E4" w:rsidRDefault="004370E4" w:rsidP="004370E4"/>
    <w:p w:rsidR="004370E4" w:rsidRDefault="004370E4" w:rsidP="00C32C6E">
      <w:pPr>
        <w:ind w:firstLine="720"/>
      </w:pPr>
    </w:p>
    <w:p w:rsidR="00C32C6E" w:rsidRDefault="007A6B46" w:rsidP="007A6B4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9237D">
        <w:rPr>
          <w:rFonts w:hint="eastAsia"/>
        </w:rPr>
        <w:t>中止</w:t>
      </w:r>
      <w:r w:rsidR="0099237D">
        <w:t>线程的</w:t>
      </w:r>
      <w:r w:rsidR="0099237D">
        <w:rPr>
          <w:rFonts w:hint="eastAsia"/>
        </w:rPr>
        <w:t>正确</w:t>
      </w:r>
      <w:r w:rsidR="0099237D">
        <w:t>方法为</w:t>
      </w:r>
      <w:r w:rsidR="000205FC">
        <w:rPr>
          <w:rFonts w:hint="eastAsia"/>
        </w:rPr>
        <w:t>，</w:t>
      </w:r>
      <w:r w:rsidR="000205FC">
        <w:t>添加一个标记变量，</w:t>
      </w:r>
      <w:r w:rsidR="000205FC">
        <w:rPr>
          <w:rFonts w:hint="eastAsia"/>
        </w:rPr>
        <w:t>用于</w:t>
      </w:r>
      <w:r w:rsidR="000205FC">
        <w:t>提示线程是否需要退出</w:t>
      </w:r>
    </w:p>
    <w:p w:rsidR="00682F96" w:rsidRDefault="00682F96" w:rsidP="00682F96"/>
    <w:p w:rsidR="00682F96" w:rsidRPr="00682F96" w:rsidRDefault="00682F96" w:rsidP="00682F9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Thread.yield( )</w:t>
      </w:r>
    </w:p>
    <w:p w:rsidR="00682F96" w:rsidRPr="005B0D95" w:rsidRDefault="00682F96" w:rsidP="00682F96">
      <w:pPr>
        <w:shd w:val="clear" w:color="auto" w:fill="FFFFFF"/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br/>
      </w:r>
    </w:p>
    <w:p w:rsidR="00682F96" w:rsidRPr="005B0D95" w:rsidRDefault="00682F96" w:rsidP="00682F96">
      <w:pPr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Java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线程中有一个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Thread.yield( )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方法，很多人翻译成线程让步。顾名思义，</w:t>
      </w:r>
      <w:r w:rsidRPr="005B0D95">
        <w:rPr>
          <w:rFonts w:ascii="Verdana" w:hAnsi="Verdana" w:hint="eastAsia"/>
          <w:color w:val="FF0000"/>
          <w:kern w:val="2"/>
          <w:szCs w:val="21"/>
          <w:highlight w:val="yellow"/>
          <w:shd w:val="clear" w:color="auto" w:fill="FFFFFF"/>
        </w:rPr>
        <w:t>使当前线程从执行状态（运行状态）变为可执行态（就绪状态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）。就是说当一个线程使用了这个方法之后，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它就会把自己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CPU</w:t>
      </w:r>
      <w:r w:rsidRPr="005B0D95">
        <w:rPr>
          <w:rFonts w:ascii="Verdana" w:hAnsi="Verdana" w:hint="eastAsia"/>
          <w:color w:val="FF0000"/>
          <w:kern w:val="2"/>
          <w:szCs w:val="21"/>
          <w:shd w:val="clear" w:color="auto" w:fill="FFFFFF"/>
        </w:rPr>
        <w:t>执行的时间让掉</w:t>
      </w:r>
      <w:r w:rsidRPr="005B0D95">
        <w:rPr>
          <w:rFonts w:ascii="Verdana" w:hAnsi="Verdana" w:hint="eastAsia"/>
          <w:color w:val="000000"/>
          <w:kern w:val="2"/>
          <w:szCs w:val="21"/>
          <w:shd w:val="clear" w:color="auto" w:fill="FFFFFF"/>
        </w:rPr>
        <w:t>，</w:t>
      </w:r>
      <w:r w:rsidRPr="005B0D95">
        <w:rPr>
          <w:rFonts w:ascii="Verdana" w:hAnsi="Verdana" w:hint="eastAsia"/>
          <w:color w:val="FF0000"/>
          <w:kern w:val="2"/>
          <w:szCs w:val="21"/>
          <w:highlight w:val="yellow"/>
          <w:shd w:val="clear" w:color="auto" w:fill="FFFFFF"/>
        </w:rPr>
        <w:t>让自己或者其它的线程运行。</w:t>
      </w:r>
      <w:r w:rsidRPr="005B0D95"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  <w:t>（也就是谁先抢到谁执行）</w:t>
      </w:r>
    </w:p>
    <w:p w:rsidR="00682F96" w:rsidRPr="005B0D95" w:rsidRDefault="00682F96" w:rsidP="00682F96">
      <w:pPr>
        <w:shd w:val="clear" w:color="auto" w:fill="FFFFFF"/>
        <w:rPr>
          <w:rFonts w:ascii="Verdana" w:hAnsi="Verdana"/>
          <w:color w:val="000000"/>
          <w:kern w:val="2"/>
          <w:sz w:val="21"/>
          <w:szCs w:val="21"/>
          <w:shd w:val="clear" w:color="auto" w:fill="FFFFFF"/>
        </w:rPr>
      </w:pPr>
    </w:p>
    <w:p w:rsidR="00682F96" w:rsidRDefault="00682F96" w:rsidP="00682F96"/>
    <w:p w:rsidR="00682F96" w:rsidRPr="00682F96" w:rsidRDefault="00682F96" w:rsidP="00682F9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线程中断</w:t>
      </w:r>
    </w:p>
    <w:p w:rsidR="008A3E3C" w:rsidRPr="00690C8A" w:rsidRDefault="008A3E3C" w:rsidP="004A2466">
      <w:pPr>
        <w:ind w:firstLine="720"/>
        <w:rPr>
          <w:sz w:val="32"/>
        </w:rPr>
      </w:pPr>
    </w:p>
    <w:p w:rsidR="008A3E3C" w:rsidRPr="00690C8A" w:rsidRDefault="004117F0" w:rsidP="004A2466">
      <w:pPr>
        <w:ind w:firstLine="720"/>
        <w:rPr>
          <w:sz w:val="32"/>
        </w:rPr>
      </w:pPr>
      <w:r w:rsidRPr="00690C8A">
        <w:rPr>
          <w:rFonts w:hint="eastAsia"/>
          <w:sz w:val="32"/>
        </w:rPr>
        <w:t>严格</w:t>
      </w:r>
      <w:r w:rsidRPr="00690C8A">
        <w:rPr>
          <w:rFonts w:hint="eastAsia"/>
          <w:sz w:val="32"/>
        </w:rPr>
        <w:t xml:space="preserve"> </w:t>
      </w:r>
      <w:r w:rsidRPr="00690C8A">
        <w:rPr>
          <w:rFonts w:hint="eastAsia"/>
          <w:sz w:val="32"/>
        </w:rPr>
        <w:t>讲</w:t>
      </w:r>
      <w:r w:rsidRPr="00690C8A">
        <w:rPr>
          <w:sz w:val="32"/>
        </w:rPr>
        <w:t>，线程中断不会使</w:t>
      </w:r>
      <w:r w:rsidRPr="00690C8A">
        <w:rPr>
          <w:rFonts w:hint="eastAsia"/>
          <w:sz w:val="32"/>
        </w:rPr>
        <w:t>线程</w:t>
      </w:r>
      <w:r w:rsidRPr="00690C8A">
        <w:rPr>
          <w:sz w:val="32"/>
        </w:rPr>
        <w:t>立即退出，而是给线程发送一个通知，告诉</w:t>
      </w:r>
      <w:r w:rsidRPr="00690C8A">
        <w:rPr>
          <w:rFonts w:hint="eastAsia"/>
          <w:sz w:val="32"/>
        </w:rPr>
        <w:t>目标</w:t>
      </w:r>
      <w:r w:rsidRPr="00690C8A">
        <w:rPr>
          <w:sz w:val="32"/>
        </w:rPr>
        <w:t>线程，有人</w:t>
      </w:r>
      <w:r w:rsidRPr="00690C8A">
        <w:rPr>
          <w:rFonts w:hint="eastAsia"/>
          <w:sz w:val="32"/>
        </w:rPr>
        <w:t>希望</w:t>
      </w:r>
      <w:r w:rsidRPr="00690C8A">
        <w:rPr>
          <w:sz w:val="32"/>
        </w:rPr>
        <w:t>你退出</w:t>
      </w:r>
      <w:r w:rsidR="0033385F" w:rsidRPr="00690C8A">
        <w:rPr>
          <w:rFonts w:hint="eastAsia"/>
          <w:sz w:val="32"/>
        </w:rPr>
        <w:t>，后续</w:t>
      </w:r>
      <w:r w:rsidR="0033385F" w:rsidRPr="00690C8A">
        <w:rPr>
          <w:sz w:val="32"/>
        </w:rPr>
        <w:t>目前线程接到通知怎么处理，是线程自己的事情了，</w:t>
      </w:r>
      <w:r w:rsidR="007B698C" w:rsidRPr="00690C8A">
        <w:rPr>
          <w:rFonts w:hint="eastAsia"/>
          <w:sz w:val="32"/>
        </w:rPr>
        <w:t>但是</w:t>
      </w:r>
      <w:r w:rsidR="007B698C" w:rsidRPr="00690C8A">
        <w:rPr>
          <w:sz w:val="32"/>
        </w:rPr>
        <w:t>如果中断后，线程立即无条件退出，又会遇到上面的</w:t>
      </w:r>
      <w:r w:rsidR="007B698C" w:rsidRPr="00690C8A">
        <w:rPr>
          <w:rFonts w:hint="eastAsia"/>
          <w:sz w:val="32"/>
        </w:rPr>
        <w:t>Thread.</w:t>
      </w:r>
      <w:r w:rsidR="007B698C" w:rsidRPr="00690C8A">
        <w:rPr>
          <w:sz w:val="32"/>
        </w:rPr>
        <w:t>stop()</w:t>
      </w:r>
      <w:r w:rsidR="007B698C" w:rsidRPr="00690C8A">
        <w:rPr>
          <w:sz w:val="32"/>
        </w:rPr>
        <w:t>方法的问题</w:t>
      </w:r>
    </w:p>
    <w:p w:rsidR="00A50B20" w:rsidRDefault="00A50B20" w:rsidP="00982088"/>
    <w:p w:rsidR="00982088" w:rsidRDefault="00982088" w:rsidP="0098208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wait</w:t>
      </w:r>
      <w:r>
        <w:rPr>
          <w:rFonts w:hint="eastAsia"/>
        </w:rPr>
        <w:t>和</w:t>
      </w:r>
      <w:r>
        <w:t>notify</w:t>
      </w:r>
      <w:r>
        <w:rPr>
          <w:rFonts w:hint="eastAsia"/>
        </w:rPr>
        <w:t>（等待</w:t>
      </w:r>
      <w:r>
        <w:t>和通知</w:t>
      </w:r>
      <w:r>
        <w:rPr>
          <w:rFonts w:hint="eastAsia"/>
        </w:rPr>
        <w:t>）</w:t>
      </w:r>
    </w:p>
    <w:p w:rsidR="00564184" w:rsidRDefault="00564184" w:rsidP="0056418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64184" w:rsidRPr="00564184" w:rsidRDefault="00A2606E" w:rsidP="0056418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028BD">
        <w:rPr>
          <w:rFonts w:hint="eastAsia"/>
          <w:sz w:val="32"/>
          <w:szCs w:val="32"/>
        </w:rPr>
        <w:t>这</w:t>
      </w:r>
      <w:r w:rsidR="003028BD">
        <w:rPr>
          <w:sz w:val="32"/>
          <w:szCs w:val="32"/>
        </w:rPr>
        <w:t>两个方法都是</w:t>
      </w:r>
      <w:r w:rsidR="003028BD">
        <w:rPr>
          <w:rFonts w:hint="eastAsia"/>
          <w:sz w:val="32"/>
          <w:szCs w:val="32"/>
        </w:rPr>
        <w:t>O</w:t>
      </w:r>
      <w:r w:rsidR="003028BD">
        <w:rPr>
          <w:sz w:val="32"/>
          <w:szCs w:val="32"/>
        </w:rPr>
        <w:t>bject</w:t>
      </w:r>
      <w:r w:rsidR="003028BD">
        <w:rPr>
          <w:rFonts w:hint="eastAsia"/>
          <w:sz w:val="32"/>
          <w:szCs w:val="32"/>
        </w:rPr>
        <w:t>的</w:t>
      </w:r>
      <w:r w:rsidR="003028BD">
        <w:rPr>
          <w:sz w:val="32"/>
          <w:szCs w:val="32"/>
        </w:rPr>
        <w:t>方法，当一个对象实例上</w:t>
      </w:r>
      <w:r w:rsidR="003028BD">
        <w:rPr>
          <w:rFonts w:hint="eastAsia"/>
          <w:sz w:val="32"/>
          <w:szCs w:val="32"/>
        </w:rPr>
        <w:t>调用了</w:t>
      </w:r>
      <w:r w:rsidR="003028BD">
        <w:rPr>
          <w:sz w:val="32"/>
          <w:szCs w:val="32"/>
        </w:rPr>
        <w:t>，</w:t>
      </w:r>
      <w:r w:rsidR="003028BD">
        <w:rPr>
          <w:sz w:val="32"/>
          <w:szCs w:val="32"/>
        </w:rPr>
        <w:t>wait()</w:t>
      </w:r>
      <w:r w:rsidR="003028BD">
        <w:rPr>
          <w:rFonts w:hint="eastAsia"/>
          <w:sz w:val="32"/>
          <w:szCs w:val="32"/>
        </w:rPr>
        <w:t>方法</w:t>
      </w:r>
      <w:r w:rsidR="003028BD">
        <w:rPr>
          <w:sz w:val="32"/>
          <w:szCs w:val="32"/>
        </w:rPr>
        <w:t>后，当前线程就会在这个对象上等待</w:t>
      </w:r>
      <w:r w:rsidR="00954038">
        <w:rPr>
          <w:rFonts w:hint="eastAsia"/>
          <w:sz w:val="32"/>
          <w:szCs w:val="32"/>
        </w:rPr>
        <w:t>，</w:t>
      </w:r>
      <w:r w:rsidR="00954038">
        <w:rPr>
          <w:sz w:val="32"/>
          <w:szCs w:val="32"/>
        </w:rPr>
        <w:t>比如，</w:t>
      </w:r>
      <w:r w:rsidR="00954038" w:rsidRPr="0000381F">
        <w:rPr>
          <w:color w:val="FF0000"/>
          <w:sz w:val="32"/>
          <w:szCs w:val="32"/>
        </w:rPr>
        <w:t>线程</w:t>
      </w:r>
      <w:r w:rsidR="00954038" w:rsidRPr="0000381F">
        <w:rPr>
          <w:rFonts w:hint="eastAsia"/>
          <w:color w:val="FF0000"/>
          <w:sz w:val="32"/>
          <w:szCs w:val="32"/>
        </w:rPr>
        <w:t>A</w:t>
      </w:r>
      <w:r w:rsidR="00954038" w:rsidRPr="0000381F">
        <w:rPr>
          <w:rFonts w:hint="eastAsia"/>
          <w:color w:val="FF0000"/>
          <w:sz w:val="32"/>
          <w:szCs w:val="32"/>
        </w:rPr>
        <w:t>调用了</w:t>
      </w:r>
      <w:r w:rsidR="00954038" w:rsidRPr="0000381F">
        <w:rPr>
          <w:color w:val="FF0000"/>
          <w:sz w:val="32"/>
          <w:szCs w:val="32"/>
        </w:rPr>
        <w:t>obj.wait()</w:t>
      </w:r>
      <w:r w:rsidR="00954038" w:rsidRPr="0000381F">
        <w:rPr>
          <w:rFonts w:hint="eastAsia"/>
          <w:color w:val="FF0000"/>
          <w:sz w:val="32"/>
          <w:szCs w:val="32"/>
        </w:rPr>
        <w:t>方法</w:t>
      </w:r>
      <w:r w:rsidR="00954038" w:rsidRPr="0000381F">
        <w:rPr>
          <w:color w:val="FF0000"/>
          <w:sz w:val="32"/>
          <w:szCs w:val="32"/>
        </w:rPr>
        <w:t>，那么线程</w:t>
      </w:r>
      <w:r w:rsidR="00954038" w:rsidRPr="0000381F">
        <w:rPr>
          <w:rFonts w:hint="eastAsia"/>
          <w:color w:val="FF0000"/>
          <w:sz w:val="32"/>
          <w:szCs w:val="32"/>
        </w:rPr>
        <w:t>A</w:t>
      </w:r>
      <w:r w:rsidR="00954038" w:rsidRPr="0000381F">
        <w:rPr>
          <w:rFonts w:hint="eastAsia"/>
          <w:color w:val="FF0000"/>
          <w:sz w:val="32"/>
          <w:szCs w:val="32"/>
        </w:rPr>
        <w:t>就会</w:t>
      </w:r>
      <w:r w:rsidR="00954038" w:rsidRPr="0000381F">
        <w:rPr>
          <w:color w:val="FF0000"/>
          <w:sz w:val="32"/>
          <w:szCs w:val="32"/>
        </w:rPr>
        <w:t>停止继续运行，而转化为等待状态，知道其他的线程比如</w:t>
      </w:r>
      <w:r w:rsidR="00954038" w:rsidRPr="0000381F">
        <w:rPr>
          <w:color w:val="FF0000"/>
          <w:sz w:val="32"/>
          <w:szCs w:val="32"/>
        </w:rPr>
        <w:tab/>
        <w:t>B</w:t>
      </w:r>
      <w:r w:rsidR="00954038" w:rsidRPr="0000381F">
        <w:rPr>
          <w:rFonts w:hint="eastAsia"/>
          <w:color w:val="FF0000"/>
          <w:sz w:val="32"/>
          <w:szCs w:val="32"/>
        </w:rPr>
        <w:t>调用了</w:t>
      </w:r>
      <w:r w:rsidR="00954038" w:rsidRPr="0000381F">
        <w:rPr>
          <w:color w:val="FF0000"/>
          <w:sz w:val="32"/>
          <w:szCs w:val="32"/>
        </w:rPr>
        <w:t>obj.nofify()</w:t>
      </w:r>
      <w:r w:rsidR="00954038" w:rsidRPr="0000381F">
        <w:rPr>
          <w:rFonts w:hint="eastAsia"/>
          <w:color w:val="FF0000"/>
          <w:sz w:val="32"/>
          <w:szCs w:val="32"/>
        </w:rPr>
        <w:t>方法</w:t>
      </w:r>
      <w:r w:rsidR="00954038" w:rsidRPr="0000381F">
        <w:rPr>
          <w:color w:val="FF0000"/>
          <w:sz w:val="32"/>
          <w:szCs w:val="32"/>
        </w:rPr>
        <w:t>，</w:t>
      </w:r>
      <w:r w:rsidR="00954038">
        <w:rPr>
          <w:rFonts w:hint="eastAsia"/>
          <w:sz w:val="32"/>
          <w:szCs w:val="32"/>
        </w:rPr>
        <w:t>这个</w:t>
      </w:r>
      <w:r w:rsidR="00954038">
        <w:rPr>
          <w:sz w:val="32"/>
          <w:szCs w:val="32"/>
        </w:rPr>
        <w:t>obj</w:t>
      </w:r>
      <w:r w:rsidR="00954038">
        <w:rPr>
          <w:rFonts w:hint="eastAsia"/>
          <w:sz w:val="32"/>
          <w:szCs w:val="32"/>
        </w:rPr>
        <w:t>对象</w:t>
      </w:r>
      <w:r w:rsidR="00954038">
        <w:rPr>
          <w:sz w:val="32"/>
          <w:szCs w:val="32"/>
        </w:rPr>
        <w:t>就会成为多个对象之间的通信手段</w:t>
      </w:r>
    </w:p>
    <w:p w:rsidR="00E8155E" w:rsidRDefault="00E8155E">
      <w:pPr>
        <w:rPr>
          <w:sz w:val="32"/>
          <w:szCs w:val="32"/>
        </w:rPr>
      </w:pPr>
      <w:r w:rsidRPr="0042279A">
        <w:rPr>
          <w:sz w:val="32"/>
          <w:szCs w:val="32"/>
        </w:rPr>
        <w:br w:type="page"/>
      </w:r>
      <w:r w:rsidR="0000381F" w:rsidRPr="0042279A">
        <w:rPr>
          <w:sz w:val="32"/>
          <w:szCs w:val="32"/>
        </w:rPr>
        <w:tab/>
      </w:r>
      <w:r w:rsidR="0000381F" w:rsidRPr="0042279A">
        <w:rPr>
          <w:rFonts w:hint="eastAsia"/>
          <w:sz w:val="32"/>
          <w:szCs w:val="32"/>
        </w:rPr>
        <w:t>用法必须</w:t>
      </w:r>
      <w:r w:rsidR="0000381F" w:rsidRPr="0042279A">
        <w:rPr>
          <w:sz w:val="32"/>
          <w:szCs w:val="32"/>
        </w:rPr>
        <w:t>在同步方法或者是同步</w:t>
      </w:r>
      <w:r w:rsidR="0000381F" w:rsidRPr="0042279A">
        <w:rPr>
          <w:rFonts w:hint="eastAsia"/>
          <w:sz w:val="32"/>
          <w:szCs w:val="32"/>
        </w:rPr>
        <w:t>块</w:t>
      </w:r>
      <w:r w:rsidR="0000381F" w:rsidRPr="0042279A">
        <w:rPr>
          <w:sz w:val="32"/>
          <w:szCs w:val="32"/>
        </w:rPr>
        <w:t>代码中</w:t>
      </w:r>
      <w:r w:rsidR="0042279A" w:rsidRPr="0042279A">
        <w:rPr>
          <w:rFonts w:hint="eastAsia"/>
          <w:sz w:val="32"/>
          <w:szCs w:val="32"/>
        </w:rPr>
        <w:t>，</w:t>
      </w:r>
      <w:r w:rsidR="0042279A" w:rsidRPr="0042279A">
        <w:rPr>
          <w:sz w:val="32"/>
          <w:szCs w:val="32"/>
        </w:rPr>
        <w:t>并且会释放</w:t>
      </w:r>
      <w:r w:rsidR="0042279A" w:rsidRPr="0042279A">
        <w:rPr>
          <w:rFonts w:hint="eastAsia"/>
          <w:sz w:val="32"/>
          <w:szCs w:val="32"/>
        </w:rPr>
        <w:t>锁</w:t>
      </w:r>
      <w:r w:rsidR="00C1135A">
        <w:rPr>
          <w:rFonts w:hint="eastAsia"/>
          <w:sz w:val="32"/>
          <w:szCs w:val="32"/>
        </w:rPr>
        <w:t>，</w:t>
      </w:r>
      <w:r w:rsidR="00C1135A">
        <w:rPr>
          <w:sz w:val="32"/>
          <w:szCs w:val="32"/>
        </w:rPr>
        <w:t>这样其他对象才能</w:t>
      </w:r>
      <w:r w:rsidR="00C1135A">
        <w:rPr>
          <w:sz w:val="32"/>
          <w:szCs w:val="32"/>
        </w:rPr>
        <w:t>notify</w:t>
      </w:r>
      <w:r w:rsidR="00C1135A">
        <w:rPr>
          <w:sz w:val="32"/>
          <w:szCs w:val="32"/>
        </w:rPr>
        <w:t>哦</w:t>
      </w:r>
    </w:p>
    <w:p w:rsidR="00C1135A" w:rsidRDefault="00871EAE" w:rsidP="00871EAE">
      <w:pPr>
        <w:pStyle w:val="2"/>
      </w:pPr>
      <w:r>
        <w:t>1</w:t>
      </w:r>
      <w:r>
        <w:rPr>
          <w:rFonts w:hint="eastAsia"/>
        </w:rPr>
        <w:t>、</w:t>
      </w:r>
      <w:r>
        <w:t>测试代码</w:t>
      </w:r>
    </w:p>
    <w:p w:rsidR="00871EAE" w:rsidRPr="00871EAE" w:rsidRDefault="00871EAE" w:rsidP="00871EAE"/>
    <w:tbl>
      <w:tblPr>
        <w:tblW w:w="12983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3"/>
      </w:tblGrid>
      <w:tr w:rsidR="00871EAE" w:rsidRPr="00871EAE" w:rsidTr="00871EAE">
        <w:trPr>
          <w:trHeight w:val="2254"/>
        </w:trPr>
        <w:tc>
          <w:tcPr>
            <w:tcW w:w="12983" w:type="dxa"/>
          </w:tcPr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SimpleWaitAndNotify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Object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Object();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Thread1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start 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wait for object 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.wait();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e.printStackTrace();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":thread1 end!"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Thread2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extends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synchronized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":thread2 start ! notify one thread"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object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871EAE">
              <w:rPr>
                <w:rFonts w:ascii="Consolas" w:hAnsi="Consolas" w:cs="Consolas"/>
                <w:color w:val="000000"/>
                <w:szCs w:val="28"/>
                <w:highlight w:val="lightGray"/>
              </w:rPr>
              <w:t>notify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Thread.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(2000);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    e.printStackTrace();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871EAE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.println(System.</w:t>
            </w:r>
            <w:r w:rsidRPr="00871EAE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currentTimeMillis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() + </w:t>
            </w:r>
            <w:r w:rsidRPr="00871EAE">
              <w:rPr>
                <w:rFonts w:ascii="Consolas" w:hAnsi="Consolas" w:cs="Consolas"/>
                <w:color w:val="2A00FF"/>
                <w:szCs w:val="28"/>
              </w:rPr>
              <w:t>":thread2 end!"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Thread1();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871EAE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Thread2();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71EAE" w:rsidRPr="00871EAE" w:rsidRDefault="00871EAE" w:rsidP="00871E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71EAE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//wait()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方法会释放目标对象的锁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而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Thread.sleep()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方法不会释放任何资源</w:t>
            </w:r>
            <w:r w:rsidRPr="00871EAE">
              <w:rPr>
                <w:rFonts w:ascii="Consolas" w:hAnsi="Consolas" w:cs="Consolas"/>
                <w:color w:val="3F7F5F"/>
                <w:szCs w:val="28"/>
              </w:rPr>
              <w:t>.</w:t>
            </w:r>
          </w:p>
          <w:p w:rsidR="00871EAE" w:rsidRPr="00871EAE" w:rsidRDefault="00871EAE" w:rsidP="00871EAE">
            <w:r w:rsidRPr="00871EAE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871EAE" w:rsidRPr="00871EAE" w:rsidRDefault="00871EAE" w:rsidP="00871EAE"/>
        </w:tc>
      </w:tr>
    </w:tbl>
    <w:p w:rsidR="004A2466" w:rsidRDefault="004A2466" w:rsidP="002423AB"/>
    <w:p w:rsidR="00871EAE" w:rsidRDefault="007D17DB" w:rsidP="007D17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  <w:r w:rsidR="00CC263B">
        <w:rPr>
          <w:rFonts w:hint="eastAsia"/>
        </w:rPr>
        <w:t>（控制台</w:t>
      </w:r>
      <w:r w:rsidR="00CC263B">
        <w:t>结果并不一定</w:t>
      </w:r>
      <w:r w:rsidR="00CC263B">
        <w:rPr>
          <w:rFonts w:hint="eastAsia"/>
        </w:rPr>
        <w:t>是</w:t>
      </w:r>
      <w:r w:rsidR="00CC263B">
        <w:t>，</w:t>
      </w:r>
      <w:r w:rsidR="00873C1A">
        <w:t>因为不能控制</w:t>
      </w:r>
      <w:r w:rsidR="00873C1A">
        <w:rPr>
          <w:rFonts w:hint="eastAsia"/>
        </w:rPr>
        <w:t>线程</w:t>
      </w:r>
      <w:r w:rsidR="00873C1A">
        <w:rPr>
          <w:rFonts w:hint="eastAsia"/>
        </w:rPr>
        <w:t>1</w:t>
      </w:r>
      <w:r w:rsidR="00873C1A">
        <w:rPr>
          <w:rFonts w:hint="eastAsia"/>
        </w:rPr>
        <w:t>和</w:t>
      </w:r>
      <w:r w:rsidR="00873C1A">
        <w:t>线程</w:t>
      </w:r>
      <w:r w:rsidR="00873C1A">
        <w:rPr>
          <w:rFonts w:hint="eastAsia"/>
        </w:rPr>
        <w:t>2</w:t>
      </w:r>
      <w:r w:rsidR="00873C1A">
        <w:rPr>
          <w:rFonts w:hint="eastAsia"/>
        </w:rPr>
        <w:t>哪个</w:t>
      </w:r>
      <w:r w:rsidR="00873C1A">
        <w:t>先执行</w:t>
      </w:r>
      <w:r w:rsidR="00CC263B">
        <w:rPr>
          <w:rFonts w:hint="eastAsia"/>
        </w:rPr>
        <w:t>我们</w:t>
      </w:r>
      <w:r w:rsidR="00CC263B">
        <w:t>希望是这样，</w:t>
      </w:r>
      <w:r w:rsidR="00CC263B">
        <w:rPr>
          <w:rFonts w:hint="eastAsia"/>
        </w:rPr>
        <w:t>）</w:t>
      </w:r>
    </w:p>
    <w:p w:rsidR="007D17DB" w:rsidRPr="00873C1A" w:rsidRDefault="007D17DB" w:rsidP="007D17DB"/>
    <w:p w:rsidR="007D17DB" w:rsidRDefault="007D17DB" w:rsidP="007D17DB">
      <w:pPr>
        <w:jc w:val="center"/>
      </w:pPr>
      <w:r>
        <w:rPr>
          <w:noProof/>
        </w:rPr>
        <w:drawing>
          <wp:inline distT="0" distB="0" distL="0" distR="0" wp14:anchorId="0F588DBE" wp14:editId="38BAA8F4">
            <wp:extent cx="52006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D9" w:rsidRDefault="002051D9" w:rsidP="002051D9"/>
    <w:p w:rsidR="002051D9" w:rsidRDefault="002051D9" w:rsidP="002051D9"/>
    <w:p w:rsidR="00C40D52" w:rsidRDefault="00C40D52" w:rsidP="00C40D52"/>
    <w:p w:rsidR="00C40D52" w:rsidRDefault="002051D9" w:rsidP="002051D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挂起（</w:t>
      </w:r>
      <w:r>
        <w:rPr>
          <w:rFonts w:hint="eastAsia"/>
        </w:rPr>
        <w:t>suspend</w:t>
      </w:r>
      <w:r>
        <w:t>）</w:t>
      </w:r>
      <w:r>
        <w:rPr>
          <w:rFonts w:hint="eastAsia"/>
        </w:rPr>
        <w:t>和</w:t>
      </w:r>
      <w:r>
        <w:t>继续执行（</w:t>
      </w:r>
      <w:r>
        <w:rPr>
          <w:rFonts w:hint="eastAsia"/>
        </w:rPr>
        <w:t>resume</w:t>
      </w:r>
      <w:r>
        <w:t>）</w:t>
      </w:r>
      <w:r>
        <w:rPr>
          <w:rFonts w:hint="eastAsia"/>
        </w:rPr>
        <w:t>线程</w:t>
      </w:r>
    </w:p>
    <w:p w:rsidR="002051D9" w:rsidRDefault="002051D9" w:rsidP="002051D9"/>
    <w:p w:rsidR="00DC7294" w:rsidRDefault="00873C1A" w:rsidP="002051D9">
      <w:pPr>
        <w:rPr>
          <w:color w:val="FF0000"/>
          <w:sz w:val="32"/>
          <w:szCs w:val="32"/>
        </w:rPr>
      </w:pPr>
      <w:r>
        <w:tab/>
      </w:r>
      <w:r w:rsidRPr="00873C1A">
        <w:rPr>
          <w:rFonts w:hint="eastAsia"/>
          <w:sz w:val="32"/>
          <w:szCs w:val="32"/>
        </w:rPr>
        <w:t>挂起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继续执行，是相反的操作，被挂起的线程必须等到</w:t>
      </w:r>
      <w:r>
        <w:rPr>
          <w:sz w:val="32"/>
          <w:szCs w:val="32"/>
        </w:rPr>
        <w:t>resume</w:t>
      </w:r>
      <w:r>
        <w:rPr>
          <w:sz w:val="32"/>
          <w:szCs w:val="32"/>
        </w:rPr>
        <w:t>之后才能继续执行，</w:t>
      </w:r>
      <w:r w:rsidR="00095B7B">
        <w:rPr>
          <w:rFonts w:hint="eastAsia"/>
          <w:sz w:val="32"/>
          <w:szCs w:val="32"/>
        </w:rPr>
        <w:t>现在</w:t>
      </w:r>
      <w:r w:rsidR="00095B7B">
        <w:rPr>
          <w:sz w:val="32"/>
          <w:szCs w:val="32"/>
        </w:rPr>
        <w:t>已经被标注</w:t>
      </w:r>
      <w:r w:rsidR="00095B7B" w:rsidRPr="00DC7294">
        <w:rPr>
          <w:color w:val="FF0000"/>
          <w:sz w:val="32"/>
          <w:szCs w:val="32"/>
        </w:rPr>
        <w:t>为废弃方法</w:t>
      </w:r>
      <w:r w:rsidR="00095B7B">
        <w:rPr>
          <w:sz w:val="32"/>
          <w:szCs w:val="32"/>
        </w:rPr>
        <w:t>，</w:t>
      </w:r>
      <w:r w:rsidR="00095B7B" w:rsidRPr="00DC7294">
        <w:rPr>
          <w:color w:val="FF0000"/>
          <w:sz w:val="32"/>
          <w:szCs w:val="32"/>
        </w:rPr>
        <w:t>已经</w:t>
      </w:r>
      <w:r w:rsidR="00095B7B" w:rsidRPr="00DC7294">
        <w:rPr>
          <w:rFonts w:hint="eastAsia"/>
          <w:color w:val="FF0000"/>
          <w:sz w:val="32"/>
          <w:szCs w:val="32"/>
        </w:rPr>
        <w:t xml:space="preserve"> </w:t>
      </w:r>
      <w:r w:rsidR="00095B7B" w:rsidRPr="00DC7294">
        <w:rPr>
          <w:rFonts w:hint="eastAsia"/>
          <w:color w:val="FF0000"/>
          <w:sz w:val="32"/>
          <w:szCs w:val="32"/>
        </w:rPr>
        <w:t>不推荐</w:t>
      </w:r>
      <w:r w:rsidR="00095B7B" w:rsidRPr="00DC7294">
        <w:rPr>
          <w:color w:val="FF0000"/>
          <w:sz w:val="32"/>
          <w:szCs w:val="32"/>
        </w:rPr>
        <w:t>使用了。</w:t>
      </w:r>
    </w:p>
    <w:p w:rsidR="00DC7294" w:rsidRDefault="00DC7294" w:rsidP="002051D9">
      <w:pPr>
        <w:rPr>
          <w:color w:val="FF0000"/>
          <w:sz w:val="32"/>
          <w:szCs w:val="32"/>
        </w:rPr>
      </w:pPr>
    </w:p>
    <w:p w:rsidR="00DC7294" w:rsidRDefault="00DC7294" w:rsidP="00DC7294">
      <w:pPr>
        <w:pStyle w:val="1"/>
      </w:pPr>
      <w:r>
        <w:t>8</w:t>
      </w:r>
      <w:r>
        <w:rPr>
          <w:rFonts w:hint="eastAsia"/>
        </w:rPr>
        <w:t>、</w:t>
      </w:r>
      <w:r>
        <w:t>等待程序</w:t>
      </w:r>
      <w:r>
        <w:rPr>
          <w:rFonts w:hint="eastAsia"/>
        </w:rPr>
        <w:t>结束</w:t>
      </w:r>
      <w:r>
        <w:t>join</w:t>
      </w:r>
      <w:r>
        <w:t>和谦让</w:t>
      </w:r>
      <w:r>
        <w:t>yield</w:t>
      </w:r>
    </w:p>
    <w:p w:rsidR="00DC7294" w:rsidRPr="00D801BF" w:rsidRDefault="00DC7294" w:rsidP="00DC7294">
      <w:pPr>
        <w:rPr>
          <w:sz w:val="32"/>
          <w:szCs w:val="32"/>
        </w:rPr>
      </w:pPr>
    </w:p>
    <w:p w:rsidR="00DC7294" w:rsidRDefault="007026FD" w:rsidP="00DC7294">
      <w:pPr>
        <w:rPr>
          <w:sz w:val="32"/>
          <w:szCs w:val="32"/>
        </w:rPr>
      </w:pPr>
      <w:r w:rsidRPr="00D801BF">
        <w:rPr>
          <w:sz w:val="32"/>
          <w:szCs w:val="32"/>
        </w:rPr>
        <w:tab/>
      </w:r>
      <w:r w:rsidRPr="00D801BF">
        <w:rPr>
          <w:rFonts w:hint="eastAsia"/>
          <w:sz w:val="32"/>
          <w:szCs w:val="32"/>
        </w:rPr>
        <w:t>很多</w:t>
      </w:r>
      <w:r w:rsidRPr="00D801BF">
        <w:rPr>
          <w:sz w:val="32"/>
          <w:szCs w:val="32"/>
        </w:rPr>
        <w:t>时候，一个线程的输入，</w:t>
      </w:r>
      <w:r w:rsidRPr="00EE4FDE">
        <w:rPr>
          <w:color w:val="FF0000"/>
          <w:sz w:val="32"/>
          <w:szCs w:val="32"/>
          <w:highlight w:val="yellow"/>
        </w:rPr>
        <w:t>非常依赖别的线程的输出</w:t>
      </w:r>
      <w:r w:rsidRPr="00D801BF">
        <w:rPr>
          <w:sz w:val="32"/>
          <w:szCs w:val="32"/>
        </w:rPr>
        <w:t>，此时，需要等待线程执行完毕，才能继续执行，所以出现了</w:t>
      </w:r>
      <w:r w:rsidRPr="00D801BF">
        <w:rPr>
          <w:sz w:val="32"/>
          <w:szCs w:val="32"/>
        </w:rPr>
        <w:t>join</w:t>
      </w:r>
      <w:r w:rsidRPr="00D801BF">
        <w:rPr>
          <w:sz w:val="32"/>
          <w:szCs w:val="32"/>
        </w:rPr>
        <w:t>方法，有</w:t>
      </w:r>
      <w:r w:rsidRPr="00D801BF">
        <w:rPr>
          <w:rFonts w:hint="eastAsia"/>
          <w:sz w:val="32"/>
          <w:szCs w:val="32"/>
        </w:rPr>
        <w:t>两个</w:t>
      </w:r>
      <w:r w:rsidRPr="00D801BF">
        <w:rPr>
          <w:sz w:val="32"/>
          <w:szCs w:val="32"/>
        </w:rPr>
        <w:t>join</w:t>
      </w:r>
      <w:r w:rsidRPr="00D801BF">
        <w:rPr>
          <w:sz w:val="32"/>
          <w:szCs w:val="32"/>
        </w:rPr>
        <w:t>方法</w:t>
      </w:r>
    </w:p>
    <w:p w:rsidR="009D71E4" w:rsidRDefault="009D71E4" w:rsidP="009D71E4">
      <w:pPr>
        <w:pStyle w:val="2"/>
      </w:pPr>
      <w:r>
        <w:tab/>
      </w:r>
      <w:r w:rsidR="002C5E3C">
        <w:t>1</w:t>
      </w:r>
      <w:r w:rsidR="002C5E3C">
        <w:rPr>
          <w:rFonts w:hint="eastAsia"/>
        </w:rPr>
        <w:t>、</w:t>
      </w:r>
      <w:r>
        <w:t>Join</w:t>
      </w:r>
      <w:r>
        <w:rPr>
          <w:rFonts w:hint="eastAsia"/>
        </w:rPr>
        <w:t>方法</w:t>
      </w:r>
    </w:p>
    <w:p w:rsidR="00D801BF" w:rsidRPr="009D71E4" w:rsidRDefault="009D71E4" w:rsidP="009D71E4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join()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InterruptedException </w:t>
      </w:r>
    </w:p>
    <w:p w:rsidR="00D801BF" w:rsidRDefault="00D801BF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join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millis)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</w:p>
    <w:p w:rsidR="004C5CAD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第一个</w:t>
      </w:r>
      <w:r>
        <w:rPr>
          <w:rFonts w:ascii="Consolas" w:hAnsi="Consolas" w:cs="Consolas"/>
          <w:color w:val="000000"/>
          <w:sz w:val="28"/>
          <w:szCs w:val="28"/>
        </w:rPr>
        <w:t>奇偶是你为表示</w:t>
      </w:r>
      <w:r>
        <w:rPr>
          <w:rFonts w:ascii="Consolas" w:hAnsi="Consolas" w:cs="Consolas" w:hint="eastAsia"/>
          <w:color w:val="000000"/>
          <w:sz w:val="28"/>
          <w:szCs w:val="28"/>
        </w:rPr>
        <w:t>无限</w:t>
      </w:r>
      <w:r w:rsidR="003249F5">
        <w:rPr>
          <w:rFonts w:ascii="Consolas" w:hAnsi="Consolas" w:cs="Consolas"/>
          <w:color w:val="000000"/>
          <w:sz w:val="28"/>
          <w:szCs w:val="28"/>
        </w:rPr>
        <w:t>等待，它会一直阻塞当前线程，</w:t>
      </w:r>
      <w:r w:rsidR="003249F5">
        <w:rPr>
          <w:rFonts w:ascii="Consolas" w:hAnsi="Consolas" w:cs="Consolas" w:hint="eastAsia"/>
          <w:color w:val="000000"/>
          <w:sz w:val="28"/>
          <w:szCs w:val="28"/>
        </w:rPr>
        <w:t>直到</w:t>
      </w:r>
      <w:r>
        <w:rPr>
          <w:rFonts w:ascii="Consolas" w:hAnsi="Consolas" w:cs="Consolas"/>
          <w:color w:val="000000"/>
          <w:sz w:val="28"/>
          <w:szCs w:val="28"/>
        </w:rPr>
        <w:t>目</w:t>
      </w:r>
      <w:r w:rsidR="004C5CAD">
        <w:rPr>
          <w:rFonts w:ascii="Consolas" w:hAnsi="Consolas" w:cs="Consolas"/>
          <w:color w:val="000000"/>
          <w:sz w:val="28"/>
          <w:szCs w:val="28"/>
        </w:rPr>
        <w:t>标线程执行完毕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第二个给出了</w:t>
      </w:r>
      <w:r w:rsidRPr="00597904">
        <w:rPr>
          <w:rFonts w:ascii="Consolas" w:hAnsi="Consolas" w:cs="Consolas"/>
          <w:color w:val="FF0000"/>
          <w:sz w:val="28"/>
          <w:szCs w:val="28"/>
        </w:rPr>
        <w:t>最大等待时间</w:t>
      </w:r>
      <w:r>
        <w:rPr>
          <w:rFonts w:ascii="Consolas" w:hAnsi="Consolas" w:cs="Consolas"/>
          <w:color w:val="000000"/>
          <w:sz w:val="28"/>
          <w:szCs w:val="28"/>
        </w:rPr>
        <w:t>，如果超过给定的时间，</w:t>
      </w:r>
      <w:r>
        <w:rPr>
          <w:rFonts w:ascii="Consolas" w:hAnsi="Consolas" w:cs="Consolas" w:hint="eastAsia"/>
          <w:color w:val="000000"/>
          <w:sz w:val="28"/>
          <w:szCs w:val="28"/>
        </w:rPr>
        <w:t>目标</w:t>
      </w:r>
      <w:r>
        <w:rPr>
          <w:rFonts w:ascii="Consolas" w:hAnsi="Consolas" w:cs="Consolas"/>
          <w:color w:val="000000"/>
          <w:sz w:val="28"/>
          <w:szCs w:val="28"/>
        </w:rPr>
        <w:t>线程还在执行，</w:t>
      </w:r>
      <w:r w:rsidRPr="00597904">
        <w:rPr>
          <w:rFonts w:ascii="Consolas" w:hAnsi="Consolas" w:cs="Consolas"/>
          <w:color w:val="FF0000"/>
          <w:sz w:val="28"/>
          <w:szCs w:val="28"/>
        </w:rPr>
        <w:t>当前线程也会因为等不及了，而继续往下执行</w:t>
      </w:r>
    </w:p>
    <w:p w:rsidR="002C5E3C" w:rsidRDefault="002C5E3C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FF0000"/>
          <w:sz w:val="28"/>
          <w:szCs w:val="28"/>
        </w:rPr>
      </w:pPr>
    </w:p>
    <w:p w:rsidR="002C5E3C" w:rsidRPr="00597904" w:rsidRDefault="002C5E3C" w:rsidP="002C5E3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</w:p>
    <w:p w:rsidR="009D71E4" w:rsidRDefault="009D71E4" w:rsidP="00D801BF">
      <w:pPr>
        <w:widowControl w:val="0"/>
        <w:autoSpaceDE w:val="0"/>
        <w:autoSpaceDN w:val="0"/>
        <w:adjustRightInd w:val="0"/>
        <w:spacing w:after="0"/>
        <w:ind w:firstLine="600"/>
        <w:rPr>
          <w:rFonts w:ascii="Consolas" w:hAnsi="Consolas" w:cs="Consolas"/>
          <w:color w:val="000000"/>
          <w:sz w:val="28"/>
          <w:szCs w:val="28"/>
        </w:rPr>
      </w:pPr>
    </w:p>
    <w:tbl>
      <w:tblPr>
        <w:tblW w:w="12757" w:type="dxa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7"/>
      </w:tblGrid>
      <w:tr w:rsidR="002C5E3C" w:rsidRPr="002C5E3C" w:rsidTr="002C5E3C">
        <w:trPr>
          <w:trHeight w:val="1753"/>
        </w:trPr>
        <w:tc>
          <w:tcPr>
            <w:tcW w:w="12757" w:type="dxa"/>
          </w:tcPr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ind w:firstLine="60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JoinMain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volatile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AddThread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extends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5E3C">
              <w:rPr>
                <w:rFonts w:ascii="Consolas" w:hAnsi="Consolas" w:cs="Consolas"/>
                <w:color w:val="2A00FF"/>
                <w:sz w:val="24"/>
                <w:szCs w:val="28"/>
              </w:rPr>
              <w:t>"add!"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0;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lightGray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1000000; 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++) 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Thread.</w:t>
            </w:r>
            <w:r w:rsidRPr="002C5E3C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(500);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e.printStackTrace();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AddThread at = </w:t>
            </w:r>
            <w:r w:rsidRPr="002C5E3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AddThread();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at.start();</w:t>
            </w:r>
          </w:p>
          <w:p w:rsidR="002C5E3C" w:rsidRPr="00870A6B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at.join();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使用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join()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方法后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主线程会等待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AddThread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执行完毕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,i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输出为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1000000,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如果没有这条语句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,i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输出为</w:t>
            </w:r>
            <w:r w:rsidRPr="00870A6B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0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可以查看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join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的底层代码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2C5E3C">
              <w:rPr>
                <w:rFonts w:ascii="Consolas" w:hAnsi="Consolas" w:cs="Consolas"/>
                <w:color w:val="3F7F5F"/>
                <w:sz w:val="24"/>
                <w:szCs w:val="28"/>
              </w:rPr>
              <w:t>本质即让调用线程在当前线程对象实例上等待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5E3C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lightGray"/>
              </w:rPr>
              <w:t>i</w:t>
            </w: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2C5E3C" w:rsidRPr="002C5E3C" w:rsidRDefault="002C5E3C" w:rsidP="002C5E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2C5E3C" w:rsidRPr="002C5E3C" w:rsidRDefault="002C5E3C" w:rsidP="002C5E3C">
            <w:pPr>
              <w:rPr>
                <w:sz w:val="24"/>
              </w:rPr>
            </w:pPr>
            <w:r w:rsidRPr="002C5E3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2C5E3C" w:rsidRPr="002C5E3C" w:rsidRDefault="002C5E3C" w:rsidP="002C5E3C">
            <w:pPr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7D17DB" w:rsidRDefault="007D17DB" w:rsidP="007D17DB"/>
    <w:p w:rsidR="00B833E4" w:rsidRDefault="00B833E4" w:rsidP="00B833E4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控制台</w:t>
      </w:r>
    </w:p>
    <w:p w:rsidR="00B833E4" w:rsidRDefault="00B833E4" w:rsidP="00B833E4"/>
    <w:p w:rsidR="00B833E4" w:rsidRDefault="00B833E4" w:rsidP="00B833E4">
      <w:pPr>
        <w:jc w:val="center"/>
      </w:pPr>
      <w:r>
        <w:rPr>
          <w:noProof/>
        </w:rPr>
        <w:drawing>
          <wp:inline distT="0" distB="0" distL="0" distR="0" wp14:anchorId="1749DBD7" wp14:editId="5D8BEF10">
            <wp:extent cx="4295238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4" w:rsidRDefault="00B833E4" w:rsidP="00B833E4"/>
    <w:p w:rsidR="00340E56" w:rsidRDefault="00340E56" w:rsidP="00340E56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线程</w:t>
      </w:r>
      <w:r>
        <w:rPr>
          <w:rFonts w:hint="eastAsia"/>
        </w:rPr>
        <w:t>组</w:t>
      </w:r>
      <w:r w:rsidR="00D723B0" w:rsidRPr="00B0242A">
        <w:rPr>
          <w:rFonts w:ascii="Consolas" w:hAnsi="Consolas" w:cs="Consolas"/>
          <w:color w:val="FF0000"/>
          <w:sz w:val="32"/>
          <w:szCs w:val="28"/>
        </w:rPr>
        <w:t>ThreadGroup</w:t>
      </w:r>
    </w:p>
    <w:p w:rsidR="00340E56" w:rsidRDefault="00340E56" w:rsidP="00340E56"/>
    <w:p w:rsidR="00340E56" w:rsidRPr="00537D5D" w:rsidRDefault="00340E56" w:rsidP="00537D5D">
      <w:pPr>
        <w:ind w:firstLine="720"/>
        <w:rPr>
          <w:sz w:val="32"/>
          <w:szCs w:val="32"/>
        </w:rPr>
      </w:pPr>
      <w:r w:rsidRPr="00537D5D">
        <w:rPr>
          <w:rFonts w:hint="eastAsia"/>
          <w:sz w:val="32"/>
          <w:szCs w:val="32"/>
        </w:rPr>
        <w:t>在</w:t>
      </w:r>
      <w:r w:rsidRPr="00537D5D">
        <w:rPr>
          <w:sz w:val="32"/>
          <w:szCs w:val="32"/>
        </w:rPr>
        <w:t>一个系统给中，如果线程</w:t>
      </w:r>
      <w:r w:rsidR="00885D64" w:rsidRPr="00537D5D">
        <w:rPr>
          <w:rFonts w:hint="eastAsia"/>
          <w:sz w:val="32"/>
          <w:szCs w:val="32"/>
        </w:rPr>
        <w:t>数量很多</w:t>
      </w:r>
      <w:r w:rsidR="00885D64" w:rsidRPr="00537D5D">
        <w:rPr>
          <w:sz w:val="32"/>
          <w:szCs w:val="32"/>
        </w:rPr>
        <w:t>，而且功能分配比较明确，可以将相同功能的放到一个线程组中，</w:t>
      </w:r>
    </w:p>
    <w:p w:rsidR="00537D5D" w:rsidRDefault="00537D5D" w:rsidP="00537D5D">
      <w:pPr>
        <w:ind w:firstLine="720"/>
      </w:pPr>
    </w:p>
    <w:tbl>
      <w:tblPr>
        <w:tblW w:w="0" w:type="auto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9"/>
      </w:tblGrid>
      <w:tr w:rsidR="00537D5D" w:rsidRPr="00537D5D" w:rsidTr="00537D5D">
        <w:trPr>
          <w:trHeight w:val="1640"/>
        </w:trPr>
        <w:tc>
          <w:tcPr>
            <w:tcW w:w="12309" w:type="dxa"/>
          </w:tcPr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String groupAndName =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().getThreadGroup().getName() +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"-"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+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().getName();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"I am 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+ groupAndName);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537D5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(3000);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    e.printStackTrace();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537D5D" w:rsidRPr="00E65D84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E65D84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E65D84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ThreadGroup tg = </w:t>
            </w:r>
            <w:r w:rsidRPr="00E65D84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new</w:t>
            </w:r>
            <w:r w:rsidRPr="00E65D84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ThreadGroup("PrintGroup");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t1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"T1"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t2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"T2"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t1.start();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t2.start();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获得活动线程的总数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+tg.activeCount());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获得活动线程的总数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Thread t3 =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Thread(tg, </w:t>
            </w:r>
            <w:r w:rsidRPr="00537D5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ThreadGroupName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(), 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"T3"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t3.start();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537D5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获得活动线程的总数</w:t>
            </w:r>
            <w:r w:rsidRPr="00537D5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537D5D">
              <w:rPr>
                <w:rFonts w:ascii="Consolas" w:hAnsi="Consolas" w:cs="Consolas"/>
                <w:color w:val="000000"/>
                <w:szCs w:val="28"/>
              </w:rPr>
              <w:t>+tg.activeCount());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    tg.list();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打印这个线程组中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537D5D">
              <w:rPr>
                <w:rFonts w:ascii="Consolas" w:hAnsi="Consolas" w:cs="Consolas"/>
                <w:color w:val="3F7F5F"/>
                <w:szCs w:val="28"/>
              </w:rPr>
              <w:t>所有的线程信息，对于调试有一定的帮助，</w:t>
            </w:r>
          </w:p>
          <w:p w:rsidR="00537D5D" w:rsidRPr="00537D5D" w:rsidRDefault="00537D5D" w:rsidP="00537D5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537D5D" w:rsidRPr="00537D5D" w:rsidRDefault="00537D5D" w:rsidP="00537D5D">
            <w:pPr>
              <w:ind w:left="-62"/>
            </w:pPr>
            <w:r w:rsidRPr="00537D5D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37D5D" w:rsidRPr="00537D5D" w:rsidRDefault="00537D5D" w:rsidP="00F95125"/>
        </w:tc>
      </w:tr>
    </w:tbl>
    <w:p w:rsidR="00B833E4" w:rsidRDefault="00B833E4" w:rsidP="00B833E4"/>
    <w:p w:rsidR="00F95125" w:rsidRDefault="00F95125" w:rsidP="00B833E4">
      <w:r>
        <w:rPr>
          <w:noProof/>
        </w:rPr>
        <w:drawing>
          <wp:inline distT="0" distB="0" distL="0" distR="0" wp14:anchorId="79787BB4" wp14:editId="6C13344F">
            <wp:extent cx="8523809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3809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5" w:rsidRDefault="00F95125" w:rsidP="00B833E4"/>
    <w:p w:rsidR="00F95125" w:rsidRDefault="00F10756" w:rsidP="00F10756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守护线程</w:t>
      </w:r>
      <w:r w:rsidR="007A2852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>Daemon</w:t>
      </w:r>
      <w:r>
        <w:t>和用户线程</w:t>
      </w:r>
    </w:p>
    <w:p w:rsidR="00F10756" w:rsidRDefault="00F10756" w:rsidP="00F10756"/>
    <w:p w:rsidR="00F10756" w:rsidRDefault="00E07960" w:rsidP="00E07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162DEA" w:rsidRPr="00162DEA" w:rsidRDefault="00162DEA" w:rsidP="00162DEA"/>
    <w:p w:rsidR="008D4755" w:rsidRPr="008D4755" w:rsidRDefault="008D4755" w:rsidP="00162DEA">
      <w:pPr>
        <w:ind w:firstLine="720"/>
        <w:rPr>
          <w:sz w:val="32"/>
          <w:szCs w:val="32"/>
        </w:rPr>
      </w:pPr>
      <w:r w:rsidRPr="008D4755">
        <w:rPr>
          <w:rFonts w:hint="eastAsia"/>
          <w:sz w:val="32"/>
          <w:szCs w:val="32"/>
        </w:rPr>
        <w:t>守护</w:t>
      </w:r>
      <w:r w:rsidRPr="008D4755">
        <w:rPr>
          <w:sz w:val="32"/>
          <w:szCs w:val="32"/>
        </w:rPr>
        <w:t>线程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后台默默的完成</w:t>
      </w:r>
      <w:r>
        <w:rPr>
          <w:rFonts w:hint="eastAsia"/>
          <w:sz w:val="32"/>
          <w:szCs w:val="32"/>
        </w:rPr>
        <w:t>一些</w:t>
      </w:r>
      <w:r>
        <w:rPr>
          <w:sz w:val="32"/>
          <w:szCs w:val="32"/>
        </w:rPr>
        <w:t>系统的服务，比如垃圾回收线程，</w:t>
      </w:r>
      <w:r w:rsidRPr="00D71EBD">
        <w:rPr>
          <w:color w:val="FF0000"/>
          <w:sz w:val="32"/>
          <w:szCs w:val="32"/>
        </w:rPr>
        <w:t>与之相对于的就是用户线程，用户线程</w:t>
      </w:r>
      <w:r w:rsidRPr="00D71EBD">
        <w:rPr>
          <w:rFonts w:hint="eastAsia"/>
          <w:color w:val="FF0000"/>
          <w:sz w:val="32"/>
          <w:szCs w:val="32"/>
        </w:rPr>
        <w:t>可以</w:t>
      </w:r>
      <w:r w:rsidRPr="00D71EBD">
        <w:rPr>
          <w:color w:val="FF0000"/>
          <w:sz w:val="32"/>
          <w:szCs w:val="32"/>
        </w:rPr>
        <w:t>认为</w:t>
      </w:r>
      <w:r w:rsidRPr="00D71EBD">
        <w:rPr>
          <w:rFonts w:hint="eastAsia"/>
          <w:color w:val="FF0000"/>
          <w:sz w:val="32"/>
          <w:szCs w:val="32"/>
        </w:rPr>
        <w:t>是</w:t>
      </w:r>
      <w:r w:rsidRPr="00D71EBD">
        <w:rPr>
          <w:color w:val="FF0000"/>
          <w:sz w:val="32"/>
          <w:szCs w:val="32"/>
        </w:rPr>
        <w:t>系统的工作线程，如果</w:t>
      </w:r>
      <w:r w:rsidRPr="00D71EBD">
        <w:rPr>
          <w:rFonts w:hint="eastAsia"/>
          <w:color w:val="FF0000"/>
          <w:sz w:val="32"/>
          <w:szCs w:val="32"/>
        </w:rPr>
        <w:t>用户线程</w:t>
      </w:r>
      <w:r w:rsidRPr="00D71EBD">
        <w:rPr>
          <w:color w:val="FF0000"/>
          <w:sz w:val="32"/>
          <w:szCs w:val="32"/>
        </w:rPr>
        <w:t>全部结束</w:t>
      </w:r>
      <w:r>
        <w:rPr>
          <w:sz w:val="32"/>
          <w:szCs w:val="32"/>
        </w:rPr>
        <w:t>，也就意味着，这个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程序无事可做了，那么</w:t>
      </w:r>
      <w:r>
        <w:rPr>
          <w:rFonts w:hint="eastAsia"/>
          <w:sz w:val="32"/>
          <w:szCs w:val="32"/>
        </w:rPr>
        <w:t>守护</w:t>
      </w:r>
      <w:r>
        <w:rPr>
          <w:sz w:val="32"/>
          <w:szCs w:val="32"/>
        </w:rPr>
        <w:t>线程要守护的对象也就不存在了，整个应用程序</w:t>
      </w:r>
      <w:r>
        <w:rPr>
          <w:rFonts w:hint="eastAsia"/>
          <w:sz w:val="32"/>
          <w:szCs w:val="32"/>
        </w:rPr>
        <w:t>也就</w:t>
      </w:r>
      <w:r>
        <w:rPr>
          <w:sz w:val="32"/>
          <w:szCs w:val="32"/>
        </w:rPr>
        <w:t>结束了</w:t>
      </w:r>
      <w:r w:rsidR="00153AAC" w:rsidRPr="00D723B0">
        <w:rPr>
          <w:rFonts w:hint="eastAsia"/>
          <w:color w:val="FF0000"/>
          <w:sz w:val="32"/>
          <w:szCs w:val="32"/>
          <w:highlight w:val="yellow"/>
        </w:rPr>
        <w:t>，</w:t>
      </w:r>
      <w:r w:rsidR="00153AAC" w:rsidRPr="00D723B0">
        <w:rPr>
          <w:color w:val="FF0000"/>
          <w:sz w:val="32"/>
          <w:szCs w:val="32"/>
          <w:highlight w:val="yellow"/>
        </w:rPr>
        <w:t>必须在</w:t>
      </w:r>
      <w:r w:rsidR="00153AAC" w:rsidRPr="00D723B0">
        <w:rPr>
          <w:color w:val="FF0000"/>
          <w:sz w:val="32"/>
          <w:szCs w:val="32"/>
          <w:highlight w:val="yellow"/>
        </w:rPr>
        <w:t>start</w:t>
      </w:r>
      <w:r w:rsidR="00153AAC" w:rsidRPr="00D723B0">
        <w:rPr>
          <w:color w:val="FF0000"/>
          <w:sz w:val="32"/>
          <w:szCs w:val="32"/>
          <w:highlight w:val="yellow"/>
        </w:rPr>
        <w:t>之前设置</w:t>
      </w:r>
      <w:r w:rsidR="00D723B0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 xml:space="preserve">  thread.setDaemon(</w:t>
      </w:r>
      <w:r w:rsidR="00D723B0" w:rsidRPr="00D723B0">
        <w:rPr>
          <w:rFonts w:ascii="Consolas" w:hAnsi="Consolas" w:cs="Consolas"/>
          <w:b/>
          <w:bCs/>
          <w:color w:val="FF0000"/>
          <w:sz w:val="24"/>
          <w:szCs w:val="28"/>
          <w:highlight w:val="yellow"/>
        </w:rPr>
        <w:t>true</w:t>
      </w:r>
      <w:r w:rsidR="00D723B0" w:rsidRPr="00D723B0">
        <w:rPr>
          <w:rFonts w:ascii="Consolas" w:hAnsi="Consolas" w:cs="Consolas"/>
          <w:color w:val="FF0000"/>
          <w:sz w:val="24"/>
          <w:szCs w:val="28"/>
          <w:highlight w:val="yellow"/>
        </w:rPr>
        <w:t>);</w:t>
      </w:r>
    </w:p>
    <w:p w:rsidR="00E07960" w:rsidRDefault="00E07960" w:rsidP="00F10756"/>
    <w:p w:rsidR="00E07960" w:rsidRDefault="00E07960" w:rsidP="00E079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代码</w:t>
      </w:r>
    </w:p>
    <w:p w:rsidR="00E07960" w:rsidRPr="00E07960" w:rsidRDefault="00E07960" w:rsidP="00E07960"/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9"/>
      </w:tblGrid>
      <w:tr w:rsidR="00E07960" w:rsidRPr="00E07960" w:rsidTr="00E07960">
        <w:trPr>
          <w:trHeight w:val="1327"/>
        </w:trPr>
        <w:tc>
          <w:tcPr>
            <w:tcW w:w="11119" w:type="dxa"/>
          </w:tcPr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DaemonDemo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DaemonT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extends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System.</w:t>
            </w:r>
            <w:r w:rsidRPr="00E0796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E07960">
              <w:rPr>
                <w:rFonts w:ascii="Consolas" w:hAnsi="Consolas" w:cs="Consolas"/>
                <w:color w:val="2A00FF"/>
                <w:sz w:val="24"/>
                <w:szCs w:val="28"/>
              </w:rPr>
              <w:t>"I am alive"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Thread.</w:t>
            </w:r>
            <w:r w:rsidRPr="00E07960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thread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被设置为守护线程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系统中只有主线程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为用户线程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因此在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线程休眠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3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秒退出时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整个程序也随之结束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如果不把线程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thread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设置为守护线程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main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线程结束后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,t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线程还会不停的打印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永远也不会结束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.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tip: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当一个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Java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应用内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只有守护线程时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,Java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虚拟机就会退出</w:t>
            </w: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>.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     */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 thread = 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DaemonT();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thread.setDaemon(</w:t>
            </w:r>
            <w:r w:rsidRPr="00E0796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thread.start();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</w:t>
            </w:r>
            <w:r w:rsidRPr="00E07960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(3000);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07960" w:rsidRPr="00E07960" w:rsidRDefault="00E07960" w:rsidP="00E079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07960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E07960" w:rsidRPr="00E07960" w:rsidRDefault="00E07960" w:rsidP="00E07960">
            <w:pPr>
              <w:rPr>
                <w:sz w:val="24"/>
              </w:rPr>
            </w:pPr>
          </w:p>
          <w:p w:rsidR="00E07960" w:rsidRPr="00E07960" w:rsidRDefault="00E07960" w:rsidP="00E07960">
            <w:pPr>
              <w:rPr>
                <w:sz w:val="24"/>
              </w:rPr>
            </w:pPr>
          </w:p>
        </w:tc>
      </w:tr>
    </w:tbl>
    <w:p w:rsidR="00296FCD" w:rsidRDefault="00296FCD" w:rsidP="00F10756"/>
    <w:p w:rsidR="00153AAC" w:rsidRDefault="00153AAC" w:rsidP="00153AAC">
      <w:pPr>
        <w:jc w:val="center"/>
      </w:pPr>
      <w:r>
        <w:rPr>
          <w:noProof/>
        </w:rPr>
        <w:drawing>
          <wp:inline distT="0" distB="0" distL="0" distR="0" wp14:anchorId="2ADF56EA" wp14:editId="1BB07282">
            <wp:extent cx="7552381" cy="21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EE" w:rsidRDefault="001A71EE" w:rsidP="001A71EE"/>
    <w:p w:rsidR="001A71EE" w:rsidRDefault="001420E2" w:rsidP="001420E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E944F3">
        <w:rPr>
          <w:rFonts w:hint="eastAsia"/>
        </w:rPr>
        <w:t>synchronize</w:t>
      </w:r>
    </w:p>
    <w:p w:rsidR="00E944F3" w:rsidRDefault="00E944F3" w:rsidP="00E944F3"/>
    <w:p w:rsidR="00E944F3" w:rsidRPr="00EC7FC7" w:rsidRDefault="003D09D3" w:rsidP="00E944F3">
      <w:pPr>
        <w:rPr>
          <w:sz w:val="32"/>
          <w:szCs w:val="32"/>
        </w:rPr>
      </w:pPr>
      <w:r w:rsidRPr="00EC7FC7">
        <w:rPr>
          <w:rFonts w:hint="eastAsia"/>
          <w:sz w:val="32"/>
          <w:szCs w:val="32"/>
        </w:rPr>
        <w:t>1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指定加锁对象，对给定对象加锁</w:t>
      </w:r>
    </w:p>
    <w:p w:rsidR="003D09D3" w:rsidRPr="00EC7FC7" w:rsidRDefault="003D09D3" w:rsidP="00E944F3">
      <w:pPr>
        <w:rPr>
          <w:sz w:val="32"/>
          <w:szCs w:val="32"/>
        </w:rPr>
      </w:pPr>
      <w:r w:rsidRPr="00EC7FC7">
        <w:rPr>
          <w:sz w:val="32"/>
          <w:szCs w:val="32"/>
        </w:rPr>
        <w:t>2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直接作用于实例方法，相当于对当前实例加锁</w:t>
      </w:r>
      <w:r w:rsidR="00235CF5" w:rsidRPr="00EC7FC7">
        <w:rPr>
          <w:rFonts w:hint="eastAsia"/>
          <w:sz w:val="32"/>
          <w:szCs w:val="32"/>
        </w:rPr>
        <w:t>（</w:t>
      </w:r>
      <w:r w:rsidR="00235CF5" w:rsidRPr="00EC7FC7">
        <w:rPr>
          <w:rFonts w:hint="eastAsia"/>
          <w:sz w:val="32"/>
          <w:szCs w:val="32"/>
        </w:rPr>
        <w:t>this</w:t>
      </w:r>
      <w:r w:rsidR="00235CF5" w:rsidRPr="00EC7FC7">
        <w:rPr>
          <w:rFonts w:hint="eastAsia"/>
          <w:sz w:val="32"/>
          <w:szCs w:val="32"/>
        </w:rPr>
        <w:t>）</w:t>
      </w:r>
    </w:p>
    <w:p w:rsidR="003D09D3" w:rsidRPr="00EC7FC7" w:rsidRDefault="003D09D3" w:rsidP="00E944F3">
      <w:pPr>
        <w:rPr>
          <w:sz w:val="32"/>
          <w:szCs w:val="32"/>
        </w:rPr>
      </w:pPr>
      <w:r w:rsidRPr="00EC7FC7">
        <w:rPr>
          <w:sz w:val="32"/>
          <w:szCs w:val="32"/>
        </w:rPr>
        <w:t>3</w:t>
      </w:r>
      <w:r w:rsidRPr="00EC7FC7">
        <w:rPr>
          <w:rFonts w:hint="eastAsia"/>
          <w:sz w:val="32"/>
          <w:szCs w:val="32"/>
        </w:rPr>
        <w:t>、</w:t>
      </w:r>
      <w:r w:rsidRPr="00EC7FC7">
        <w:rPr>
          <w:sz w:val="32"/>
          <w:szCs w:val="32"/>
        </w:rPr>
        <w:t>作用于静态方法，相当于对当前类加锁</w:t>
      </w:r>
    </w:p>
    <w:p w:rsidR="002A0767" w:rsidRDefault="002A0767" w:rsidP="00E944F3"/>
    <w:p w:rsidR="00EC7FC7" w:rsidRDefault="00EC7FC7" w:rsidP="00EC7FC7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t>重</w:t>
      </w:r>
      <w:r>
        <w:rPr>
          <w:rFonts w:hint="eastAsia"/>
        </w:rPr>
        <w:t>入锁</w:t>
      </w:r>
      <w:r w:rsidR="00475E59" w:rsidRPr="00475E59">
        <w:rPr>
          <w:rFonts w:ascii="Consolas" w:hAnsi="Consolas" w:cs="Consolas"/>
          <w:color w:val="FF0000"/>
          <w:sz w:val="36"/>
          <w:szCs w:val="28"/>
        </w:rPr>
        <w:t>ReentrantLock</w:t>
      </w:r>
    </w:p>
    <w:p w:rsidR="002A0767" w:rsidRPr="003D09D3" w:rsidRDefault="002A0767" w:rsidP="00E944F3"/>
    <w:p w:rsidR="007D47C4" w:rsidRDefault="00AD1EBB" w:rsidP="007D47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7FC7">
        <w:rPr>
          <w:rFonts w:hint="eastAsia"/>
        </w:rPr>
        <w:t>解释</w:t>
      </w:r>
      <w:r w:rsidR="00EC7FC7">
        <w:t>：</w:t>
      </w:r>
      <w:r w:rsidR="00EC7FC7">
        <w:rPr>
          <w:rFonts w:hint="eastAsia"/>
        </w:rPr>
        <w:t xml:space="preserve"> synchronize</w:t>
      </w:r>
      <w:r w:rsidR="00EC7FC7">
        <w:t xml:space="preserve"> obj.wait(),obj.nofiy()</w:t>
      </w:r>
      <w:r w:rsidR="00EC7FC7">
        <w:rPr>
          <w:rFonts w:hint="eastAsia"/>
        </w:rPr>
        <w:t>的</w:t>
      </w:r>
      <w:r w:rsidR="00EC7FC7">
        <w:t>替代品</w:t>
      </w:r>
      <w:r w:rsidR="00693E3C">
        <w:rPr>
          <w:rFonts w:hint="eastAsia"/>
        </w:rPr>
        <w:t>，</w:t>
      </w:r>
    </w:p>
    <w:p w:rsidR="00AD1EBB" w:rsidRDefault="00AD1EBB" w:rsidP="00AD1EBB"/>
    <w:p w:rsidR="00AD1EBB" w:rsidRDefault="000E65A6" w:rsidP="000E65A6">
      <w:pPr>
        <w:pStyle w:val="3"/>
      </w:pPr>
      <w:r>
        <w:t>1</w:t>
      </w:r>
      <w:r w:rsidR="00AD1EBB">
        <w:rPr>
          <w:rFonts w:hint="eastAsia"/>
        </w:rPr>
        <w:t>、</w:t>
      </w:r>
      <w:r w:rsidR="000F177B">
        <w:rPr>
          <w:rFonts w:hint="eastAsia"/>
        </w:rPr>
        <w:t>代码</w:t>
      </w:r>
    </w:p>
    <w:p w:rsidR="00E57614" w:rsidRPr="00E57614" w:rsidRDefault="00E57614" w:rsidP="00E57614"/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4"/>
      </w:tblGrid>
      <w:tr w:rsidR="00E57614" w:rsidRPr="00E57614" w:rsidTr="00E57614">
        <w:trPr>
          <w:trHeight w:val="1640"/>
        </w:trPr>
        <w:tc>
          <w:tcPr>
            <w:tcW w:w="12284" w:type="dxa"/>
          </w:tcPr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ReenterLock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= 0;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j = 0; j &lt; 1000000; j++)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</w:rPr>
              <w:t xml:space="preserve"> </w:t>
            </w:r>
            <w:r w:rsidRPr="00A46A1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lock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++;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   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</w:rPr>
              <w:t xml:space="preserve"> </w:t>
            </w:r>
            <w:r w:rsidRPr="00A46A1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lock</w:t>
            </w:r>
            <w:r w:rsidRPr="00A46A1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.unlock();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ReenterLock reenterLock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ReenterLock();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Thread(reenterLock);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E57614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Thread(reenterLock);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thread1.join();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thread2.join();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E57614">
              <w:rPr>
                <w:rFonts w:ascii="Consolas" w:hAnsi="Consolas" w:cs="Consolas"/>
                <w:i/>
                <w:iCs/>
                <w:color w:val="0000C0"/>
                <w:szCs w:val="28"/>
              </w:rPr>
              <w:t>i</w:t>
            </w:r>
            <w:r w:rsidRPr="00E57614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E57614" w:rsidRPr="00E57614" w:rsidRDefault="00E57614" w:rsidP="00E576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E57614" w:rsidRPr="008F2D3E" w:rsidRDefault="00E57614" w:rsidP="008F2D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57614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E57614" w:rsidRPr="00E57614" w:rsidRDefault="00E57614" w:rsidP="00E57614">
            <w:pPr>
              <w:ind w:left="-75"/>
            </w:pPr>
          </w:p>
        </w:tc>
      </w:tr>
    </w:tbl>
    <w:p w:rsidR="00AD1EBB" w:rsidRDefault="00AD1EBB" w:rsidP="00AD1EBB"/>
    <w:p w:rsidR="008F2D3E" w:rsidRDefault="000E65A6" w:rsidP="000E65A6">
      <w:pPr>
        <w:pStyle w:val="3"/>
      </w:pPr>
      <w:r>
        <w:t>2</w:t>
      </w:r>
      <w:r w:rsidR="008F2D3E">
        <w:rPr>
          <w:rFonts w:hint="eastAsia"/>
        </w:rPr>
        <w:t>、控制台</w:t>
      </w:r>
    </w:p>
    <w:p w:rsidR="008F2D3E" w:rsidRDefault="008F2D3E" w:rsidP="008F2D3E"/>
    <w:p w:rsidR="008F2D3E" w:rsidRDefault="00A95D00" w:rsidP="00A95D00">
      <w:pPr>
        <w:jc w:val="center"/>
      </w:pPr>
      <w:r>
        <w:rPr>
          <w:noProof/>
        </w:rPr>
        <w:drawing>
          <wp:inline distT="0" distB="0" distL="0" distR="0" wp14:anchorId="2D87323C" wp14:editId="7D21D6CF">
            <wp:extent cx="3628571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00" w:rsidRDefault="00A95D00" w:rsidP="00A95D00"/>
    <w:p w:rsidR="00A95D00" w:rsidRDefault="000E65A6" w:rsidP="000E65A6">
      <w:pPr>
        <w:pStyle w:val="3"/>
      </w:pPr>
      <w:r>
        <w:t>3</w:t>
      </w:r>
      <w:r w:rsidR="00A95D00">
        <w:rPr>
          <w:rFonts w:hint="eastAsia"/>
        </w:rPr>
        <w:t>、详解</w:t>
      </w:r>
    </w:p>
    <w:p w:rsidR="00A95D00" w:rsidRDefault="00A95D00" w:rsidP="00A95D00"/>
    <w:p w:rsidR="00A95D00" w:rsidRDefault="00A95D00" w:rsidP="00CE39EA">
      <w:pPr>
        <w:ind w:firstLine="720"/>
        <w:rPr>
          <w:sz w:val="32"/>
        </w:rPr>
      </w:pPr>
      <w:r w:rsidRPr="00CE39EA">
        <w:rPr>
          <w:rFonts w:hint="eastAsia"/>
          <w:sz w:val="32"/>
        </w:rPr>
        <w:t>开发</w:t>
      </w:r>
      <w:r w:rsidRPr="00CE39EA">
        <w:rPr>
          <w:sz w:val="32"/>
        </w:rPr>
        <w:t>人员必须手动选择何时加锁，何时释放锁，</w:t>
      </w:r>
      <w:r w:rsidRPr="00CE39EA">
        <w:rPr>
          <w:rFonts w:hint="eastAsia"/>
          <w:sz w:val="32"/>
        </w:rPr>
        <w:t>冲入</w:t>
      </w:r>
      <w:r w:rsidRPr="00CE39EA">
        <w:rPr>
          <w:sz w:val="32"/>
        </w:rPr>
        <w:t>锁的灵活性，远远高原</w:t>
      </w:r>
      <w:r w:rsidRPr="00CE39EA">
        <w:rPr>
          <w:sz w:val="32"/>
        </w:rPr>
        <w:t>synchronized</w:t>
      </w:r>
      <w:r w:rsidRPr="00CE39EA">
        <w:rPr>
          <w:sz w:val="32"/>
        </w:rPr>
        <w:t>，但是一定要记得，退出临界区是，一定要释放锁，否则其他线程没有机会再使用临界区</w:t>
      </w:r>
      <w:r w:rsidR="00D00CAF">
        <w:rPr>
          <w:rFonts w:hint="eastAsia"/>
          <w:sz w:val="32"/>
        </w:rPr>
        <w:t>（</w:t>
      </w:r>
      <w:r w:rsidR="00D00CAF" w:rsidRPr="00475E59">
        <w:rPr>
          <w:rFonts w:hint="eastAsia"/>
          <w:color w:val="FF0000"/>
          <w:sz w:val="32"/>
        </w:rPr>
        <w:t>多个</w:t>
      </w:r>
      <w:r w:rsidR="00D00CAF" w:rsidRPr="00475E59">
        <w:rPr>
          <w:color w:val="FF0000"/>
          <w:sz w:val="32"/>
        </w:rPr>
        <w:t>线程交替使用，不像</w:t>
      </w:r>
      <w:r w:rsidR="00D00CAF" w:rsidRPr="00475E59">
        <w:rPr>
          <w:color w:val="FF0000"/>
          <w:sz w:val="32"/>
        </w:rPr>
        <w:t>synchronize</w:t>
      </w:r>
      <w:r w:rsidR="00D00CAF" w:rsidRPr="00475E59">
        <w:rPr>
          <w:color w:val="FF0000"/>
          <w:sz w:val="32"/>
        </w:rPr>
        <w:t>，线程单独霸占</w:t>
      </w:r>
      <w:r w:rsidR="00D00CAF">
        <w:rPr>
          <w:rFonts w:hint="eastAsia"/>
          <w:sz w:val="32"/>
        </w:rPr>
        <w:t>）</w:t>
      </w:r>
    </w:p>
    <w:p w:rsidR="00CE39EA" w:rsidRDefault="00CE39EA" w:rsidP="000E65A6">
      <w:pPr>
        <w:rPr>
          <w:sz w:val="32"/>
        </w:rPr>
      </w:pPr>
    </w:p>
    <w:p w:rsidR="000E65A6" w:rsidRDefault="008631E6" w:rsidP="000E65A6">
      <w:pPr>
        <w:pStyle w:val="2"/>
      </w:pPr>
      <w:r>
        <w:t>2</w:t>
      </w:r>
      <w:r w:rsidR="000E65A6">
        <w:rPr>
          <w:rFonts w:hint="eastAsia"/>
        </w:rPr>
        <w:t>、</w:t>
      </w:r>
      <w:r w:rsidR="00C93E8D">
        <w:rPr>
          <w:rFonts w:hint="eastAsia"/>
        </w:rPr>
        <w:t>中断</w:t>
      </w:r>
      <w:r w:rsidR="000E65A6">
        <w:t>锁</w:t>
      </w:r>
      <w:r>
        <w:rPr>
          <w:rFonts w:hint="eastAsia"/>
        </w:rPr>
        <w:t>（避免</w:t>
      </w:r>
      <w:r>
        <w:t>死锁</w:t>
      </w:r>
      <w:r>
        <w:rPr>
          <w:rFonts w:hint="eastAsia"/>
        </w:rPr>
        <w:t>）</w:t>
      </w:r>
    </w:p>
    <w:p w:rsidR="00372524" w:rsidRDefault="00372524" w:rsidP="00372524"/>
    <w:p w:rsidR="00372524" w:rsidRDefault="00372524" w:rsidP="00022FF2">
      <w:pPr>
        <w:pStyle w:val="3"/>
      </w:pPr>
      <w:r>
        <w:rPr>
          <w:rFonts w:hint="eastAsia"/>
        </w:rPr>
        <w:t>解释</w:t>
      </w:r>
      <w:r>
        <w:t>：</w:t>
      </w:r>
    </w:p>
    <w:p w:rsidR="00372524" w:rsidRPr="004848B0" w:rsidRDefault="00372524" w:rsidP="004848B0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4848B0">
        <w:rPr>
          <w:rFonts w:hint="eastAsia"/>
          <w:sz w:val="28"/>
        </w:rPr>
        <w:t>下面</w:t>
      </w:r>
      <w:r w:rsidRPr="004848B0">
        <w:rPr>
          <w:sz w:val="28"/>
        </w:rPr>
        <w:t>的</w:t>
      </w:r>
      <w:r w:rsidRPr="004848B0">
        <w:rPr>
          <w:sz w:val="28"/>
        </w:rPr>
        <w:t>t1</w:t>
      </w:r>
      <w:r w:rsidRPr="004848B0">
        <w:rPr>
          <w:rFonts w:hint="eastAsia"/>
          <w:sz w:val="28"/>
        </w:rPr>
        <w:t>和</w:t>
      </w:r>
      <w:r w:rsidRPr="004848B0">
        <w:rPr>
          <w:rFonts w:hint="eastAsia"/>
          <w:sz w:val="28"/>
        </w:rPr>
        <w:t>t</w:t>
      </w:r>
      <w:r w:rsidRPr="004848B0">
        <w:rPr>
          <w:sz w:val="28"/>
        </w:rPr>
        <w:t>2</w:t>
      </w:r>
      <w:r w:rsidRPr="004848B0">
        <w:rPr>
          <w:rFonts w:hint="eastAsia"/>
          <w:sz w:val="28"/>
        </w:rPr>
        <w:t>启动后</w:t>
      </w:r>
      <w:r w:rsidRPr="004848B0">
        <w:rPr>
          <w:sz w:val="28"/>
        </w:rPr>
        <w:t>，</w:t>
      </w:r>
      <w:r w:rsidRPr="004848B0">
        <w:rPr>
          <w:rFonts w:hint="eastAsia"/>
          <w:sz w:val="28"/>
        </w:rPr>
        <w:t>t1</w:t>
      </w:r>
      <w:r w:rsidRPr="004848B0">
        <w:rPr>
          <w:rFonts w:hint="eastAsia"/>
          <w:sz w:val="28"/>
        </w:rPr>
        <w:t>先</w:t>
      </w:r>
      <w:r w:rsidRPr="004848B0">
        <w:rPr>
          <w:sz w:val="28"/>
        </w:rPr>
        <w:t>占用</w:t>
      </w:r>
      <w:r w:rsidRPr="004848B0">
        <w:rPr>
          <w:sz w:val="28"/>
        </w:rPr>
        <w:t>lock1</w:t>
      </w:r>
      <w:r w:rsidRPr="004848B0">
        <w:rPr>
          <w:rFonts w:hint="eastAsia"/>
          <w:sz w:val="28"/>
        </w:rPr>
        <w:t>，</w:t>
      </w:r>
      <w:r w:rsidRPr="004848B0">
        <w:rPr>
          <w:sz w:val="28"/>
        </w:rPr>
        <w:t>在占用</w:t>
      </w:r>
      <w:r w:rsidRPr="004848B0">
        <w:rPr>
          <w:sz w:val="28"/>
        </w:rPr>
        <w:t>lock2</w:t>
      </w:r>
      <w:r w:rsidRPr="004848B0">
        <w:rPr>
          <w:rFonts w:hint="eastAsia"/>
          <w:sz w:val="28"/>
        </w:rPr>
        <w:t>，</w:t>
      </w:r>
      <w:r w:rsidRPr="004848B0">
        <w:rPr>
          <w:rFonts w:hint="eastAsia"/>
          <w:sz w:val="28"/>
        </w:rPr>
        <w:t>t</w:t>
      </w:r>
      <w:r w:rsidRPr="004848B0">
        <w:rPr>
          <w:sz w:val="28"/>
        </w:rPr>
        <w:t>2</w:t>
      </w:r>
      <w:r w:rsidRPr="004848B0">
        <w:rPr>
          <w:rFonts w:hint="eastAsia"/>
          <w:sz w:val="28"/>
        </w:rPr>
        <w:t>县占用</w:t>
      </w:r>
      <w:r w:rsidRPr="004848B0">
        <w:rPr>
          <w:sz w:val="28"/>
        </w:rPr>
        <w:t>lock2</w:t>
      </w:r>
      <w:r w:rsidRPr="004848B0">
        <w:rPr>
          <w:rFonts w:hint="eastAsia"/>
          <w:sz w:val="28"/>
        </w:rPr>
        <w:t>，</w:t>
      </w:r>
      <w:r w:rsidRPr="004848B0">
        <w:rPr>
          <w:sz w:val="28"/>
        </w:rPr>
        <w:t>再占用</w:t>
      </w:r>
      <w:r w:rsidRPr="004848B0">
        <w:rPr>
          <w:sz w:val="28"/>
        </w:rPr>
        <w:t>lock1</w:t>
      </w:r>
      <w:r w:rsidRPr="004848B0">
        <w:rPr>
          <w:rFonts w:hint="eastAsia"/>
          <w:sz w:val="28"/>
        </w:rPr>
        <w:t>，这样</w:t>
      </w:r>
      <w:r w:rsidRPr="004848B0">
        <w:rPr>
          <w:sz w:val="28"/>
        </w:rPr>
        <w:t>很容易形成</w:t>
      </w:r>
      <w:r w:rsidR="000E3168" w:rsidRPr="004848B0">
        <w:rPr>
          <w:rFonts w:hint="eastAsia"/>
          <w:sz w:val="28"/>
        </w:rPr>
        <w:t>死锁</w:t>
      </w:r>
      <w:r w:rsidR="000E3168" w:rsidRPr="004848B0">
        <w:rPr>
          <w:sz w:val="28"/>
        </w:rPr>
        <w:t>，</w:t>
      </w:r>
      <w:r w:rsidR="000E3168" w:rsidRPr="00C54FF1">
        <w:rPr>
          <w:sz w:val="28"/>
          <w:highlight w:val="yellow"/>
        </w:rPr>
        <w:t>这里统一使用了</w:t>
      </w:r>
      <w:r w:rsidR="00B576B4" w:rsidRPr="00CC3441">
        <w:rPr>
          <w:rFonts w:ascii="Consolas" w:hAnsi="Consolas" w:cs="Consolas"/>
          <w:color w:val="000000"/>
          <w:sz w:val="28"/>
          <w:szCs w:val="28"/>
          <w:highlight w:val="green"/>
        </w:rPr>
        <w:t>lockInterruptibly</w:t>
      </w:r>
      <w:r w:rsidR="00CC3441" w:rsidRPr="00CC3441">
        <w:rPr>
          <w:rFonts w:ascii="Consolas" w:hAnsi="Consolas" w:cs="Consolas" w:hint="eastAsia"/>
          <w:color w:val="000000"/>
          <w:sz w:val="28"/>
          <w:szCs w:val="28"/>
          <w:highlight w:val="green"/>
        </w:rPr>
        <w:t>获得</w:t>
      </w:r>
      <w:r w:rsidR="00CC3441" w:rsidRPr="00CC3441">
        <w:rPr>
          <w:rFonts w:ascii="Consolas" w:hAnsi="Consolas" w:cs="Consolas"/>
          <w:color w:val="000000"/>
          <w:sz w:val="28"/>
          <w:szCs w:val="28"/>
          <w:highlight w:val="green"/>
        </w:rPr>
        <w:t>锁，但优先响应中断</w:t>
      </w:r>
      <w:r w:rsidR="00B576B4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="00B576B4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这个</w:t>
      </w:r>
      <w:r w:rsidR="00B576B4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是一个</w:t>
      </w:r>
      <w:r w:rsidR="005A2737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可以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对</w:t>
      </w:r>
      <w:r w:rsidR="005A2737" w:rsidRPr="00C54FF1">
        <w:rPr>
          <w:rFonts w:ascii="Consolas" w:hAnsi="Consolas" w:cs="Consolas" w:hint="eastAsia"/>
          <w:color w:val="000000"/>
          <w:sz w:val="28"/>
          <w:szCs w:val="28"/>
          <w:highlight w:val="yellow"/>
        </w:rPr>
        <w:t>中断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响应的申请动作，即在等待锁的过程中可以响应中断</w:t>
      </w:r>
      <w:r w:rsidR="002E71F3">
        <w:rPr>
          <w:rFonts w:ascii="Consolas" w:hAnsi="Consolas" w:cs="Consolas" w:hint="eastAsia"/>
          <w:color w:val="000000"/>
          <w:sz w:val="28"/>
          <w:szCs w:val="28"/>
          <w:highlight w:val="yellow"/>
        </w:rPr>
        <w:t>（然后</w:t>
      </w:r>
      <w:r w:rsidR="002E71F3">
        <w:rPr>
          <w:rFonts w:ascii="Consolas" w:hAnsi="Consolas" w:cs="Consolas"/>
          <w:color w:val="000000"/>
          <w:sz w:val="28"/>
          <w:szCs w:val="28"/>
          <w:highlight w:val="yellow"/>
        </w:rPr>
        <w:t>就会抛出异常</w:t>
      </w:r>
      <w:r w:rsidR="002E71F3">
        <w:rPr>
          <w:rFonts w:ascii="Consolas" w:hAnsi="Consolas" w:cs="Consolas" w:hint="eastAsia"/>
          <w:color w:val="000000"/>
          <w:sz w:val="28"/>
          <w:szCs w:val="28"/>
          <w:highlight w:val="yellow"/>
        </w:rPr>
        <w:t>）</w:t>
      </w:r>
      <w:r w:rsidR="005A2737" w:rsidRPr="00C54FF1">
        <w:rPr>
          <w:rFonts w:ascii="Consolas" w:hAnsi="Consolas" w:cs="Consolas"/>
          <w:color w:val="000000"/>
          <w:sz w:val="28"/>
          <w:szCs w:val="28"/>
          <w:highlight w:val="yellow"/>
        </w:rPr>
        <w:t>，</w:t>
      </w:r>
      <w:r w:rsidR="00E35602" w:rsidRPr="00E35602">
        <w:rPr>
          <w:rFonts w:ascii="Consolas" w:hAnsi="Consolas" w:cs="Consolas"/>
          <w:color w:val="FF0000"/>
          <w:sz w:val="24"/>
          <w:szCs w:val="28"/>
          <w:highlight w:val="yellow"/>
        </w:rPr>
        <w:t>isHeldByCurrentThread</w:t>
      </w:r>
      <w:r w:rsidR="00E35602">
        <w:rPr>
          <w:rFonts w:ascii="微软雅黑" w:eastAsia="微软雅黑" w:hAnsi="微软雅黑" w:hint="eastAsia"/>
          <w:color w:val="454545"/>
          <w:shd w:val="clear" w:color="auto" w:fill="FFFFFF"/>
        </w:rPr>
        <w:t>检查当前线程是否拥有该锁，</w:t>
      </w:r>
    </w:p>
    <w:p w:rsidR="0094202B" w:rsidRPr="004848B0" w:rsidRDefault="005A2737" w:rsidP="004848B0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4848B0">
        <w:rPr>
          <w:rFonts w:ascii="Consolas" w:hAnsi="Consolas" w:cs="Consolas" w:hint="eastAsia"/>
          <w:color w:val="000000"/>
          <w:sz w:val="28"/>
          <w:szCs w:val="28"/>
        </w:rPr>
        <w:t>如果</w:t>
      </w:r>
      <w:r w:rsidRPr="004848B0">
        <w:rPr>
          <w:rFonts w:ascii="Consolas" w:hAnsi="Consolas" w:cs="Consolas"/>
          <w:color w:val="000000"/>
          <w:sz w:val="28"/>
          <w:szCs w:val="28"/>
        </w:rPr>
        <w:t>main</w:t>
      </w:r>
      <w:r w:rsidRPr="004848B0">
        <w:rPr>
          <w:rFonts w:ascii="Consolas" w:hAnsi="Consolas" w:cs="Consolas"/>
          <w:color w:val="000000"/>
          <w:sz w:val="28"/>
          <w:szCs w:val="28"/>
        </w:rPr>
        <w:t>处于休眠，</w:t>
      </w:r>
      <w:r w:rsidRPr="004848B0">
        <w:rPr>
          <w:rFonts w:ascii="Consolas" w:hAnsi="Consolas" w:cs="Consolas" w:hint="eastAsia"/>
          <w:color w:val="000000"/>
          <w:sz w:val="28"/>
          <w:szCs w:val="28"/>
        </w:rPr>
        <w:t>这</w:t>
      </w:r>
      <w:r w:rsidRPr="004848B0">
        <w:rPr>
          <w:rFonts w:ascii="Consolas" w:hAnsi="Consolas" w:cs="Consolas"/>
          <w:color w:val="000000"/>
          <w:sz w:val="28"/>
          <w:szCs w:val="28"/>
        </w:rPr>
        <w:t>个时候应该是正好这两个线程处于死锁状态了，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后来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中断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了因此，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放弃了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对于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lock1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的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申请，同事释放已经获得的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lock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这样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t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就可以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顺利的执行下去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通过控制台可以看到，两个线程双双退出，但是真正执行完工作的只有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t1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t2</w:t>
      </w:r>
      <w:r w:rsidR="0094202B" w:rsidRPr="004848B0">
        <w:rPr>
          <w:rFonts w:ascii="Consolas" w:hAnsi="Consolas" w:cs="Consolas" w:hint="eastAsia"/>
          <w:color w:val="000000"/>
          <w:sz w:val="28"/>
          <w:szCs w:val="28"/>
        </w:rPr>
        <w:t>线程</w:t>
      </w:r>
      <w:r w:rsidR="0094202B" w:rsidRPr="004848B0">
        <w:rPr>
          <w:rFonts w:ascii="Consolas" w:hAnsi="Consolas" w:cs="Consolas"/>
          <w:color w:val="000000"/>
          <w:sz w:val="28"/>
          <w:szCs w:val="28"/>
        </w:rPr>
        <w:t>则放弃了任务直接退出</w:t>
      </w:r>
    </w:p>
    <w:p w:rsidR="000E65A6" w:rsidRDefault="0086495F" w:rsidP="0086495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86495F" w:rsidRPr="0086495F" w:rsidRDefault="0086495F" w:rsidP="0086495F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0"/>
      </w:tblGrid>
      <w:tr w:rsidR="00C93E8D" w:rsidRPr="00C93E8D" w:rsidTr="00C93E8D">
        <w:trPr>
          <w:trHeight w:val="2605"/>
        </w:trPr>
        <w:tc>
          <w:tcPr>
            <w:tcW w:w="11720" w:type="dxa"/>
          </w:tcPr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lock)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 lock;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93E8D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== 1)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</w:t>
            </w:r>
            <w:r w:rsidRPr="00DE6282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lock1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</w:t>
            </w:r>
            <w:r w:rsidRPr="00DE6282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lock2</w:t>
            </w:r>
            <w:r w:rsidRPr="00DE6282">
              <w:rPr>
                <w:rFonts w:ascii="Consolas" w:hAnsi="Consolas" w:cs="Consolas"/>
                <w:color w:val="FF0000"/>
                <w:szCs w:val="28"/>
                <w:highlight w:val="yellow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.lockInterruptibly();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e.printStackTrace();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.isHeldByCurrentThread())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E35602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E35602">
              <w:rPr>
                <w:rFonts w:ascii="Consolas" w:hAnsi="Consolas" w:cs="Consolas"/>
                <w:b/>
                <w:bCs/>
                <w:color w:val="FF0000"/>
                <w:sz w:val="24"/>
                <w:szCs w:val="28"/>
                <w:highlight w:val="yellow"/>
              </w:rPr>
              <w:t>if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(</w:t>
            </w:r>
            <w:r w:rsidRPr="00E35602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lock2</w:t>
            </w:r>
            <w:r w:rsidRPr="00E3560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.isHeldByCurrentThread())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  </w:t>
            </w:r>
            <w:r w:rsidRPr="00C6782A">
              <w:rPr>
                <w:rFonts w:ascii="Consolas" w:hAnsi="Consolas" w:cs="Consolas"/>
                <w:color w:val="FF0000"/>
                <w:szCs w:val="28"/>
              </w:rPr>
              <w:t xml:space="preserve">  </w:t>
            </w:r>
            <w:r w:rsidRPr="00C6782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lock2</w:t>
            </w:r>
            <w:r w:rsidRPr="00C6782A">
              <w:rPr>
                <w:rFonts w:ascii="Consolas" w:hAnsi="Consolas" w:cs="Consolas"/>
                <w:color w:val="FF0000"/>
                <w:szCs w:val="28"/>
                <w:highlight w:val="yellow"/>
              </w:rPr>
              <w:t>.unlock();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    System.</w:t>
            </w:r>
            <w:r w:rsidRPr="00C93E8D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":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线程退出</w:t>
            </w:r>
            <w:r w:rsidRPr="00C93E8D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中断响应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>lockInterruptibly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93E8D">
              <w:rPr>
                <w:rFonts w:ascii="Consolas" w:hAnsi="Consolas" w:cs="Consolas"/>
                <w:b/>
                <w:bCs/>
                <w:color w:val="7F9FBF"/>
                <w:szCs w:val="28"/>
              </w:rPr>
              <w:t>@throws</w:t>
            </w: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InterruptedException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main(String args[])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InterruptedException {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IntLock r1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IntLock(1);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IntLock r2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IntLock(2);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Thread(r1);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C93E8D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Thread(r2);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 Thread.</w:t>
            </w:r>
            <w:r w:rsidRPr="00C93E8D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C93E8D">
              <w:rPr>
                <w:rFonts w:ascii="Consolas" w:hAnsi="Consolas" w:cs="Consolas"/>
                <w:color w:val="000000"/>
                <w:szCs w:val="28"/>
              </w:rPr>
              <w:t>(1000);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C32BBE">
              <w:rPr>
                <w:rFonts w:ascii="Consolas" w:hAnsi="Consolas" w:cs="Consolas"/>
                <w:color w:val="FF0000"/>
                <w:szCs w:val="28"/>
              </w:rPr>
              <w:t xml:space="preserve"> thread2.interrupt();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93E8D" w:rsidRPr="00C93E8D" w:rsidRDefault="00C93E8D" w:rsidP="00C93E8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93E8D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C93E8D" w:rsidRPr="00C93E8D" w:rsidRDefault="00C93E8D" w:rsidP="00C93E8D"/>
        </w:tc>
      </w:tr>
    </w:tbl>
    <w:p w:rsidR="00CE39EA" w:rsidRDefault="00CE39EA" w:rsidP="00CE39EA">
      <w:pPr>
        <w:ind w:firstLine="720"/>
        <w:rPr>
          <w:sz w:val="32"/>
        </w:rPr>
      </w:pPr>
    </w:p>
    <w:p w:rsidR="00372524" w:rsidRDefault="00372524" w:rsidP="0037252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372524" w:rsidRPr="00372524" w:rsidRDefault="00372524" w:rsidP="00372524"/>
    <w:p w:rsidR="00372524" w:rsidRDefault="00372524" w:rsidP="00372524">
      <w:pPr>
        <w:jc w:val="center"/>
      </w:pPr>
      <w:r>
        <w:rPr>
          <w:noProof/>
        </w:rPr>
        <w:drawing>
          <wp:inline distT="0" distB="0" distL="0" distR="0" wp14:anchorId="0B0446FF" wp14:editId="3A2E5901">
            <wp:extent cx="9847619" cy="254285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4" w:rsidRDefault="00372524" w:rsidP="00372524"/>
    <w:p w:rsidR="00022FF2" w:rsidRDefault="00022FF2" w:rsidP="00022F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、锁</w:t>
      </w:r>
      <w:r>
        <w:t>申请等待限时</w:t>
      </w:r>
    </w:p>
    <w:p w:rsidR="00022FF2" w:rsidRDefault="00022FF2" w:rsidP="00022FF2"/>
    <w:p w:rsidR="00C67A88" w:rsidRDefault="00022FF2" w:rsidP="00C67A88">
      <w:pPr>
        <w:pStyle w:val="3"/>
      </w:pPr>
      <w:r>
        <w:rPr>
          <w:rFonts w:hint="eastAsia"/>
        </w:rPr>
        <w:t>解释</w:t>
      </w:r>
      <w:r>
        <w:t>：</w:t>
      </w:r>
    </w:p>
    <w:p w:rsidR="00022FF2" w:rsidRDefault="005A0077" w:rsidP="00C67A88">
      <w:pPr>
        <w:ind w:firstLine="720"/>
        <w:rPr>
          <w:sz w:val="32"/>
        </w:rPr>
      </w:pPr>
      <w:r w:rsidRPr="00C67A88">
        <w:rPr>
          <w:rFonts w:hint="eastAsia"/>
          <w:sz w:val="32"/>
        </w:rPr>
        <w:t>限时</w:t>
      </w:r>
      <w:r w:rsidRPr="00C67A88">
        <w:rPr>
          <w:sz w:val="32"/>
        </w:rPr>
        <w:t>等待，比如，</w:t>
      </w:r>
      <w:r w:rsidRPr="00C67A88">
        <w:rPr>
          <w:rFonts w:hint="eastAsia"/>
          <w:sz w:val="32"/>
        </w:rPr>
        <w:t>约好</w:t>
      </w:r>
      <w:r w:rsidRPr="00C67A88">
        <w:rPr>
          <w:sz w:val="32"/>
        </w:rPr>
        <w:t>朋友，</w:t>
      </w:r>
      <w:r w:rsidRPr="00C67A88">
        <w:rPr>
          <w:rFonts w:hint="eastAsia"/>
          <w:sz w:val="32"/>
        </w:rPr>
        <w:t>他</w:t>
      </w:r>
      <w:r w:rsidRPr="00C67A88">
        <w:rPr>
          <w:sz w:val="32"/>
        </w:rPr>
        <w:t>如果</w:t>
      </w:r>
      <w:r w:rsidRPr="00C67A88">
        <w:rPr>
          <w:rFonts w:hint="eastAsia"/>
          <w:sz w:val="32"/>
        </w:rPr>
        <w:t>2</w:t>
      </w:r>
      <w:r w:rsidRPr="00C67A88">
        <w:rPr>
          <w:rFonts w:hint="eastAsia"/>
          <w:sz w:val="32"/>
        </w:rPr>
        <w:t>个</w:t>
      </w:r>
      <w:r w:rsidRPr="00C67A88">
        <w:rPr>
          <w:sz w:val="32"/>
        </w:rPr>
        <w:t>小时没来，那么，就不等了</w:t>
      </w:r>
    </w:p>
    <w:p w:rsidR="00C67A88" w:rsidRDefault="00C67A88" w:rsidP="00C67A88">
      <w:pPr>
        <w:ind w:firstLine="720"/>
        <w:rPr>
          <w:sz w:val="32"/>
        </w:rPr>
      </w:pPr>
    </w:p>
    <w:p w:rsidR="00C67A88" w:rsidRDefault="0086495F" w:rsidP="0036528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F561BC" w:rsidRDefault="00F561BC" w:rsidP="00F561BC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2"/>
      </w:tblGrid>
      <w:tr w:rsidR="00FA5B8C" w:rsidRPr="00FA5B8C" w:rsidTr="00FA5B8C">
        <w:trPr>
          <w:trHeight w:val="1478"/>
        </w:trPr>
        <w:tc>
          <w:tcPr>
            <w:tcW w:w="12622" w:type="dxa"/>
          </w:tcPr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TimeLock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  <w:r w:rsidRPr="00FA5B8C">
              <w:rPr>
                <w:rFonts w:ascii="Consolas" w:hAnsi="Consolas" w:cs="Consolas"/>
                <w:color w:val="3F7F5F"/>
                <w:szCs w:val="28"/>
              </w:rPr>
              <w:t>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等待时长，计时单位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       </w:t>
            </w:r>
            <w:r w:rsidRPr="00B60025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if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(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.tryLock(5, TimeUnit.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SECONDS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))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        </w:t>
            </w:r>
            <w:r w:rsidRPr="00B60025">
              <w:rPr>
                <w:rFonts w:ascii="Consolas" w:hAnsi="Consolas" w:cs="Consolas"/>
                <w:color w:val="000000"/>
                <w:szCs w:val="28"/>
              </w:rPr>
              <w:t xml:space="preserve">   System.out.println(Thread.currentThread(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).getName());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FA5B8C">
              <w:rPr>
                <w:rFonts w:ascii="Consolas" w:hAnsi="Consolas" w:cs="Consolas"/>
                <w:color w:val="2A00FF"/>
                <w:szCs w:val="28"/>
              </w:rPr>
              <w:t>"get lock success"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FA5B8C" w:rsidRPr="00B60025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Thread.</w:t>
            </w:r>
            <w:r w:rsidRPr="00B60025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sleep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(6000); //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占用线程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6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秒，哈哈，肯定大于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5</w:t>
            </w:r>
            <w:r w:rsidRPr="00B60025">
              <w:rPr>
                <w:rFonts w:ascii="Consolas" w:hAnsi="Consolas" w:cs="Consolas"/>
                <w:color w:val="FF0000"/>
                <w:szCs w:val="28"/>
                <w:highlight w:val="yellow"/>
              </w:rPr>
              <w:t>秒了，所以两个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FA5B8C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().getName());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FA5B8C">
              <w:rPr>
                <w:rFonts w:ascii="Consolas" w:hAnsi="Consolas" w:cs="Consolas"/>
                <w:color w:val="2A00FF"/>
                <w:szCs w:val="28"/>
              </w:rPr>
              <w:t>"get lock failed"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e.printStackTrace();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.isHeldByCurrentThread())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FA5B8C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锁申请等待限时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>tryLock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FA5B8C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TimeLock timeLock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TimeLock();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Thread(timeLock);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FA5B8C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Thread(timeLock);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FA5B8C" w:rsidRPr="00FA5B8C" w:rsidRDefault="00FA5B8C" w:rsidP="00FA5B8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A5B8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FA5B8C" w:rsidRPr="00FA5B8C" w:rsidRDefault="00FA5B8C" w:rsidP="00FA5B8C">
            <w:pPr>
              <w:ind w:left="-12"/>
            </w:pPr>
          </w:p>
          <w:p w:rsidR="00FA5B8C" w:rsidRPr="00FA5B8C" w:rsidRDefault="00FA5B8C" w:rsidP="00FA5B8C">
            <w:pPr>
              <w:ind w:left="-12"/>
            </w:pPr>
          </w:p>
        </w:tc>
      </w:tr>
    </w:tbl>
    <w:p w:rsidR="00FA5B8C" w:rsidRDefault="00FA5B8C" w:rsidP="00F561BC"/>
    <w:p w:rsidR="00FA5B8C" w:rsidRDefault="00FA5B8C" w:rsidP="00FA5B8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FA5B8C" w:rsidRDefault="00FA5B8C" w:rsidP="00FA5B8C"/>
    <w:p w:rsidR="00FA5B8C" w:rsidRDefault="00FA5B8C" w:rsidP="00FA5B8C">
      <w:pPr>
        <w:jc w:val="center"/>
      </w:pPr>
      <w:r>
        <w:rPr>
          <w:noProof/>
        </w:rPr>
        <w:drawing>
          <wp:inline distT="0" distB="0" distL="0" distR="0" wp14:anchorId="26C19A09" wp14:editId="14F8C72E">
            <wp:extent cx="4980952" cy="20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C" w:rsidRDefault="00FA5B8C" w:rsidP="00FA5B8C"/>
    <w:p w:rsidR="00C60440" w:rsidRDefault="00C60440" w:rsidP="00C604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、锁</w:t>
      </w:r>
      <w:r>
        <w:t>申请不限时</w:t>
      </w:r>
      <w:r w:rsidR="00E4308C">
        <w:rPr>
          <w:rFonts w:hint="eastAsia"/>
        </w:rPr>
        <w:t>l</w:t>
      </w:r>
      <w:r w:rsidR="00D17432">
        <w:rPr>
          <w:i/>
          <w:iCs/>
          <w:highlight w:val="yellow"/>
        </w:rPr>
        <w:t>ock</w:t>
      </w:r>
      <w:r w:rsidR="007462BE" w:rsidRPr="00DF3090">
        <w:rPr>
          <w:highlight w:val="yellow"/>
        </w:rPr>
        <w:t>.tryLock()) {</w:t>
      </w:r>
    </w:p>
    <w:p w:rsidR="00C60440" w:rsidRDefault="00C60440" w:rsidP="00C60440"/>
    <w:p w:rsidR="00C60440" w:rsidRDefault="00C60440" w:rsidP="00E055C3">
      <w:pPr>
        <w:ind w:firstLine="720"/>
        <w:rPr>
          <w:sz w:val="28"/>
        </w:rPr>
      </w:pPr>
      <w:r w:rsidRPr="00E055C3">
        <w:rPr>
          <w:rFonts w:hint="eastAsia"/>
          <w:sz w:val="28"/>
        </w:rPr>
        <w:t>上面</w:t>
      </w:r>
      <w:r w:rsidRPr="00E055C3">
        <w:rPr>
          <w:sz w:val="28"/>
        </w:rPr>
        <w:t>的</w:t>
      </w:r>
      <w:r w:rsidRPr="00E055C3">
        <w:rPr>
          <w:sz w:val="28"/>
        </w:rPr>
        <w:t>ReentratLock</w:t>
      </w:r>
      <w:r w:rsidRPr="00E055C3">
        <w:rPr>
          <w:rFonts w:hint="eastAsia"/>
          <w:sz w:val="28"/>
        </w:rPr>
        <w:t>.trylock()</w:t>
      </w:r>
      <w:r w:rsidRPr="00E055C3">
        <w:rPr>
          <w:rFonts w:hint="eastAsia"/>
          <w:sz w:val="28"/>
        </w:rPr>
        <w:t>可以</w:t>
      </w:r>
      <w:r w:rsidRPr="00E055C3">
        <w:rPr>
          <w:sz w:val="28"/>
        </w:rPr>
        <w:t>不带参数运行，这种情况下，当前线程会尝试获得锁，如果所没有被其他</w:t>
      </w:r>
      <w:r w:rsidRPr="00E055C3">
        <w:rPr>
          <w:rFonts w:hint="eastAsia"/>
          <w:sz w:val="28"/>
        </w:rPr>
        <w:t>线程</w:t>
      </w:r>
      <w:r w:rsidRPr="00E055C3">
        <w:rPr>
          <w:sz w:val="28"/>
        </w:rPr>
        <w:t>使用，则申请锁会成功，并立即返回</w:t>
      </w:r>
      <w:r w:rsidRPr="00E055C3">
        <w:rPr>
          <w:sz w:val="28"/>
        </w:rPr>
        <w:t>true</w:t>
      </w:r>
      <w:r w:rsidRPr="00E055C3">
        <w:rPr>
          <w:sz w:val="28"/>
        </w:rPr>
        <w:t>，如果被其他线程扎弄，再额立即返回</w:t>
      </w:r>
      <w:r w:rsidRPr="00E055C3">
        <w:rPr>
          <w:sz w:val="28"/>
        </w:rPr>
        <w:t>false</w:t>
      </w:r>
      <w:r w:rsidRPr="00E055C3">
        <w:rPr>
          <w:sz w:val="28"/>
        </w:rPr>
        <w:t>，这种模式不会引起线程等待，</w:t>
      </w:r>
      <w:r w:rsidRPr="00E055C3">
        <w:rPr>
          <w:rFonts w:hint="eastAsia"/>
          <w:sz w:val="28"/>
        </w:rPr>
        <w:t>因此</w:t>
      </w:r>
      <w:r w:rsidRPr="00E055C3">
        <w:rPr>
          <w:sz w:val="28"/>
        </w:rPr>
        <w:t>不会产生死锁</w:t>
      </w:r>
    </w:p>
    <w:p w:rsidR="00E055C3" w:rsidRDefault="00DF3090" w:rsidP="00DF30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DF3090" w:rsidRDefault="00DF3090" w:rsidP="00DF3090"/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3"/>
      </w:tblGrid>
      <w:tr w:rsidR="00DF3090" w:rsidRPr="00DF3090" w:rsidTr="00DF3090">
        <w:trPr>
          <w:trHeight w:val="1052"/>
        </w:trPr>
        <w:tc>
          <w:tcPr>
            <w:tcW w:w="11833" w:type="dxa"/>
          </w:tcPr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ReentrantLock();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lock)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lock;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color w:val="0000C0"/>
                <w:szCs w:val="28"/>
              </w:rPr>
              <w:t>lock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== 1)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</w:t>
            </w:r>
            <w:r w:rsidRPr="00DF3090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if</w:t>
            </w:r>
            <w:r w:rsidRPr="00DF3090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lock1</w:t>
            </w:r>
            <w:r w:rsidRPr="00DF3090">
              <w:rPr>
                <w:rFonts w:ascii="Consolas" w:hAnsi="Consolas" w:cs="Consolas"/>
                <w:color w:val="FF0000"/>
                <w:szCs w:val="28"/>
                <w:highlight w:val="yellow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e.printStackTrace();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System.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DF3090">
              <w:rPr>
                <w:rFonts w:ascii="Consolas" w:hAnsi="Consolas" w:cs="Consolas"/>
                <w:color w:val="2A00FF"/>
                <w:szCs w:val="28"/>
              </w:rPr>
              <w:t>":My Job done;"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else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sleep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(500);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(InterruptedException e)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e.printStackTrace();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.tryLock())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System.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DF3090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().getId() + </w:t>
            </w:r>
            <w:r w:rsidRPr="00DF3090">
              <w:rPr>
                <w:rFonts w:ascii="Consolas" w:hAnsi="Consolas" w:cs="Consolas"/>
                <w:color w:val="2A00FF"/>
                <w:szCs w:val="28"/>
              </w:rPr>
              <w:t>":My Job done;"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    </w:t>
            </w:r>
            <w:r w:rsidRPr="00DF3090">
              <w:rPr>
                <w:rFonts w:ascii="Consolas" w:hAnsi="Consolas" w:cs="Consolas"/>
                <w:i/>
                <w:iCs/>
                <w:color w:val="0000C0"/>
                <w:szCs w:val="28"/>
              </w:rPr>
              <w:t>lock2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/**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上面代码中采用了非常容易死锁的加锁顺序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导致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thread1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和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thread2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由于锁的竞争而互相等待从而引起死锁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使用了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tryLock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后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线程不会一直等待而是不停的尝试去获得锁资源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只需要等待一定的时间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,</w:t>
            </w:r>
            <w:r w:rsidRPr="00DF3090">
              <w:rPr>
                <w:rFonts w:ascii="Consolas" w:hAnsi="Consolas" w:cs="Consolas"/>
                <w:color w:val="FF0000"/>
                <w:szCs w:val="28"/>
              </w:rPr>
              <w:t>线程最终会获得所需要的资源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DF3090">
              <w:rPr>
                <w:rFonts w:ascii="Consolas" w:hAnsi="Consolas" w:cs="Consolas"/>
                <w:color w:val="FF0000"/>
                <w:szCs w:val="28"/>
              </w:rPr>
              <w:t xml:space="preserve">     *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DF3090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TryLock r1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TryLock(1);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TryLock r2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TryLock(2);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 </w:t>
            </w:r>
            <w:r w:rsidRPr="00DF3090">
              <w:rPr>
                <w:rFonts w:ascii="Consolas" w:hAnsi="Consolas" w:cs="Consolas"/>
                <w:color w:val="000000"/>
                <w:szCs w:val="28"/>
                <w:highlight w:val="yellow"/>
              </w:rPr>
              <w:t>thread1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Thread(r1);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DF3090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Thread(r2);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DF3090">
              <w:rPr>
                <w:rFonts w:ascii="Consolas" w:hAnsi="Consolas" w:cs="Consolas"/>
                <w:color w:val="000000"/>
                <w:szCs w:val="28"/>
                <w:highlight w:val="lightGray"/>
              </w:rPr>
              <w:t>thread1</w:t>
            </w:r>
            <w:r w:rsidRPr="00DF3090">
              <w:rPr>
                <w:rFonts w:ascii="Consolas" w:hAnsi="Consolas" w:cs="Consolas"/>
                <w:color w:val="000000"/>
                <w:szCs w:val="28"/>
              </w:rPr>
              <w:t>.start();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DF3090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DF3090" w:rsidRPr="00DF3090" w:rsidRDefault="00DF3090" w:rsidP="00DF30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DF3090" w:rsidRPr="00DF3090" w:rsidRDefault="00DF3090" w:rsidP="00DF3090">
            <w:r w:rsidRPr="00DF3090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FA5B8C" w:rsidRDefault="00FA5B8C" w:rsidP="00FA5B8C"/>
    <w:p w:rsidR="00DF3090" w:rsidRDefault="00BB1463" w:rsidP="00BB146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、公平</w:t>
      </w:r>
      <w:r>
        <w:t>锁</w:t>
      </w:r>
      <w:r w:rsidR="00584F79" w:rsidRPr="00CB1FB5">
        <w:rPr>
          <w:rFonts w:ascii="Consolas" w:hAnsi="Consolas" w:cs="Consolas"/>
          <w:color w:val="7F0055"/>
          <w:szCs w:val="28"/>
        </w:rPr>
        <w:t>new</w:t>
      </w:r>
      <w:r w:rsidR="00584F79" w:rsidRPr="00CB1FB5">
        <w:rPr>
          <w:rFonts w:ascii="Consolas" w:hAnsi="Consolas" w:cs="Consolas"/>
          <w:color w:val="000000"/>
          <w:szCs w:val="28"/>
        </w:rPr>
        <w:t xml:space="preserve"> ReentrantLock(</w:t>
      </w:r>
      <w:r w:rsidR="00584F79" w:rsidRPr="00CB1FB5">
        <w:rPr>
          <w:rFonts w:ascii="Consolas" w:hAnsi="Consolas" w:cs="Consolas"/>
          <w:color w:val="7F0055"/>
          <w:szCs w:val="28"/>
        </w:rPr>
        <w:t>true</w:t>
      </w:r>
      <w:r w:rsidR="00584F79" w:rsidRPr="00CB1FB5">
        <w:rPr>
          <w:rFonts w:ascii="Consolas" w:hAnsi="Consolas" w:cs="Consolas"/>
          <w:color w:val="000000"/>
          <w:szCs w:val="28"/>
        </w:rPr>
        <w:t>);</w:t>
      </w:r>
    </w:p>
    <w:p w:rsidR="00BB1463" w:rsidRDefault="00BB1463" w:rsidP="00BB1463"/>
    <w:p w:rsidR="00BB1463" w:rsidRDefault="00AC61F1" w:rsidP="00AC61F1">
      <w:pPr>
        <w:pStyle w:val="3"/>
      </w:pPr>
      <w:r>
        <w:rPr>
          <w:rFonts w:hint="eastAsia"/>
        </w:rPr>
        <w:t>解释</w:t>
      </w:r>
      <w:r>
        <w:t>：</w:t>
      </w:r>
    </w:p>
    <w:p w:rsidR="00AC61F1" w:rsidRDefault="00AC61F1" w:rsidP="00AC61F1"/>
    <w:p w:rsidR="00AC61F1" w:rsidRDefault="00AC61F1" w:rsidP="00CF7B39">
      <w:pPr>
        <w:ind w:firstLine="720"/>
        <w:rPr>
          <w:sz w:val="32"/>
        </w:rPr>
      </w:pPr>
      <w:r w:rsidRPr="00AC61F1">
        <w:rPr>
          <w:rFonts w:hint="eastAsia"/>
          <w:sz w:val="32"/>
        </w:rPr>
        <w:t>synchronize</w:t>
      </w:r>
      <w:r w:rsidRPr="00AC61F1">
        <w:rPr>
          <w:sz w:val="32"/>
        </w:rPr>
        <w:t>d</w:t>
      </w:r>
      <w:r w:rsidRPr="00AC61F1">
        <w:rPr>
          <w:sz w:val="32"/>
        </w:rPr>
        <w:t>关键字进行的锁控制，是非公平的，冲入</w:t>
      </w:r>
      <w:r w:rsidRPr="00AC61F1">
        <w:rPr>
          <w:rFonts w:hint="eastAsia"/>
          <w:sz w:val="32"/>
        </w:rPr>
        <w:t>锁</w:t>
      </w:r>
      <w:r w:rsidRPr="00AC61F1">
        <w:rPr>
          <w:sz w:val="32"/>
        </w:rPr>
        <w:t>，允许我们进行公平性的设置</w:t>
      </w:r>
      <w:r>
        <w:rPr>
          <w:rFonts w:hint="eastAsia"/>
          <w:sz w:val="32"/>
        </w:rPr>
        <w:t>，</w:t>
      </w:r>
      <w:r>
        <w:rPr>
          <w:sz w:val="32"/>
        </w:rPr>
        <w:t>默认情况下，锁都是非公平的，如果没有特别需求，还是不用公平锁</w:t>
      </w:r>
    </w:p>
    <w:p w:rsidR="0076133B" w:rsidRDefault="0076133B" w:rsidP="0076133B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ReentrantLock </w:t>
      </w:r>
      <w:r>
        <w:rPr>
          <w:rFonts w:ascii="Consolas" w:hAnsi="Consolas" w:cs="Consolas"/>
          <w:i/>
          <w:iCs/>
          <w:color w:val="000000"/>
          <w:sz w:val="28"/>
          <w:szCs w:val="28"/>
          <w:highlight w:val="yellow"/>
          <w:u w:val="single"/>
        </w:rPr>
        <w:t>fairLock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ReentrantLock(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设置</w:t>
      </w:r>
      <w:r>
        <w:rPr>
          <w:rFonts w:ascii="Consolas" w:hAnsi="Consolas" w:cs="Consolas"/>
          <w:color w:val="3F7F5F"/>
          <w:sz w:val="28"/>
          <w:szCs w:val="28"/>
        </w:rPr>
        <w:t>true</w:t>
      </w:r>
      <w:r>
        <w:rPr>
          <w:rFonts w:ascii="Consolas" w:hAnsi="Consolas" w:cs="Consolas"/>
          <w:color w:val="3F7F5F"/>
          <w:sz w:val="28"/>
          <w:szCs w:val="28"/>
        </w:rPr>
        <w:t>指定锁是公平的</w:t>
      </w:r>
      <w:r>
        <w:rPr>
          <w:rFonts w:ascii="Consolas" w:hAnsi="Consolas" w:cs="Consolas"/>
          <w:color w:val="3F7F5F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</w:rPr>
        <w:t>也可以不设置</w:t>
      </w:r>
      <w:r>
        <w:rPr>
          <w:rFonts w:ascii="Consolas" w:hAnsi="Consolas" w:cs="Consolas"/>
          <w:color w:val="3F7F5F"/>
          <w:sz w:val="28"/>
          <w:szCs w:val="28"/>
        </w:rPr>
        <w:t>,</w:t>
      </w:r>
      <w:r>
        <w:rPr>
          <w:rFonts w:ascii="Consolas" w:hAnsi="Consolas" w:cs="Consolas"/>
          <w:color w:val="3F7F5F"/>
          <w:sz w:val="28"/>
          <w:szCs w:val="28"/>
        </w:rPr>
        <w:t>分别运行观察公平锁与非公平锁间的区别</w:t>
      </w:r>
    </w:p>
    <w:p w:rsidR="00AC61F1" w:rsidRDefault="00AC61F1" w:rsidP="00AC61F1">
      <w:pPr>
        <w:rPr>
          <w:sz w:val="32"/>
        </w:rPr>
      </w:pPr>
    </w:p>
    <w:p w:rsidR="005E2272" w:rsidRDefault="00CB1FB5" w:rsidP="00CB1F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CB1FB5" w:rsidRDefault="00CB1FB5" w:rsidP="00CB1FB5"/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9"/>
      </w:tblGrid>
      <w:tr w:rsidR="00CB1FB5" w:rsidRPr="00CB1FB5" w:rsidTr="00CB1FB5">
        <w:trPr>
          <w:trHeight w:val="1089"/>
        </w:trPr>
        <w:tc>
          <w:tcPr>
            <w:tcW w:w="12309" w:type="dxa"/>
          </w:tcPr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FairLock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Runnable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ReentrantLock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ReentrantLock(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设置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指定锁是公平的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也可以不设置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分别运行观察公平锁与非公平锁间的区别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//public static ReentrantLock unfairLock = new ReentrantLock();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run()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true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 unfairLock.lock();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System.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.println(Thread.</w:t>
            </w:r>
            <w:r w:rsidRPr="00CB1FB5">
              <w:rPr>
                <w:rFonts w:ascii="Consolas" w:hAnsi="Consolas" w:cs="Consolas"/>
                <w:i/>
                <w:iCs/>
                <w:color w:val="000000"/>
                <w:szCs w:val="28"/>
              </w:rPr>
              <w:t>currentThread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().getName() +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获得锁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}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finally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i/>
                <w:iCs/>
                <w:color w:val="0000C0"/>
                <w:szCs w:val="28"/>
              </w:rPr>
              <w:t>fairLock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.unlock();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B1FB5">
              <w:rPr>
                <w:rFonts w:ascii="Consolas" w:hAnsi="Consolas" w:cs="Consolas"/>
                <w:color w:val="3F7F5F"/>
                <w:szCs w:val="28"/>
              </w:rPr>
              <w:t>// unfairLock.unlock();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公平锁的一个特点是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: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不会产生饥饿现象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只要排队最终都会得到资源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.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&lt;p/&gt;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但是实现公平锁要求系统维护一个有序队列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因此公平锁的实现成本较高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性能相对低下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>.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 </w:t>
            </w:r>
            <w:r w:rsidRPr="00CB1FB5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args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3F5FBF"/>
                <w:szCs w:val="28"/>
              </w:rPr>
              <w:t xml:space="preserve">     */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main(String args[]) {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FairLock r1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FairLock();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thread1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"Thread_t1"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thread2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"Thread_t2"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 thread3 = </w:t>
            </w:r>
            <w:r w:rsidRPr="00CB1FB5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Thread(r1, </w:t>
            </w:r>
            <w:r w:rsidRPr="00CB1FB5">
              <w:rPr>
                <w:rFonts w:ascii="Consolas" w:hAnsi="Consolas" w:cs="Consolas"/>
                <w:color w:val="2A00FF"/>
                <w:szCs w:val="28"/>
              </w:rPr>
              <w:t>"Thread_t3"</w:t>
            </w:r>
            <w:r w:rsidRPr="00CB1FB5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thread1.start();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thread2.start();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    thread3.start();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 xml:space="preserve">    }</w:t>
            </w: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CB1FB5" w:rsidRPr="00CB1FB5" w:rsidRDefault="00CB1FB5" w:rsidP="00CB1FB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B1FB5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CB1FB5" w:rsidRPr="00CB1FB5" w:rsidRDefault="00CB1FB5" w:rsidP="00CB1FB5"/>
        </w:tc>
      </w:tr>
    </w:tbl>
    <w:p w:rsidR="00DF3090" w:rsidRDefault="00DF3090" w:rsidP="00FA5B8C"/>
    <w:p w:rsidR="00CB1FB5" w:rsidRDefault="00CB1FB5" w:rsidP="00CB1F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控制台，很清晰</w:t>
      </w:r>
    </w:p>
    <w:p w:rsidR="00CB1FB5" w:rsidRDefault="00CB1FB5" w:rsidP="00CB1FB5"/>
    <w:p w:rsidR="0025358A" w:rsidRDefault="00CB1FB5" w:rsidP="0025358A">
      <w:pPr>
        <w:jc w:val="center"/>
      </w:pPr>
      <w:r>
        <w:rPr>
          <w:noProof/>
        </w:rPr>
        <w:drawing>
          <wp:inline distT="0" distB="0" distL="0" distR="0" wp14:anchorId="2EED6E94" wp14:editId="5BFF5235">
            <wp:extent cx="5380952" cy="4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8A" w:rsidRDefault="0025358A" w:rsidP="0025358A"/>
    <w:p w:rsidR="0025358A" w:rsidRDefault="005F4998" w:rsidP="005F499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ondition </w:t>
      </w:r>
      <w:r>
        <w:rPr>
          <w:rFonts w:hint="eastAsia"/>
        </w:rPr>
        <w:t>条件</w:t>
      </w:r>
    </w:p>
    <w:p w:rsidR="005F4998" w:rsidRDefault="005F4998" w:rsidP="005F4998"/>
    <w:p w:rsidR="00EF3045" w:rsidRDefault="00EF3045" w:rsidP="00181E8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和</w:t>
      </w:r>
      <w:r>
        <w:t>wait</w:t>
      </w:r>
      <w:r>
        <w:t>和</w:t>
      </w:r>
      <w:r>
        <w:rPr>
          <w:rFonts w:hint="eastAsia"/>
        </w:rPr>
        <w:t>notify</w:t>
      </w:r>
      <w:r>
        <w:t>有点像</w:t>
      </w:r>
    </w:p>
    <w:p w:rsidR="00BF0483" w:rsidRDefault="00BF0483" w:rsidP="00BF0483"/>
    <w:p w:rsidR="00420477" w:rsidRDefault="002759D5" w:rsidP="00BF0483">
      <w:pPr>
        <w:rPr>
          <w:sz w:val="32"/>
        </w:rPr>
      </w:pPr>
      <w:r w:rsidRPr="002759D5">
        <w:rPr>
          <w:sz w:val="32"/>
        </w:rPr>
        <w:t>1</w:t>
      </w:r>
      <w:r w:rsidRPr="002759D5">
        <w:rPr>
          <w:rFonts w:hint="eastAsia"/>
          <w:sz w:val="32"/>
        </w:rPr>
        <w:t>、</w:t>
      </w:r>
      <w:r w:rsidR="00420477" w:rsidRPr="002759D5">
        <w:rPr>
          <w:rFonts w:hint="eastAsia"/>
          <w:sz w:val="32"/>
        </w:rPr>
        <w:t>a</w:t>
      </w:r>
      <w:r w:rsidR="00420477" w:rsidRPr="002759D5">
        <w:rPr>
          <w:sz w:val="32"/>
        </w:rPr>
        <w:t>wait()</w:t>
      </w:r>
      <w:r w:rsidR="00420477" w:rsidRPr="002759D5">
        <w:rPr>
          <w:rFonts w:hint="eastAsia"/>
          <w:sz w:val="32"/>
        </w:rPr>
        <w:t>方法</w:t>
      </w:r>
      <w:r w:rsidR="00420477" w:rsidRPr="002759D5">
        <w:rPr>
          <w:sz w:val="32"/>
        </w:rPr>
        <w:t>会让当前线程等待，同事释放当前锁，，当</w:t>
      </w:r>
      <w:r w:rsidR="00420477" w:rsidRPr="002759D5">
        <w:rPr>
          <w:rFonts w:hint="eastAsia"/>
          <w:sz w:val="32"/>
        </w:rPr>
        <w:t>其他</w:t>
      </w:r>
      <w:r w:rsidR="00420477" w:rsidRPr="002759D5">
        <w:rPr>
          <w:sz w:val="32"/>
        </w:rPr>
        <w:t>线程</w:t>
      </w:r>
      <w:r w:rsidR="00420477" w:rsidRPr="002759D5">
        <w:rPr>
          <w:rFonts w:hint="eastAsia"/>
          <w:sz w:val="32"/>
        </w:rPr>
        <w:t>使用</w:t>
      </w:r>
      <w:r w:rsidR="00420477" w:rsidRPr="002759D5">
        <w:rPr>
          <w:sz w:val="32"/>
        </w:rPr>
        <w:t>signal</w:t>
      </w:r>
      <w:r w:rsidR="00420477" w:rsidRPr="002759D5">
        <w:rPr>
          <w:sz w:val="32"/>
        </w:rPr>
        <w:t>（</w:t>
      </w:r>
      <w:r w:rsidR="00420477" w:rsidRPr="002759D5">
        <w:rPr>
          <w:rFonts w:hint="eastAsia"/>
          <w:sz w:val="32"/>
        </w:rPr>
        <w:t>或者</w:t>
      </w:r>
      <w:r w:rsidR="00420477" w:rsidRPr="002759D5">
        <w:rPr>
          <w:sz w:val="32"/>
        </w:rPr>
        <w:t>signalAll</w:t>
      </w:r>
      <w:r w:rsidR="00420477" w:rsidRPr="002759D5">
        <w:rPr>
          <w:sz w:val="32"/>
        </w:rPr>
        <w:t>（）</w:t>
      </w:r>
      <w:r w:rsidR="00420477" w:rsidRPr="002759D5">
        <w:rPr>
          <w:rFonts w:hint="eastAsia"/>
          <w:sz w:val="32"/>
        </w:rPr>
        <w:t>方法时，</w:t>
      </w:r>
      <w:r w:rsidR="00420477" w:rsidRPr="002759D5">
        <w:rPr>
          <w:sz w:val="32"/>
        </w:rPr>
        <w:t>先回重新获得锁，并继续执行</w:t>
      </w:r>
    </w:p>
    <w:p w:rsidR="002759D5" w:rsidRPr="002759D5" w:rsidRDefault="002759D5" w:rsidP="00BF0483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>
        <w:rPr>
          <w:sz w:val="32"/>
        </w:rPr>
        <w:t>singal</w:t>
      </w:r>
      <w:r>
        <w:rPr>
          <w:sz w:val="32"/>
        </w:rPr>
        <w:t>（）</w:t>
      </w:r>
      <w:r>
        <w:rPr>
          <w:rFonts w:hint="eastAsia"/>
          <w:sz w:val="32"/>
        </w:rPr>
        <w:t>方法</w:t>
      </w:r>
      <w:r>
        <w:rPr>
          <w:sz w:val="32"/>
        </w:rPr>
        <w:t>用于</w:t>
      </w:r>
      <w:r w:rsidR="00C878FE">
        <w:rPr>
          <w:rFonts w:hint="eastAsia"/>
          <w:sz w:val="32"/>
        </w:rPr>
        <w:t>唤醒</w:t>
      </w:r>
      <w:r>
        <w:rPr>
          <w:sz w:val="32"/>
        </w:rPr>
        <w:t>一个再线程中等待的线程，</w:t>
      </w:r>
      <w:r w:rsidR="002D0575">
        <w:rPr>
          <w:rFonts w:hint="eastAsia"/>
          <w:sz w:val="32"/>
        </w:rPr>
        <w:t>，</w:t>
      </w:r>
      <w:r w:rsidR="000245B0">
        <w:rPr>
          <w:sz w:val="32"/>
        </w:rPr>
        <w:t>这方法在使用的时候，也要求线程，先获得相关锁，</w:t>
      </w:r>
      <w:r w:rsidR="002D0575">
        <w:rPr>
          <w:sz w:val="32"/>
        </w:rPr>
        <w:t>然后唤醒线程，在</w:t>
      </w:r>
      <w:r w:rsidR="002D0575">
        <w:rPr>
          <w:sz w:val="32"/>
        </w:rPr>
        <w:t>singal</w:t>
      </w:r>
      <w:r w:rsidR="002D0575">
        <w:rPr>
          <w:sz w:val="32"/>
        </w:rPr>
        <w:t>之后，要释放掉相关锁，</w:t>
      </w:r>
      <w:r w:rsidR="002D0575">
        <w:rPr>
          <w:rFonts w:hint="eastAsia"/>
          <w:sz w:val="32"/>
        </w:rPr>
        <w:t>谦让</w:t>
      </w:r>
      <w:r w:rsidR="002D0575">
        <w:rPr>
          <w:sz w:val="32"/>
        </w:rPr>
        <w:t>给被唤醒的线程，让它可以继续执行。</w:t>
      </w:r>
    </w:p>
    <w:p w:rsidR="002759D5" w:rsidRDefault="002759D5" w:rsidP="00BF0483"/>
    <w:p w:rsidR="00BF0483" w:rsidRPr="00BF0483" w:rsidRDefault="00BF0483" w:rsidP="00BF048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BF0483" w:rsidRPr="00BF0483" w:rsidTr="00BF0483">
        <w:tc>
          <w:tcPr>
            <w:tcW w:w="12466" w:type="dxa"/>
          </w:tcPr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ReenterLockCondition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7097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yellow"/>
              </w:rPr>
              <w:t>public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870974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yellow"/>
              </w:rPr>
              <w:t>static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Condition </w:t>
            </w:r>
            <w:r w:rsidRPr="00870974"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highlight w:val="yellow"/>
              </w:rPr>
              <w:t>condition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= </w:t>
            </w:r>
            <w:r w:rsidRPr="00870974"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  <w:highlight w:val="yellow"/>
              </w:rPr>
              <w:t>lock</w:t>
            </w:r>
            <w:r w:rsidRPr="00870974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.newCondition();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B3C9E">
              <w:rPr>
                <w:rFonts w:ascii="Consolas" w:hAnsi="Consolas" w:cs="Consolas"/>
                <w:i/>
                <w:iCs/>
                <w:color w:val="FF0000"/>
                <w:sz w:val="44"/>
                <w:szCs w:val="28"/>
                <w:highlight w:val="yellow"/>
              </w:rPr>
              <w:t>condition</w:t>
            </w:r>
            <w:r w:rsidRPr="00EB3C9E">
              <w:rPr>
                <w:rFonts w:ascii="Consolas" w:hAnsi="Consolas" w:cs="Consolas"/>
                <w:color w:val="FF0000"/>
                <w:sz w:val="44"/>
                <w:szCs w:val="28"/>
                <w:highlight w:val="yellow"/>
              </w:rPr>
              <w:t>.await();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"Thread is going on"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.unlock();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ReenterLockCondition reenterLockCondition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ReenterLockCondition();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 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thread1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BF048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Thread(reenterLockCondition);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thread1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.start();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睡眠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2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秒钟</w:t>
            </w:r>
            <w:r w:rsidRPr="00BF0483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Thread.</w:t>
            </w:r>
            <w:r w:rsidRPr="00BF0483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(2000);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FF0000"/>
                <w:sz w:val="36"/>
                <w:szCs w:val="28"/>
                <w:highlight w:val="yellow"/>
              </w:rPr>
              <w:t>condition</w:t>
            </w:r>
            <w:r w:rsidRPr="00BF0483">
              <w:rPr>
                <w:rFonts w:ascii="Consolas" w:hAnsi="Consolas" w:cs="Consolas"/>
                <w:color w:val="FF0000"/>
                <w:sz w:val="36"/>
                <w:szCs w:val="28"/>
                <w:highlight w:val="yellow"/>
              </w:rPr>
              <w:t>.signal();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BF0483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lock</w:t>
            </w: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.unlock();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BF0483" w:rsidRPr="00BF0483" w:rsidRDefault="00BF0483" w:rsidP="00BF048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BF0483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BF0483" w:rsidRPr="00BF0483" w:rsidRDefault="00BF0483" w:rsidP="00EF3045">
            <w:pPr>
              <w:rPr>
                <w:sz w:val="24"/>
              </w:rPr>
            </w:pPr>
          </w:p>
        </w:tc>
      </w:tr>
    </w:tbl>
    <w:p w:rsidR="00EF3045" w:rsidRDefault="00EF3045" w:rsidP="00EF3045"/>
    <w:p w:rsidR="00EF3045" w:rsidRDefault="00EF3045" w:rsidP="00EF3045"/>
    <w:p w:rsidR="00EF3045" w:rsidRDefault="00181E86" w:rsidP="00181E86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读写锁</w:t>
      </w:r>
      <w:r w:rsidR="00274FAB">
        <w:rPr>
          <w:rFonts w:hint="eastAsia"/>
        </w:rPr>
        <w:t>ReadWriteLock</w:t>
      </w:r>
    </w:p>
    <w:p w:rsidR="00181E86" w:rsidRDefault="00181E86" w:rsidP="00181E86"/>
    <w:p w:rsidR="00181E86" w:rsidRDefault="008330BB" w:rsidP="00181E86">
      <w:r>
        <w:rPr>
          <w:rFonts w:hint="eastAsia"/>
        </w:rPr>
        <w:t>解释</w:t>
      </w:r>
      <w:r>
        <w:t>：</w:t>
      </w:r>
    </w:p>
    <w:p w:rsidR="009D7F7D" w:rsidRDefault="008330BB" w:rsidP="00181E86">
      <w:pPr>
        <w:rPr>
          <w:sz w:val="32"/>
        </w:rPr>
      </w:pPr>
      <w:r w:rsidRPr="008330BB">
        <w:rPr>
          <w:rFonts w:hint="eastAsia"/>
          <w:sz w:val="32"/>
        </w:rPr>
        <w:t>读写</w:t>
      </w:r>
      <w:r w:rsidRPr="008330BB">
        <w:rPr>
          <w:sz w:val="32"/>
        </w:rPr>
        <w:t>锁</w:t>
      </w:r>
      <w:r>
        <w:rPr>
          <w:rFonts w:hint="eastAsia"/>
          <w:sz w:val="32"/>
        </w:rPr>
        <w:t>可以</w:t>
      </w:r>
      <w:r>
        <w:rPr>
          <w:sz w:val="32"/>
        </w:rPr>
        <w:t>有效的帮助减少竞争，以提高系统的性能，用锁分离的机制来提升性能，比如线程</w:t>
      </w:r>
      <w:r>
        <w:rPr>
          <w:rFonts w:hint="eastAsia"/>
          <w:sz w:val="32"/>
        </w:rPr>
        <w:t>A1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A2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A3</w:t>
      </w:r>
      <w:r>
        <w:rPr>
          <w:rFonts w:hint="eastAsia"/>
          <w:sz w:val="32"/>
        </w:rPr>
        <w:t>进行</w:t>
      </w:r>
      <w:r>
        <w:rPr>
          <w:sz w:val="32"/>
        </w:rPr>
        <w:t>写操作，</w:t>
      </w:r>
      <w:r>
        <w:rPr>
          <w:rFonts w:hint="eastAsia"/>
          <w:sz w:val="32"/>
        </w:rPr>
        <w:t>B1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B2,B3</w:t>
      </w:r>
      <w:r>
        <w:rPr>
          <w:rFonts w:hint="eastAsia"/>
          <w:sz w:val="32"/>
        </w:rPr>
        <w:t>进行</w:t>
      </w:r>
      <w:r>
        <w:rPr>
          <w:sz w:val="32"/>
        </w:rPr>
        <w:t>读操作，</w:t>
      </w:r>
      <w:r w:rsidR="003D7AB8">
        <w:rPr>
          <w:rFonts w:hint="eastAsia"/>
          <w:sz w:val="32"/>
        </w:rPr>
        <w:t>这样</w:t>
      </w:r>
      <w:r w:rsidR="003D7AB8">
        <w:rPr>
          <w:sz w:val="32"/>
        </w:rPr>
        <w:t>就能让</w:t>
      </w:r>
      <w:r w:rsidR="003D7AB8">
        <w:rPr>
          <w:rFonts w:hint="eastAsia"/>
          <w:sz w:val="32"/>
        </w:rPr>
        <w:t>B1</w:t>
      </w:r>
      <w:r w:rsidR="003D7AB8">
        <w:rPr>
          <w:rFonts w:hint="eastAsia"/>
          <w:sz w:val="32"/>
        </w:rPr>
        <w:t>，</w:t>
      </w:r>
      <w:r w:rsidR="003D7AB8">
        <w:rPr>
          <w:rFonts w:hint="eastAsia"/>
          <w:sz w:val="32"/>
        </w:rPr>
        <w:t>B2.B3</w:t>
      </w:r>
      <w:r w:rsidR="003D7AB8">
        <w:rPr>
          <w:sz w:val="32"/>
        </w:rPr>
        <w:t>,</w:t>
      </w:r>
      <w:r w:rsidR="003D7AB8">
        <w:rPr>
          <w:rFonts w:hint="eastAsia"/>
          <w:sz w:val="32"/>
        </w:rPr>
        <w:t>之间</w:t>
      </w:r>
      <w:r w:rsidR="003D7AB8">
        <w:rPr>
          <w:sz w:val="32"/>
        </w:rPr>
        <w:t>并行，</w:t>
      </w:r>
      <w:r w:rsidR="009D7F7D">
        <w:rPr>
          <w:rFonts w:hint="eastAsia"/>
          <w:sz w:val="32"/>
        </w:rPr>
        <w:t>如果</w:t>
      </w:r>
      <w:r w:rsidR="009D7F7D">
        <w:rPr>
          <w:sz w:val="32"/>
        </w:rPr>
        <w:t>系统中读操作次数远远</w:t>
      </w:r>
      <w:r w:rsidR="009D7F7D">
        <w:rPr>
          <w:rFonts w:hint="eastAsia"/>
          <w:sz w:val="32"/>
        </w:rPr>
        <w:t>大于</w:t>
      </w:r>
      <w:r w:rsidR="009D7F7D">
        <w:rPr>
          <w:sz w:val="32"/>
        </w:rPr>
        <w:t>写操作，</w:t>
      </w:r>
      <w:r w:rsidR="009D7F7D">
        <w:rPr>
          <w:rFonts w:hint="eastAsia"/>
          <w:sz w:val="32"/>
        </w:rPr>
        <w:t>这种</w:t>
      </w:r>
      <w:r w:rsidR="009D7F7D">
        <w:rPr>
          <w:sz w:val="32"/>
        </w:rPr>
        <w:t>方式</w:t>
      </w:r>
      <w:r w:rsidR="009D7F7D">
        <w:rPr>
          <w:rFonts w:hint="eastAsia"/>
          <w:sz w:val="32"/>
        </w:rPr>
        <w:t>旧</w:t>
      </w:r>
      <w:r w:rsidR="009D7F7D">
        <w:rPr>
          <w:sz w:val="32"/>
        </w:rPr>
        <w:t>很有用了</w:t>
      </w:r>
    </w:p>
    <w:p w:rsidR="00451050" w:rsidRDefault="00451050" w:rsidP="00181E86">
      <w:pPr>
        <w:rPr>
          <w:sz w:val="32"/>
        </w:rPr>
      </w:pPr>
    </w:p>
    <w:p w:rsidR="00451050" w:rsidRDefault="00451050" w:rsidP="00181E86">
      <w:pPr>
        <w:rPr>
          <w:sz w:val="32"/>
        </w:rPr>
      </w:pPr>
      <w:r>
        <w:rPr>
          <w:rFonts w:hint="eastAsia"/>
          <w:sz w:val="32"/>
        </w:rPr>
        <w:t>读读</w:t>
      </w:r>
      <w:r>
        <w:rPr>
          <w:sz w:val="32"/>
        </w:rPr>
        <w:t>不互斥，读读不阻塞</w:t>
      </w:r>
    </w:p>
    <w:p w:rsidR="00B461F3" w:rsidRDefault="00B461F3" w:rsidP="00181E86">
      <w:pPr>
        <w:rPr>
          <w:sz w:val="32"/>
        </w:rPr>
      </w:pPr>
      <w:r>
        <w:rPr>
          <w:rFonts w:hint="eastAsia"/>
          <w:sz w:val="32"/>
        </w:rPr>
        <w:t>写</w:t>
      </w:r>
      <w:r>
        <w:rPr>
          <w:sz w:val="32"/>
        </w:rPr>
        <w:t>写</w:t>
      </w:r>
      <w:r w:rsidR="00451050">
        <w:rPr>
          <w:sz w:val="32"/>
        </w:rPr>
        <w:t>互斥，写</w:t>
      </w:r>
      <w:r>
        <w:rPr>
          <w:rFonts w:hint="eastAsia"/>
          <w:sz w:val="32"/>
        </w:rPr>
        <w:t>写</w:t>
      </w:r>
      <w:r>
        <w:rPr>
          <w:sz w:val="32"/>
        </w:rPr>
        <w:t>阻塞</w:t>
      </w:r>
      <w:r w:rsidR="00451050">
        <w:rPr>
          <w:rFonts w:hint="eastAsia"/>
          <w:sz w:val="32"/>
        </w:rPr>
        <w:t>，</w:t>
      </w:r>
    </w:p>
    <w:p w:rsidR="00B461F3" w:rsidRPr="00451050" w:rsidRDefault="00451050" w:rsidP="00B461F3">
      <w:pPr>
        <w:rPr>
          <w:sz w:val="32"/>
        </w:rPr>
      </w:pPr>
      <w:r>
        <w:rPr>
          <w:rFonts w:hint="eastAsia"/>
          <w:sz w:val="32"/>
        </w:rPr>
        <w:t>读写</w:t>
      </w:r>
      <w:r>
        <w:rPr>
          <w:sz w:val="32"/>
        </w:rPr>
        <w:t>互斥，读阻塞写，</w:t>
      </w:r>
      <w:r w:rsidR="00B461F3">
        <w:rPr>
          <w:sz w:val="32"/>
        </w:rPr>
        <w:t>写阻塞读</w:t>
      </w:r>
    </w:p>
    <w:p w:rsidR="00602229" w:rsidRPr="00B461F3" w:rsidRDefault="00602229" w:rsidP="00181E86">
      <w:pPr>
        <w:rPr>
          <w:sz w:val="32"/>
        </w:rPr>
      </w:pPr>
    </w:p>
    <w:p w:rsidR="005F4998" w:rsidRDefault="00C473EB" w:rsidP="00C473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C473EB" w:rsidRPr="00C473EB" w:rsidRDefault="00C473EB" w:rsidP="00C473EB"/>
    <w:tbl>
      <w:tblPr>
        <w:tblStyle w:val="ac"/>
        <w:tblW w:w="13033" w:type="dxa"/>
        <w:tblLook w:val="04A0" w:firstRow="1" w:lastRow="0" w:firstColumn="1" w:lastColumn="0" w:noHBand="0" w:noVBand="1"/>
      </w:tblPr>
      <w:tblGrid>
        <w:gridCol w:w="13033"/>
      </w:tblGrid>
      <w:tr w:rsidR="00C473EB" w:rsidRPr="00C473EB" w:rsidTr="00C473EB">
        <w:tc>
          <w:tcPr>
            <w:tcW w:w="13033" w:type="dxa"/>
          </w:tcPr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Lock 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u w:val="single"/>
              </w:rPr>
              <w:t>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ReentrantLock();</w:t>
            </w:r>
          </w:p>
          <w:p w:rsidR="00C473EB" w:rsidRPr="006D0E70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highlight w:val="yellow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private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static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ReentrantReadWriteLock </w:t>
            </w:r>
            <w:r w:rsidRPr="006D0E7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reentrantReadWriteLock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new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ReentrantReadWriteLock();</w:t>
            </w:r>
          </w:p>
          <w:p w:rsidR="00C473EB" w:rsidRPr="006D0E70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highlight w:val="yellow"/>
              </w:rPr>
            </w:pP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  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private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static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Lock </w:t>
            </w:r>
            <w:r w:rsidRPr="006D0E7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readLock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</w:t>
            </w:r>
            <w:r w:rsidRPr="006D0E7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reentrantReadWriteLock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.readLock();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  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private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</w:t>
            </w:r>
            <w:r w:rsidRPr="006D0E7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static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Lock </w:t>
            </w:r>
            <w:r w:rsidRPr="006D0E7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writeLock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</w:t>
            </w:r>
            <w:r w:rsidRPr="006D0E7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reentrantReadWriteLock</w:t>
            </w:r>
            <w:r w:rsidRPr="006D0E70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.writeLock();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handleRead(Lock lock)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Thread.</w:t>
            </w:r>
            <w:r w:rsidRPr="00C473E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模拟读操作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读操作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lock.unlock();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handleWrite(Lock lock,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index)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Thread.</w:t>
            </w:r>
            <w:r w:rsidRPr="00C473E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(1000);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模拟写操作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写操作</w:t>
            </w:r>
            <w:r w:rsidRPr="00C473E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0000C0"/>
                <w:sz w:val="24"/>
                <w:szCs w:val="28"/>
              </w:rPr>
              <w:t>value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index;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finally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lock.unlock();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E65D84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 demo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ReadWriteLockDemo();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Runnable readRunnable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分别使用两种锁来运行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性能差别很直观的就体现出来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使用读写锁后读操作可以并行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节省了大量时间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demo.handleRead(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readLock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//demo.handleRead(lock);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Runnable writeRunnable =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分别使用两种锁来运行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,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性能差别很直观的就体现出来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demo.handleWrite(</w:t>
            </w:r>
            <w:r w:rsidRPr="00C473E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writeLock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,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Random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().nextInt(100));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C473EB">
              <w:rPr>
                <w:rFonts w:ascii="Consolas" w:hAnsi="Consolas" w:cs="Consolas"/>
                <w:color w:val="3F7F5F"/>
                <w:sz w:val="24"/>
                <w:szCs w:val="28"/>
              </w:rPr>
              <w:t>//demo.handleWrite(lock, new Random().nextInt(100));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e.printStackTrace();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i &lt; 18; i++)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Thread(readRunnable).start();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18; i &lt; 20; i++) {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C473E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Thread(writeRunnable).start();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C473EB" w:rsidRPr="00C473EB" w:rsidRDefault="00C473EB" w:rsidP="00C473E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C473EB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C473EB" w:rsidRPr="00C473EB" w:rsidRDefault="00C473EB" w:rsidP="00C473EB">
            <w:pPr>
              <w:rPr>
                <w:sz w:val="24"/>
              </w:rPr>
            </w:pPr>
          </w:p>
        </w:tc>
      </w:tr>
    </w:tbl>
    <w:p w:rsidR="00C473EB" w:rsidRDefault="00C473EB" w:rsidP="00C473EB"/>
    <w:p w:rsidR="00C473EB" w:rsidRDefault="00C473EB" w:rsidP="00C473EB"/>
    <w:p w:rsidR="00C473EB" w:rsidRDefault="00C473EB" w:rsidP="00C473EB"/>
    <w:p w:rsidR="00C473EB" w:rsidRDefault="006E4136" w:rsidP="006E4136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倒计时器</w:t>
      </w:r>
      <w:r w:rsidR="001F69DE">
        <w:rPr>
          <w:rFonts w:hint="eastAsia"/>
        </w:rPr>
        <w:t>C</w:t>
      </w:r>
      <w:r w:rsidR="001F69DE">
        <w:t>ountDownLatch</w:t>
      </w:r>
    </w:p>
    <w:p w:rsidR="006E4136" w:rsidRDefault="006E4136" w:rsidP="006E4136"/>
    <w:p w:rsidR="006E4136" w:rsidRDefault="00453F4D" w:rsidP="00453F4D">
      <w:pPr>
        <w:pStyle w:val="2"/>
      </w:pPr>
      <w:r>
        <w:rPr>
          <w:rFonts w:hint="eastAsia"/>
        </w:rPr>
        <w:t>解释</w:t>
      </w:r>
      <w:r>
        <w:t>：</w:t>
      </w:r>
    </w:p>
    <w:p w:rsidR="00453F4D" w:rsidRDefault="001441BB" w:rsidP="00453F4D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>把门锁起来，不让里面的线程跑出来</w:t>
      </w:r>
      <w:r w:rsidR="0075730B">
        <w:rPr>
          <w:rFonts w:hint="eastAsia"/>
          <w:sz w:val="32"/>
        </w:rPr>
        <w:t>，</w:t>
      </w:r>
      <w:r w:rsidR="0075730B">
        <w:rPr>
          <w:sz w:val="32"/>
        </w:rPr>
        <w:t>这个工具通常用来</w:t>
      </w:r>
      <w:r w:rsidR="0075730B">
        <w:rPr>
          <w:rFonts w:hint="eastAsia"/>
          <w:sz w:val="32"/>
        </w:rPr>
        <w:t>控制</w:t>
      </w:r>
      <w:r w:rsidR="0075730B">
        <w:rPr>
          <w:sz w:val="32"/>
        </w:rPr>
        <w:t>线程</w:t>
      </w:r>
      <w:r w:rsidR="0075730B">
        <w:rPr>
          <w:rFonts w:hint="eastAsia"/>
          <w:sz w:val="32"/>
        </w:rPr>
        <w:t>等待</w:t>
      </w:r>
      <w:r w:rsidR="0075730B">
        <w:rPr>
          <w:sz w:val="32"/>
        </w:rPr>
        <w:t>，它可以让某一个线程等待</w:t>
      </w:r>
      <w:r w:rsidR="0075730B">
        <w:rPr>
          <w:rFonts w:hint="eastAsia"/>
          <w:sz w:val="32"/>
        </w:rPr>
        <w:t>直到</w:t>
      </w:r>
      <w:r w:rsidR="0075730B">
        <w:rPr>
          <w:sz w:val="32"/>
        </w:rPr>
        <w:t>倒计时</w:t>
      </w:r>
      <w:r w:rsidR="0075730B">
        <w:rPr>
          <w:rFonts w:hint="eastAsia"/>
          <w:sz w:val="32"/>
        </w:rPr>
        <w:t>结束</w:t>
      </w:r>
      <w:r w:rsidR="00A76B23">
        <w:rPr>
          <w:sz w:val="32"/>
        </w:rPr>
        <w:t>，再</w:t>
      </w:r>
      <w:r w:rsidR="00A76B23">
        <w:rPr>
          <w:rFonts w:hint="eastAsia"/>
          <w:sz w:val="32"/>
        </w:rPr>
        <w:t>开始</w:t>
      </w:r>
      <w:r w:rsidR="0075730B">
        <w:rPr>
          <w:sz w:val="32"/>
        </w:rPr>
        <w:t>执行。</w:t>
      </w:r>
    </w:p>
    <w:p w:rsidR="007E78CD" w:rsidRPr="007E78CD" w:rsidRDefault="007E78CD" w:rsidP="00453F4D">
      <w:pPr>
        <w:rPr>
          <w:sz w:val="32"/>
        </w:rPr>
      </w:pPr>
      <w:r>
        <w:rPr>
          <w:rFonts w:hint="eastAsia"/>
          <w:sz w:val="32"/>
        </w:rPr>
        <w:t>下面</w:t>
      </w:r>
      <w:r>
        <w:rPr>
          <w:sz w:val="32"/>
        </w:rPr>
        <w:t>代码意思就是</w:t>
      </w:r>
      <w:r w:rsidRPr="00AB6FF2">
        <w:rPr>
          <w:sz w:val="32"/>
          <w:highlight w:val="green"/>
        </w:rPr>
        <w:t>，等待上面的</w:t>
      </w:r>
      <w:r w:rsidRPr="00AB6FF2">
        <w:rPr>
          <w:rFonts w:hint="eastAsia"/>
          <w:sz w:val="32"/>
          <w:highlight w:val="green"/>
        </w:rPr>
        <w:t>10</w:t>
      </w:r>
      <w:r w:rsidRPr="00AB6FF2">
        <w:rPr>
          <w:rFonts w:hint="eastAsia"/>
          <w:sz w:val="32"/>
          <w:highlight w:val="green"/>
        </w:rPr>
        <w:t>个</w:t>
      </w:r>
      <w:r w:rsidR="000D7225" w:rsidRPr="00AB6FF2">
        <w:rPr>
          <w:sz w:val="32"/>
          <w:highlight w:val="green"/>
        </w:rPr>
        <w:t>线程</w:t>
      </w:r>
      <w:r w:rsidRPr="00AB6FF2">
        <w:rPr>
          <w:sz w:val="32"/>
          <w:highlight w:val="green"/>
        </w:rPr>
        <w:t>全部结束</w:t>
      </w:r>
      <w:r w:rsidR="00E237FE" w:rsidRPr="00AB6FF2">
        <w:rPr>
          <w:rFonts w:hint="eastAsia"/>
          <w:sz w:val="32"/>
          <w:highlight w:val="green"/>
        </w:rPr>
        <w:t>，</w:t>
      </w:r>
      <w:r w:rsidRPr="00AB6FF2">
        <w:rPr>
          <w:rFonts w:hint="eastAsia"/>
          <w:sz w:val="32"/>
          <w:highlight w:val="green"/>
        </w:rPr>
        <w:t>再</w:t>
      </w:r>
      <w:r w:rsidRPr="00AB6FF2">
        <w:rPr>
          <w:sz w:val="32"/>
          <w:highlight w:val="green"/>
        </w:rPr>
        <w:t>执行主线程代码</w:t>
      </w:r>
    </w:p>
    <w:p w:rsidR="00C473EB" w:rsidRDefault="00C473EB" w:rsidP="00C473EB"/>
    <w:tbl>
      <w:tblPr>
        <w:tblStyle w:val="ac"/>
        <w:tblW w:w="13033" w:type="dxa"/>
        <w:tblLook w:val="04A0" w:firstRow="1" w:lastRow="0" w:firstColumn="1" w:lastColumn="0" w:noHBand="0" w:noVBand="1"/>
      </w:tblPr>
      <w:tblGrid>
        <w:gridCol w:w="13033"/>
      </w:tblGrid>
      <w:tr w:rsidR="00E7219B" w:rsidRPr="00E7219B" w:rsidTr="00E7219B">
        <w:tc>
          <w:tcPr>
            <w:tcW w:w="13033" w:type="dxa"/>
          </w:tcPr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CountDownLatchDemo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Runnable {</w:t>
            </w:r>
          </w:p>
          <w:p w:rsidR="00E7219B" w:rsidRPr="00517A92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计数数量为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10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，表示需要有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10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个线程完成任务等待在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CountDownLatch 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上的线程才能执行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CountDownLatch 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yellow"/>
              </w:rPr>
              <w:t>end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17A92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new</w:t>
            </w:r>
            <w:r w:rsidRPr="00517A92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CountDownLatch(10);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final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CountDownLatchDemo 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demo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CountDownLatchDemo();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7219B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run() {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{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.println(Thread.</w:t>
            </w:r>
            <w:r w:rsidRPr="00E7219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currentThread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().getName());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Thread.</w:t>
            </w:r>
            <w:r w:rsidRPr="00E7219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sleep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Random().nextInt(3) * 1000);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E7219B">
              <w:rPr>
                <w:rFonts w:ascii="Consolas" w:hAnsi="Consolas" w:cs="Consolas"/>
                <w:color w:val="2A00FF"/>
                <w:sz w:val="24"/>
                <w:szCs w:val="28"/>
              </w:rPr>
              <w:t>"check complete"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lightGray"/>
              </w:rPr>
              <w:t>end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.countDown(); 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通知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CountDownLatch 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一个线程已经完成了任务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517A92">
              <w:rPr>
                <w:rFonts w:ascii="Consolas" w:hAnsi="Consolas" w:cs="Consolas"/>
                <w:color w:val="FF0000"/>
                <w:sz w:val="24"/>
                <w:szCs w:val="28"/>
              </w:rPr>
              <w:t>倒计时可以减一了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(InterruptedException e) {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 args[])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throws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InterruptedException {</w:t>
            </w:r>
          </w:p>
          <w:p w:rsidR="00E7219B" w:rsidRPr="002F159D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ExecutorService executorService = Executors.</w:t>
            </w:r>
            <w:r w:rsidRPr="00E7219B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newFixedThreadPool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(10);</w:t>
            </w:r>
            <w:r w:rsidR="00517A92" w:rsidRPr="002F159D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="00517A92" w:rsidRPr="002F159D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="00517A92" w:rsidRPr="002F159D">
              <w:rPr>
                <w:rFonts w:ascii="Consolas" w:hAnsi="Consolas" w:cs="Consolas" w:hint="eastAsia"/>
                <w:color w:val="FF0000"/>
                <w:sz w:val="24"/>
                <w:szCs w:val="28"/>
                <w:highlight w:val="yellow"/>
              </w:rPr>
              <w:t>固定开启</w:t>
            </w:r>
            <w:r w:rsidR="00517A92" w:rsidRPr="002F159D">
              <w:rPr>
                <w:rFonts w:ascii="Consolas" w:hAnsi="Consolas" w:cs="Consolas" w:hint="eastAsia"/>
                <w:color w:val="FF0000"/>
                <w:sz w:val="24"/>
                <w:szCs w:val="28"/>
                <w:highlight w:val="yellow"/>
              </w:rPr>
              <w:t>10</w:t>
            </w:r>
            <w:r w:rsidR="00517A92" w:rsidRPr="002F159D">
              <w:rPr>
                <w:rFonts w:ascii="Consolas" w:hAnsi="Consolas" w:cs="Consolas" w:hint="eastAsia"/>
                <w:color w:val="FF0000"/>
                <w:sz w:val="24"/>
                <w:szCs w:val="28"/>
                <w:highlight w:val="yellow"/>
              </w:rPr>
              <w:t>个</w:t>
            </w:r>
            <w:r w:rsidR="00517A92" w:rsidRPr="002F159D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线程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E7219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i &lt; 10; i++) {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executorService.submit(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demo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7219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E7219B">
              <w:rPr>
                <w:rFonts w:ascii="Consolas" w:hAnsi="Consolas" w:cs="Consolas"/>
                <w:color w:val="3F7F5F"/>
                <w:sz w:val="24"/>
                <w:szCs w:val="28"/>
              </w:rPr>
              <w:t>等待检查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E78CD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  <w:highlight w:val="green"/>
              </w:rPr>
              <w:t>end</w:t>
            </w:r>
            <w:r w:rsidRPr="007E78CD">
              <w:rPr>
                <w:rFonts w:ascii="Consolas" w:hAnsi="Consolas" w:cs="Consolas"/>
                <w:color w:val="000000"/>
                <w:sz w:val="24"/>
                <w:szCs w:val="28"/>
                <w:highlight w:val="green"/>
              </w:rPr>
              <w:t>.await();</w:t>
            </w:r>
            <w:r w:rsidRPr="007E78CD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</w:t>
            </w:r>
            <w:r w:rsidRPr="007E78CD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7E78CD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要求主线程等待所有的</w:t>
            </w:r>
            <w:r w:rsidRPr="007E78CD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10</w:t>
            </w:r>
            <w:r w:rsidRPr="007E78CD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个检查任务全部完成，主线程才能继续运行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7219B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E7219B">
              <w:rPr>
                <w:rFonts w:ascii="Consolas" w:hAnsi="Consolas" w:cs="Consolas"/>
                <w:color w:val="3F7F5F"/>
                <w:sz w:val="24"/>
                <w:szCs w:val="28"/>
              </w:rPr>
              <w:t>发射火箭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E7219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E7219B">
              <w:rPr>
                <w:rFonts w:ascii="Consolas" w:hAnsi="Consolas" w:cs="Consolas"/>
                <w:color w:val="2A00FF"/>
                <w:sz w:val="24"/>
                <w:szCs w:val="28"/>
              </w:rPr>
              <w:t>"Fire!"</w:t>
            </w: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executorService.shutdown();</w:t>
            </w:r>
          </w:p>
          <w:p w:rsidR="00E7219B" w:rsidRPr="00E7219B" w:rsidRDefault="00E7219B" w:rsidP="00E7219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7219B" w:rsidRPr="00E7219B" w:rsidRDefault="00E7219B" w:rsidP="00E7219B">
            <w:pPr>
              <w:rPr>
                <w:sz w:val="24"/>
              </w:rPr>
            </w:pPr>
            <w:r w:rsidRPr="00E7219B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995712" w:rsidRDefault="00995712" w:rsidP="00C473EB"/>
    <w:p w:rsidR="00995712" w:rsidRDefault="00995712" w:rsidP="00C473EB"/>
    <w:p w:rsidR="00995712" w:rsidRDefault="00AB6FF2" w:rsidP="00AB6FF2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、循环</w:t>
      </w:r>
      <w:r>
        <w:t>栅栏</w:t>
      </w:r>
      <w:r>
        <w:rPr>
          <w:rFonts w:hint="eastAsia"/>
        </w:rPr>
        <w:t xml:space="preserve"> C</w:t>
      </w:r>
      <w:r>
        <w:t>yclicBarrier</w:t>
      </w:r>
    </w:p>
    <w:p w:rsidR="00AB6FF2" w:rsidRDefault="00AB6FF2" w:rsidP="00AB6FF2"/>
    <w:p w:rsidR="004925B8" w:rsidRDefault="004925B8" w:rsidP="00AB6FF2">
      <w:pPr>
        <w:rPr>
          <w:sz w:val="32"/>
        </w:rPr>
      </w:pPr>
      <w:r w:rsidRPr="004925B8">
        <w:rPr>
          <w:rFonts w:hint="eastAsia"/>
          <w:sz w:val="32"/>
        </w:rPr>
        <w:t>C</w:t>
      </w:r>
      <w:r w:rsidRPr="004925B8">
        <w:rPr>
          <w:sz w:val="32"/>
        </w:rPr>
        <w:t xml:space="preserve">yclicBarrier </w:t>
      </w:r>
      <w:r>
        <w:rPr>
          <w:rFonts w:hint="eastAsia"/>
          <w:sz w:val="32"/>
        </w:rPr>
        <w:t>是</w:t>
      </w:r>
      <w:r>
        <w:rPr>
          <w:sz w:val="32"/>
        </w:rPr>
        <w:t>一种多线程并发控制工具，和</w:t>
      </w:r>
      <w:r>
        <w:rPr>
          <w:rFonts w:hint="eastAsia"/>
          <w:sz w:val="32"/>
        </w:rPr>
        <w:t>CountDownLatch,</w:t>
      </w:r>
      <w:r>
        <w:rPr>
          <w:rFonts w:hint="eastAsia"/>
          <w:sz w:val="32"/>
        </w:rPr>
        <w:t>相似</w:t>
      </w:r>
      <w:r>
        <w:rPr>
          <w:sz w:val="32"/>
        </w:rPr>
        <w:t>，但是它更强大</w:t>
      </w:r>
      <w:r w:rsidR="00063332">
        <w:rPr>
          <w:rFonts w:hint="eastAsia"/>
          <w:sz w:val="32"/>
        </w:rPr>
        <w:t>，</w:t>
      </w:r>
      <w:r w:rsidR="00063332">
        <w:rPr>
          <w:sz w:val="32"/>
        </w:rPr>
        <w:t>它可以理解为</w:t>
      </w:r>
      <w:r w:rsidR="00063332">
        <w:rPr>
          <w:rFonts w:hint="eastAsia"/>
          <w:sz w:val="32"/>
        </w:rPr>
        <w:t>循环</w:t>
      </w:r>
      <w:r w:rsidR="00063332">
        <w:rPr>
          <w:sz w:val="32"/>
        </w:rPr>
        <w:t>栅栏，栅栏就是一种</w:t>
      </w:r>
      <w:r w:rsidR="00063332">
        <w:rPr>
          <w:rFonts w:hint="eastAsia"/>
          <w:sz w:val="32"/>
        </w:rPr>
        <w:t>障碍物</w:t>
      </w:r>
      <w:r w:rsidR="00063332">
        <w:rPr>
          <w:sz w:val="32"/>
        </w:rPr>
        <w:t>，</w:t>
      </w:r>
      <w:r w:rsidR="00063332">
        <w:rPr>
          <w:rFonts w:hint="eastAsia"/>
          <w:sz w:val="32"/>
        </w:rPr>
        <w:t>比如</w:t>
      </w:r>
      <w:r w:rsidR="00063332">
        <w:rPr>
          <w:sz w:val="32"/>
        </w:rPr>
        <w:t>通常在私人宅邸</w:t>
      </w:r>
      <w:r w:rsidR="00063332">
        <w:rPr>
          <w:rFonts w:hint="eastAsia"/>
          <w:sz w:val="32"/>
        </w:rPr>
        <w:t>周围</w:t>
      </w:r>
      <w:r w:rsidR="00063332">
        <w:rPr>
          <w:sz w:val="32"/>
        </w:rPr>
        <w:t>有栅栏，阻止闲杂人等进入，这里当然是用来阻止线程</w:t>
      </w:r>
      <w:r w:rsidR="00063332">
        <w:rPr>
          <w:rFonts w:hint="eastAsia"/>
          <w:sz w:val="32"/>
        </w:rPr>
        <w:t>继续</w:t>
      </w:r>
      <w:r w:rsidR="00063332">
        <w:rPr>
          <w:sz w:val="32"/>
        </w:rPr>
        <w:t>运行，要求线程在栅栏</w:t>
      </w:r>
      <w:r w:rsidR="00063332">
        <w:rPr>
          <w:rFonts w:hint="eastAsia"/>
          <w:sz w:val="32"/>
        </w:rPr>
        <w:t>处</w:t>
      </w:r>
      <w:r w:rsidR="00063332">
        <w:rPr>
          <w:sz w:val="32"/>
        </w:rPr>
        <w:t>等待</w:t>
      </w:r>
      <w:r w:rsidR="00063332">
        <w:rPr>
          <w:rFonts w:hint="eastAsia"/>
          <w:sz w:val="32"/>
        </w:rPr>
        <w:t>前面</w:t>
      </w:r>
      <w:r w:rsidR="00063332">
        <w:rPr>
          <w:rFonts w:hint="eastAsia"/>
          <w:sz w:val="32"/>
        </w:rPr>
        <w:t>C</w:t>
      </w:r>
      <w:r w:rsidR="00063332">
        <w:rPr>
          <w:sz w:val="32"/>
        </w:rPr>
        <w:t>yclec</w:t>
      </w:r>
      <w:r w:rsidR="00063332">
        <w:rPr>
          <w:rFonts w:hint="eastAsia"/>
          <w:sz w:val="32"/>
        </w:rPr>
        <w:t>意为</w:t>
      </w:r>
      <w:r w:rsidR="00063332">
        <w:rPr>
          <w:sz w:val="32"/>
        </w:rPr>
        <w:t>循环，也就是说这个计时器可以反复使用，</w:t>
      </w:r>
      <w:r w:rsidR="00063332">
        <w:rPr>
          <w:rFonts w:hint="eastAsia"/>
          <w:sz w:val="32"/>
        </w:rPr>
        <w:t>比如</w:t>
      </w:r>
      <w:r w:rsidR="00063332">
        <w:rPr>
          <w:sz w:val="32"/>
        </w:rPr>
        <w:t>，假设计数器设置为</w:t>
      </w:r>
      <w:r w:rsidR="00063332">
        <w:rPr>
          <w:rFonts w:hint="eastAsia"/>
          <w:sz w:val="32"/>
        </w:rPr>
        <w:t>10</w:t>
      </w:r>
      <w:r w:rsidR="00063332">
        <w:rPr>
          <w:rFonts w:hint="eastAsia"/>
          <w:sz w:val="32"/>
        </w:rPr>
        <w:t>，</w:t>
      </w:r>
      <w:r w:rsidR="00063332">
        <w:rPr>
          <w:sz w:val="32"/>
        </w:rPr>
        <w:t>那么凑齐</w:t>
      </w:r>
      <w:r w:rsidR="00063332">
        <w:rPr>
          <w:rFonts w:hint="eastAsia"/>
          <w:sz w:val="32"/>
        </w:rPr>
        <w:t>10</w:t>
      </w:r>
      <w:r w:rsidR="00063332">
        <w:rPr>
          <w:rFonts w:hint="eastAsia"/>
          <w:sz w:val="32"/>
        </w:rPr>
        <w:t>个</w:t>
      </w:r>
      <w:r w:rsidR="00063332">
        <w:rPr>
          <w:sz w:val="32"/>
        </w:rPr>
        <w:t>后，计数器归</w:t>
      </w:r>
      <w:r w:rsidR="00063332">
        <w:rPr>
          <w:sz w:val="32"/>
        </w:rPr>
        <w:t>0</w:t>
      </w:r>
      <w:r w:rsidR="00063332">
        <w:rPr>
          <w:rFonts w:hint="eastAsia"/>
          <w:sz w:val="32"/>
        </w:rPr>
        <w:t>，</w:t>
      </w:r>
      <w:r w:rsidR="00063332">
        <w:rPr>
          <w:sz w:val="32"/>
        </w:rPr>
        <w:t>紧接着开始凑齐下一批</w:t>
      </w:r>
      <w:r w:rsidR="00063332">
        <w:rPr>
          <w:rFonts w:hint="eastAsia"/>
          <w:sz w:val="32"/>
        </w:rPr>
        <w:t>10</w:t>
      </w:r>
      <w:r w:rsidR="00063332">
        <w:rPr>
          <w:rFonts w:hint="eastAsia"/>
          <w:sz w:val="32"/>
        </w:rPr>
        <w:t>个</w:t>
      </w:r>
      <w:r w:rsidR="00063332">
        <w:rPr>
          <w:sz w:val="32"/>
        </w:rPr>
        <w:t>线程</w:t>
      </w:r>
    </w:p>
    <w:p w:rsidR="00063332" w:rsidRDefault="00063332" w:rsidP="00AB6FF2">
      <w:pPr>
        <w:rPr>
          <w:sz w:val="32"/>
        </w:rPr>
      </w:pPr>
    </w:p>
    <w:p w:rsidR="00063332" w:rsidRPr="00063332" w:rsidRDefault="00063332" w:rsidP="00AB6FF2">
      <w:pPr>
        <w:rPr>
          <w:sz w:val="32"/>
        </w:rPr>
      </w:pPr>
    </w:p>
    <w:p w:rsidR="00995712" w:rsidRDefault="00995712" w:rsidP="00C473EB"/>
    <w:p w:rsidR="00995712" w:rsidRDefault="00995712" w:rsidP="00C473EB"/>
    <w:p w:rsidR="00995712" w:rsidRDefault="00995712" w:rsidP="00C473EB"/>
    <w:p w:rsidR="00995712" w:rsidRDefault="00995712" w:rsidP="00C473EB"/>
    <w:p w:rsidR="00995712" w:rsidRPr="00C473EB" w:rsidRDefault="00995712" w:rsidP="00C473EB"/>
    <w:p w:rsidR="0025358A" w:rsidRPr="0025358A" w:rsidRDefault="0025358A" w:rsidP="00253664">
      <w:pPr>
        <w:pStyle w:val="1"/>
        <w:rPr>
          <w:color w:val="555555"/>
        </w:rPr>
      </w:pPr>
      <w:r w:rsidRPr="0025358A">
        <w:t>可见性与原子性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 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可见性：一个线程对共享变量的修改，更够及时的被其他线程看到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原子性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：即不可再分了，不能分为多步操作。比如赋值或者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return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。比如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"a = 1;"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和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 xml:space="preserve"> "return a;"</w:t>
      </w:r>
      <w:r w:rsidRPr="0025358A">
        <w:rPr>
          <w:rFonts w:ascii="Arial" w:eastAsia="宋体" w:hAnsi="Arial" w:cs="Arial"/>
          <w:color w:val="FF0000"/>
          <w:sz w:val="21"/>
          <w:szCs w:val="21"/>
        </w:rPr>
        <w:t>这样的操作都具有原子性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。类似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"a += b"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这样的操作不具有原子性，在某些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JVM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中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"a += b"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可能要经过这样三个步骤：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取出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a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b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②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计算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a+b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宋体" w:eastAsia="宋体" w:hAnsi="宋体" w:cs="宋体" w:hint="eastAsia"/>
          <w:color w:val="006600"/>
          <w:sz w:val="21"/>
          <w:szCs w:val="21"/>
        </w:rPr>
        <w:t>③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　将计算结果写入内存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(1)Synchronized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：保证可见性和原子性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能够实现原子性和可见性；在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Java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内存模型中，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规定，线程在加锁时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，先清空工作内存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在主内存中拷贝最新变量的副本到工作内存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执行完代码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将更改后的共享变量的值刷新到主内存中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→</w:t>
      </w:r>
      <w:r w:rsidRPr="0025358A">
        <w:rPr>
          <w:rFonts w:ascii="Arial" w:eastAsia="宋体" w:hAnsi="Arial" w:cs="Arial"/>
          <w:color w:val="990000"/>
          <w:sz w:val="21"/>
          <w:szCs w:val="21"/>
          <w:u w:val="single"/>
        </w:rPr>
        <w:t>释放互斥锁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。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BF175D">
        <w:rPr>
          <w:rFonts w:ascii="Arial" w:eastAsia="宋体" w:hAnsi="Arial" w:cs="Arial"/>
          <w:b/>
          <w:bCs/>
          <w:color w:val="FF0000"/>
          <w:sz w:val="21"/>
          <w:szCs w:val="21"/>
          <w:highlight w:val="green"/>
        </w:rPr>
        <w:t>(2)Volatile</w:t>
      </w:r>
      <w:r w:rsidRPr="00BF175D">
        <w:rPr>
          <w:rFonts w:ascii="Arial" w:eastAsia="宋体" w:hAnsi="Arial" w:cs="Arial"/>
          <w:b/>
          <w:bCs/>
          <w:color w:val="FF0000"/>
          <w:sz w:val="21"/>
          <w:szCs w:val="21"/>
          <w:highlight w:val="green"/>
        </w:rPr>
        <w:t>：保证可见性，但不保证操作的原子性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</w:p>
    <w:p w:rsidR="0025358A" w:rsidRPr="0025358A" w:rsidRDefault="0025358A" w:rsidP="0025358A">
      <w:pPr>
        <w:shd w:val="clear" w:color="auto" w:fill="F8F8F8"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5358A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5358A">
        <w:rPr>
          <w:rFonts w:ascii="Verdana" w:eastAsia="宋体" w:hAnsi="Verdana" w:cs="Consolas"/>
          <w:color w:val="C0C0C0"/>
          <w:sz w:val="14"/>
          <w:szCs w:val="14"/>
        </w:rPr>
        <w:t>  </w:t>
      </w:r>
      <w:hyperlink r:id="rId16" w:tgtFrame="_blank" w:tooltip="copy" w:history="1">
        <w:r w:rsidRPr="0025358A">
          <w:rPr>
            <w:rFonts w:ascii="Verdana" w:eastAsia="宋体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5358A" w:rsidRPr="0025358A" w:rsidRDefault="0025358A" w:rsidP="00253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Private </w:t>
      </w:r>
      <w:r w:rsidRPr="002535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Num=</w:t>
      </w:r>
      <w:r w:rsidRPr="0025358A">
        <w:rPr>
          <w:rFonts w:ascii="Consolas" w:eastAsia="宋体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5358A" w:rsidRPr="0025358A" w:rsidRDefault="0025358A" w:rsidP="002535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Num++;</w:t>
      </w:r>
      <w:r w:rsidRPr="002535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//Num</w:t>
      </w:r>
      <w:r w:rsidRPr="002535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不是原子操作</w:t>
      </w:r>
      <w:r w:rsidRPr="002535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BF175D" w:rsidRDefault="0025358A" w:rsidP="00BF175D">
      <w:pPr>
        <w:shd w:val="clear" w:color="auto" w:fill="FFFFFF"/>
        <w:spacing w:after="0"/>
        <w:ind w:firstLine="240"/>
        <w:rPr>
          <w:rFonts w:ascii="Arial" w:eastAsia="宋体" w:hAnsi="Arial" w:cs="Arial"/>
          <w:color w:val="006600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不是原子操作，因为其可以分为：读取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的值，将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，写入最新的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的值。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  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对于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Num++;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操作，线程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和线程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2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都执行一次，最后输出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的值可能是：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或者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2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【解释】</w:t>
      </w:r>
    </w:p>
    <w:p w:rsidR="00BF175D" w:rsidRDefault="0025358A" w:rsidP="00BF175D">
      <w:pPr>
        <w:shd w:val="clear" w:color="auto" w:fill="FFFFFF"/>
        <w:spacing w:after="0"/>
        <w:ind w:firstLine="240"/>
        <w:rPr>
          <w:rFonts w:ascii="Arial" w:eastAsia="宋体" w:hAnsi="Arial" w:cs="Arial"/>
          <w:color w:val="990000"/>
          <w:sz w:val="21"/>
          <w:szCs w:val="21"/>
        </w:rPr>
      </w:pPr>
      <w:r w:rsidRPr="0025358A">
        <w:rPr>
          <w:rFonts w:ascii="Arial" w:eastAsia="宋体" w:hAnsi="Arial" w:cs="Arial"/>
          <w:color w:val="990000"/>
          <w:sz w:val="21"/>
          <w:szCs w:val="21"/>
        </w:rPr>
        <w:t>输出结果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的解释：</w:t>
      </w:r>
    </w:p>
    <w:p w:rsidR="0025358A" w:rsidRPr="0025358A" w:rsidRDefault="0025358A" w:rsidP="00BF175D">
      <w:pPr>
        <w:shd w:val="clear" w:color="auto" w:fill="FFFFFF"/>
        <w:spacing w:after="0"/>
        <w:ind w:firstLine="720"/>
        <w:rPr>
          <w:rFonts w:ascii="Arial" w:eastAsia="宋体" w:hAnsi="Arial" w:cs="Arial"/>
          <w:color w:val="990000"/>
          <w:sz w:val="21"/>
          <w:szCs w:val="21"/>
        </w:rPr>
      </w:pPr>
      <w:r w:rsidRPr="0025358A">
        <w:rPr>
          <w:rFonts w:ascii="Arial" w:eastAsia="宋体" w:hAnsi="Arial" w:cs="Arial"/>
          <w:color w:val="990000"/>
          <w:sz w:val="21"/>
          <w:szCs w:val="21"/>
        </w:rPr>
        <w:t>当线程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Num++;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语句时，先是读入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的值为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，倘若此时让出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CPU</w:t>
      </w:r>
      <w:r w:rsidRPr="0025358A">
        <w:rPr>
          <w:rFonts w:ascii="Arial" w:eastAsia="宋体" w:hAnsi="Arial" w:cs="Arial"/>
          <w:color w:val="FF0000"/>
          <w:sz w:val="21"/>
          <w:szCs w:val="21"/>
          <w:highlight w:val="green"/>
        </w:rPr>
        <w:t>执行权，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线程获得执行，线程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会重新从主内存中，读入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的值还是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，然后线程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操作，最后把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Num=1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刷新到主内存中；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 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2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执行完后，线程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由开始执行，但之前已经读取的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Num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的值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，所以它还是在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0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的基础上执行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+1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操作，也就是还是等于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，并刷新到主内存中。所以最终的结果是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1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t xml:space="preserve">    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一般在多线程中使用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变量，为了安全，</w:t>
      </w:r>
      <w:r w:rsidRPr="0025358A">
        <w:rPr>
          <w:rFonts w:ascii="Arial" w:eastAsia="宋体" w:hAnsi="Arial" w:cs="Arial"/>
          <w:color w:val="006600"/>
          <w:sz w:val="21"/>
          <w:szCs w:val="21"/>
          <w:highlight w:val="yellow"/>
        </w:rPr>
        <w:t>对变量的写入操作不能依赖当前变量的值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：如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Num++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或者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Num=Num*5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这些操作。</w:t>
      </w:r>
    </w:p>
    <w:p w:rsidR="0025358A" w:rsidRPr="0025358A" w:rsidRDefault="0025358A" w:rsidP="0025358A">
      <w:pPr>
        <w:shd w:val="clear" w:color="auto" w:fill="FFFFFF"/>
        <w:spacing w:after="0"/>
        <w:rPr>
          <w:rFonts w:ascii="Arial" w:eastAsia="宋体" w:hAnsi="Arial" w:cs="Arial"/>
          <w:color w:val="555555"/>
          <w:sz w:val="21"/>
          <w:szCs w:val="21"/>
        </w:rPr>
      </w:pPr>
      <w:r w:rsidRPr="0025358A">
        <w:rPr>
          <w:rFonts w:ascii="Arial" w:eastAsia="宋体" w:hAnsi="Arial" w:cs="Arial"/>
          <w:color w:val="006600"/>
          <w:sz w:val="21"/>
          <w:szCs w:val="21"/>
        </w:rPr>
        <w:br/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(3)Synchronized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和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b/>
          <w:bCs/>
          <w:color w:val="006600"/>
          <w:sz w:val="21"/>
          <w:szCs w:val="21"/>
        </w:rPr>
        <w:t>的比较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1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保证内存可见性和操作的原子性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2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只能保证内存可见性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3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不需要加锁，比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更轻量级，并不会阻塞线程（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不会造成线程的阻塞；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可能会造成线程的阻塞。）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4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标记的变量不会被编译器优化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,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标记的变量可以被编译器优化（如编译器重排序的优化）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.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5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）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是变量修饰符，仅能用于变量，而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006600"/>
          <w:sz w:val="21"/>
          <w:szCs w:val="21"/>
        </w:rPr>
        <w:t>是一个方法或块的修饰符。</w:t>
      </w:r>
      <w:r w:rsidRPr="0025358A">
        <w:rPr>
          <w:rFonts w:ascii="Arial" w:eastAsia="宋体" w:hAnsi="Arial" w:cs="Arial"/>
          <w:color w:val="555555"/>
          <w:sz w:val="21"/>
          <w:szCs w:val="21"/>
        </w:rPr>
        <w:br/>
      </w:r>
      <w:r w:rsidRPr="0025358A">
        <w:rPr>
          <w:rFonts w:ascii="Arial" w:eastAsia="宋体" w:hAnsi="Arial" w:cs="Arial"/>
          <w:color w:val="006600"/>
          <w:sz w:val="21"/>
          <w:szCs w:val="21"/>
        </w:rPr>
        <w:t>      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本质是在告诉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JVM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当前变量在寄存器中的值是不确定的，使用前，需要先从主存中读取，因此可以实现可见性。而对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n=n+1,n++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等操作时，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volatile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关键字将失效，不能起到像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synchronized</w:t>
      </w:r>
      <w:r w:rsidRPr="0025358A">
        <w:rPr>
          <w:rFonts w:ascii="Arial" w:eastAsia="宋体" w:hAnsi="Arial" w:cs="Arial"/>
          <w:color w:val="990000"/>
          <w:sz w:val="21"/>
          <w:szCs w:val="21"/>
        </w:rPr>
        <w:t>一样的线程同步（原子性）的效果。</w:t>
      </w:r>
    </w:p>
    <w:p w:rsidR="0025358A" w:rsidRPr="0025358A" w:rsidRDefault="0025358A" w:rsidP="0025358A"/>
    <w:p w:rsidR="0090182B" w:rsidRDefault="0090182B" w:rsidP="0090182B">
      <w:pPr>
        <w:pStyle w:val="3"/>
        <w:shd w:val="clear" w:color="auto" w:fill="FFFFFF"/>
        <w:spacing w:before="0" w:line="384" w:lineRule="atLeast"/>
        <w:rPr>
          <w:rFonts w:ascii="微软雅黑" w:hAnsi="微软雅黑"/>
          <w:b w:val="0"/>
          <w:bCs w:val="0"/>
          <w:color w:val="3E3E3E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E3E3E"/>
          <w:sz w:val="21"/>
          <w:szCs w:val="21"/>
        </w:rPr>
        <w:t>volatile关键字的作用</w:t>
      </w:r>
    </w:p>
    <w:p w:rsidR="0090182B" w:rsidRDefault="0090182B" w:rsidP="0090182B">
      <w:pPr>
        <w:pStyle w:val="a8"/>
        <w:shd w:val="clear" w:color="auto" w:fill="FFFFFF"/>
        <w:spacing w:after="0" w:line="384" w:lineRule="atLeast"/>
        <w:rPr>
          <w:rFonts w:ascii="微软雅黑" w:eastAsia="微软雅黑" w:hAnsi="微软雅黑"/>
          <w:color w:val="3E3E3E"/>
          <w:sz w:val="24"/>
          <w:szCs w:val="24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一个非常重要的问题，是每个学习、应用多线程的Java程序员都必须掌握的。理解volatile关键字的作用的前提是要理解Java内存模型，这里就不讲Java内存模型了，可以参见第31点，volatile关键字的作用主要有两个：</w:t>
      </w:r>
    </w:p>
    <w:p w:rsidR="0090182B" w:rsidRPr="00513027" w:rsidRDefault="0090182B" w:rsidP="0090182B">
      <w:pPr>
        <w:pStyle w:val="a8"/>
        <w:shd w:val="clear" w:color="auto" w:fill="FFFFFF"/>
        <w:spacing w:after="0" w:line="384" w:lineRule="atLeas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（1）多线程主要围绕可见性和原子性两个特性而展开，</w:t>
      </w:r>
      <w:r w:rsidRPr="00513027">
        <w:rPr>
          <w:rFonts w:ascii="微软雅黑" w:eastAsia="微软雅黑" w:hAnsi="微软雅黑" w:hint="eastAsia"/>
          <w:color w:val="FF0000"/>
          <w:sz w:val="21"/>
          <w:szCs w:val="21"/>
        </w:rPr>
        <w:t>使用volatile关键字修饰的变量，保证了其在多线程之间的可见性，即每次读取到volatile变量，一定是最新的数据</w:t>
      </w:r>
    </w:p>
    <w:p w:rsidR="009D4AD2" w:rsidRPr="0090182B" w:rsidRDefault="009D4AD2" w:rsidP="009D4AD2"/>
    <w:p w:rsidR="00231ED9" w:rsidRPr="00231ED9" w:rsidRDefault="00231ED9" w:rsidP="00231ED9">
      <w:pPr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 xml:space="preserve">         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深入来说：通过加入内存屏障和禁止重排序优化来实现的。</w:t>
      </w:r>
    </w:p>
    <w:p w:rsidR="00231ED9" w:rsidRPr="00231ED9" w:rsidRDefault="00231ED9" w:rsidP="00231ED9">
      <w:pPr>
        <w:numPr>
          <w:ilvl w:val="0"/>
          <w:numId w:val="2"/>
        </w:numPr>
        <w:shd w:val="clear" w:color="auto" w:fill="FFFFFF"/>
        <w:spacing w:after="60" w:line="378" w:lineRule="atLeast"/>
        <w:ind w:left="1050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>对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volatile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变量执行写操作时，会在写操作后加入一条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store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屏障指令</w:t>
      </w:r>
    </w:p>
    <w:p w:rsidR="00231ED9" w:rsidRPr="00231ED9" w:rsidRDefault="00231ED9" w:rsidP="00231ED9">
      <w:pPr>
        <w:numPr>
          <w:ilvl w:val="0"/>
          <w:numId w:val="2"/>
        </w:numPr>
        <w:shd w:val="clear" w:color="auto" w:fill="FFFFFF"/>
        <w:spacing w:after="60" w:line="378" w:lineRule="atLeast"/>
        <w:ind w:left="1050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>对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volatile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变量执行读操作时，会在读操作前加入一条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load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屏障指令</w:t>
      </w:r>
    </w:p>
    <w:p w:rsidR="00231ED9" w:rsidRPr="00231ED9" w:rsidRDefault="00231ED9" w:rsidP="00231ED9">
      <w:pPr>
        <w:shd w:val="clear" w:color="auto" w:fill="FFFFFF"/>
        <w:spacing w:before="150" w:after="150" w:line="378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31ED9">
        <w:rPr>
          <w:rFonts w:ascii="Helvetica" w:eastAsia="宋体" w:hAnsi="Helvetica" w:cs="Helvetica"/>
          <w:color w:val="333333"/>
          <w:sz w:val="21"/>
          <w:szCs w:val="21"/>
        </w:rPr>
        <w:t xml:space="preserve">         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通俗地讲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：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volatile</w:t>
      </w:r>
      <w:r w:rsidRPr="00231ED9">
        <w:rPr>
          <w:rFonts w:ascii="Helvetica" w:eastAsia="宋体" w:hAnsi="Helvetica" w:cs="Helvetica"/>
          <w:color w:val="FF0000"/>
          <w:sz w:val="21"/>
          <w:szCs w:val="21"/>
          <w:highlight w:val="yellow"/>
        </w:rPr>
        <w:t>变量在每次被线程访问时，都强迫从主内存中重读该变量的值，</w:t>
      </w:r>
      <w:r w:rsidRPr="00231ED9">
        <w:rPr>
          <w:rFonts w:ascii="Helvetica" w:eastAsia="宋体" w:hAnsi="Helvetica" w:cs="Helvetica"/>
          <w:color w:val="333333"/>
          <w:sz w:val="21"/>
          <w:szCs w:val="21"/>
        </w:rPr>
        <w:t>而当该变量发生变化时，又会强迫线程将最新的值刷新到主内存。这样任何时刻，不同的线程总能看到该变量的最新值。</w:t>
      </w:r>
    </w:p>
    <w:p w:rsidR="009D4AD2" w:rsidRPr="00231ED9" w:rsidRDefault="009D4AD2" w:rsidP="009D4AD2"/>
    <w:sectPr w:rsidR="009D4AD2" w:rsidRPr="00231E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177" w:rsidRDefault="00D20177" w:rsidP="006E64EB">
      <w:pPr>
        <w:spacing w:after="0"/>
      </w:pPr>
      <w:r>
        <w:separator/>
      </w:r>
    </w:p>
  </w:endnote>
  <w:endnote w:type="continuationSeparator" w:id="0">
    <w:p w:rsidR="00D20177" w:rsidRDefault="00D20177" w:rsidP="006E6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177" w:rsidRDefault="00D20177" w:rsidP="006E64EB">
      <w:pPr>
        <w:spacing w:after="0"/>
      </w:pPr>
      <w:r>
        <w:separator/>
      </w:r>
    </w:p>
  </w:footnote>
  <w:footnote w:type="continuationSeparator" w:id="0">
    <w:p w:rsidR="00D20177" w:rsidRDefault="00D20177" w:rsidP="006E64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83AE3"/>
    <w:multiLevelType w:val="multilevel"/>
    <w:tmpl w:val="9D8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D508F"/>
    <w:multiLevelType w:val="multilevel"/>
    <w:tmpl w:val="8E3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E1765"/>
    <w:rsid w:val="0000381F"/>
    <w:rsid w:val="000205FC"/>
    <w:rsid w:val="00022FF2"/>
    <w:rsid w:val="000245B0"/>
    <w:rsid w:val="00025A26"/>
    <w:rsid w:val="00063332"/>
    <w:rsid w:val="00067071"/>
    <w:rsid w:val="000936D0"/>
    <w:rsid w:val="00095B7B"/>
    <w:rsid w:val="000B7528"/>
    <w:rsid w:val="000C09E0"/>
    <w:rsid w:val="000D7225"/>
    <w:rsid w:val="000E3168"/>
    <w:rsid w:val="000E65A6"/>
    <w:rsid w:val="000F177B"/>
    <w:rsid w:val="00132D50"/>
    <w:rsid w:val="001420E2"/>
    <w:rsid w:val="001441BB"/>
    <w:rsid w:val="00153AAC"/>
    <w:rsid w:val="00162DEA"/>
    <w:rsid w:val="00181E86"/>
    <w:rsid w:val="00183E59"/>
    <w:rsid w:val="001A6E9C"/>
    <w:rsid w:val="001A71EE"/>
    <w:rsid w:val="001B599B"/>
    <w:rsid w:val="001C0900"/>
    <w:rsid w:val="001E0958"/>
    <w:rsid w:val="001F69DE"/>
    <w:rsid w:val="002051D9"/>
    <w:rsid w:val="00231ED9"/>
    <w:rsid w:val="00235CF5"/>
    <w:rsid w:val="002423AB"/>
    <w:rsid w:val="00243910"/>
    <w:rsid w:val="0025358A"/>
    <w:rsid w:val="00253664"/>
    <w:rsid w:val="00274FAB"/>
    <w:rsid w:val="002759D5"/>
    <w:rsid w:val="00280576"/>
    <w:rsid w:val="00296FCD"/>
    <w:rsid w:val="002A0767"/>
    <w:rsid w:val="002C5E3C"/>
    <w:rsid w:val="002D0575"/>
    <w:rsid w:val="002E71F3"/>
    <w:rsid w:val="002F159D"/>
    <w:rsid w:val="00300EBA"/>
    <w:rsid w:val="003028BD"/>
    <w:rsid w:val="003249F5"/>
    <w:rsid w:val="00325AFC"/>
    <w:rsid w:val="0033385F"/>
    <w:rsid w:val="00340E56"/>
    <w:rsid w:val="003426E6"/>
    <w:rsid w:val="00346793"/>
    <w:rsid w:val="0036528B"/>
    <w:rsid w:val="00371202"/>
    <w:rsid w:val="00372524"/>
    <w:rsid w:val="003C6BA0"/>
    <w:rsid w:val="003D09D3"/>
    <w:rsid w:val="003D7AB8"/>
    <w:rsid w:val="004117F0"/>
    <w:rsid w:val="00420477"/>
    <w:rsid w:val="0042279A"/>
    <w:rsid w:val="004370E4"/>
    <w:rsid w:val="004377FD"/>
    <w:rsid w:val="00440AF2"/>
    <w:rsid w:val="00451050"/>
    <w:rsid w:val="00453F4D"/>
    <w:rsid w:val="0047116B"/>
    <w:rsid w:val="00471475"/>
    <w:rsid w:val="00475E59"/>
    <w:rsid w:val="004848B0"/>
    <w:rsid w:val="004925B8"/>
    <w:rsid w:val="004A2466"/>
    <w:rsid w:val="004A7E97"/>
    <w:rsid w:val="004C5CAD"/>
    <w:rsid w:val="004F698C"/>
    <w:rsid w:val="0051227E"/>
    <w:rsid w:val="00513027"/>
    <w:rsid w:val="00517A92"/>
    <w:rsid w:val="00535D30"/>
    <w:rsid w:val="00537D5D"/>
    <w:rsid w:val="00554A5C"/>
    <w:rsid w:val="00564184"/>
    <w:rsid w:val="00584F79"/>
    <w:rsid w:val="00597904"/>
    <w:rsid w:val="005A0077"/>
    <w:rsid w:val="005A2737"/>
    <w:rsid w:val="005A5B8E"/>
    <w:rsid w:val="005B6FDD"/>
    <w:rsid w:val="005E1765"/>
    <w:rsid w:val="005E2272"/>
    <w:rsid w:val="005F4998"/>
    <w:rsid w:val="00602229"/>
    <w:rsid w:val="00607D4D"/>
    <w:rsid w:val="00625E8E"/>
    <w:rsid w:val="00653AC2"/>
    <w:rsid w:val="00655175"/>
    <w:rsid w:val="0066335D"/>
    <w:rsid w:val="00682F96"/>
    <w:rsid w:val="00690C8A"/>
    <w:rsid w:val="00693E3C"/>
    <w:rsid w:val="006D0E70"/>
    <w:rsid w:val="006E200B"/>
    <w:rsid w:val="006E4136"/>
    <w:rsid w:val="006E64EB"/>
    <w:rsid w:val="0070214D"/>
    <w:rsid w:val="007024ED"/>
    <w:rsid w:val="007026FD"/>
    <w:rsid w:val="007462BE"/>
    <w:rsid w:val="0075730B"/>
    <w:rsid w:val="00760949"/>
    <w:rsid w:val="0076133B"/>
    <w:rsid w:val="00765725"/>
    <w:rsid w:val="007A2852"/>
    <w:rsid w:val="007A6B46"/>
    <w:rsid w:val="007B5B2A"/>
    <w:rsid w:val="007B698C"/>
    <w:rsid w:val="007D17DB"/>
    <w:rsid w:val="007D47C4"/>
    <w:rsid w:val="007D72E8"/>
    <w:rsid w:val="007D7D09"/>
    <w:rsid w:val="007E78CD"/>
    <w:rsid w:val="007F2193"/>
    <w:rsid w:val="00811465"/>
    <w:rsid w:val="008330BB"/>
    <w:rsid w:val="008631E6"/>
    <w:rsid w:val="00863FC4"/>
    <w:rsid w:val="0086495F"/>
    <w:rsid w:val="00870974"/>
    <w:rsid w:val="00870A6B"/>
    <w:rsid w:val="00871EAE"/>
    <w:rsid w:val="00873C1A"/>
    <w:rsid w:val="00885D64"/>
    <w:rsid w:val="008A3E3C"/>
    <w:rsid w:val="008D4755"/>
    <w:rsid w:val="008F2D3E"/>
    <w:rsid w:val="0090182B"/>
    <w:rsid w:val="0094202B"/>
    <w:rsid w:val="00954038"/>
    <w:rsid w:val="00982088"/>
    <w:rsid w:val="009844E5"/>
    <w:rsid w:val="00990E53"/>
    <w:rsid w:val="0099237D"/>
    <w:rsid w:val="00995712"/>
    <w:rsid w:val="009D4AD2"/>
    <w:rsid w:val="009D71E4"/>
    <w:rsid w:val="009D7F7D"/>
    <w:rsid w:val="009F0670"/>
    <w:rsid w:val="00A2606E"/>
    <w:rsid w:val="00A46A13"/>
    <w:rsid w:val="00A50B20"/>
    <w:rsid w:val="00A574F2"/>
    <w:rsid w:val="00A66914"/>
    <w:rsid w:val="00A76B23"/>
    <w:rsid w:val="00A8717E"/>
    <w:rsid w:val="00A95D00"/>
    <w:rsid w:val="00AB6FF2"/>
    <w:rsid w:val="00AC61F1"/>
    <w:rsid w:val="00AC653C"/>
    <w:rsid w:val="00AD1EBB"/>
    <w:rsid w:val="00AE7FFC"/>
    <w:rsid w:val="00B0242A"/>
    <w:rsid w:val="00B461F3"/>
    <w:rsid w:val="00B46C10"/>
    <w:rsid w:val="00B56C05"/>
    <w:rsid w:val="00B576B4"/>
    <w:rsid w:val="00B60025"/>
    <w:rsid w:val="00B618A0"/>
    <w:rsid w:val="00B833E4"/>
    <w:rsid w:val="00B931B0"/>
    <w:rsid w:val="00BA715C"/>
    <w:rsid w:val="00BB1463"/>
    <w:rsid w:val="00BB248A"/>
    <w:rsid w:val="00BE2478"/>
    <w:rsid w:val="00BF0483"/>
    <w:rsid w:val="00BF175D"/>
    <w:rsid w:val="00C1135A"/>
    <w:rsid w:val="00C25C9E"/>
    <w:rsid w:val="00C32BBE"/>
    <w:rsid w:val="00C32C6E"/>
    <w:rsid w:val="00C40D52"/>
    <w:rsid w:val="00C473EB"/>
    <w:rsid w:val="00C54FF1"/>
    <w:rsid w:val="00C5671F"/>
    <w:rsid w:val="00C60440"/>
    <w:rsid w:val="00C6782A"/>
    <w:rsid w:val="00C67A88"/>
    <w:rsid w:val="00C82857"/>
    <w:rsid w:val="00C878FE"/>
    <w:rsid w:val="00C93E8D"/>
    <w:rsid w:val="00CB1FB5"/>
    <w:rsid w:val="00CC263B"/>
    <w:rsid w:val="00CC3441"/>
    <w:rsid w:val="00CE39EA"/>
    <w:rsid w:val="00CF7B39"/>
    <w:rsid w:val="00D00CAF"/>
    <w:rsid w:val="00D0588E"/>
    <w:rsid w:val="00D17432"/>
    <w:rsid w:val="00D20177"/>
    <w:rsid w:val="00D35172"/>
    <w:rsid w:val="00D51DC8"/>
    <w:rsid w:val="00D53CD9"/>
    <w:rsid w:val="00D62225"/>
    <w:rsid w:val="00D71EBD"/>
    <w:rsid w:val="00D72013"/>
    <w:rsid w:val="00D723B0"/>
    <w:rsid w:val="00D801BF"/>
    <w:rsid w:val="00DB124E"/>
    <w:rsid w:val="00DC7294"/>
    <w:rsid w:val="00DE6282"/>
    <w:rsid w:val="00DF3090"/>
    <w:rsid w:val="00E055C3"/>
    <w:rsid w:val="00E07960"/>
    <w:rsid w:val="00E20CA2"/>
    <w:rsid w:val="00E231D7"/>
    <w:rsid w:val="00E237FE"/>
    <w:rsid w:val="00E35602"/>
    <w:rsid w:val="00E4308C"/>
    <w:rsid w:val="00E57288"/>
    <w:rsid w:val="00E57614"/>
    <w:rsid w:val="00E65D84"/>
    <w:rsid w:val="00E710AA"/>
    <w:rsid w:val="00E7219B"/>
    <w:rsid w:val="00E7438B"/>
    <w:rsid w:val="00E8155E"/>
    <w:rsid w:val="00E944F3"/>
    <w:rsid w:val="00EB3C9E"/>
    <w:rsid w:val="00EC3D22"/>
    <w:rsid w:val="00EC7FC7"/>
    <w:rsid w:val="00EE4FDE"/>
    <w:rsid w:val="00EF27E7"/>
    <w:rsid w:val="00EF3045"/>
    <w:rsid w:val="00EF5ED6"/>
    <w:rsid w:val="00F10756"/>
    <w:rsid w:val="00F15740"/>
    <w:rsid w:val="00F256EF"/>
    <w:rsid w:val="00F561BC"/>
    <w:rsid w:val="00F57A3B"/>
    <w:rsid w:val="00F60E9F"/>
    <w:rsid w:val="00F739C0"/>
    <w:rsid w:val="00F95125"/>
    <w:rsid w:val="00FA5B8C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086BC8-47C2-4E65-8406-EA5C8C1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82F96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82F96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E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E64EB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E64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E64EB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5358A"/>
    <w:rPr>
      <w:color w:val="0000FF"/>
      <w:u w:val="single"/>
    </w:rPr>
  </w:style>
  <w:style w:type="character" w:customStyle="1" w:styleId="keyword">
    <w:name w:val="keyword"/>
    <w:basedOn w:val="a0"/>
    <w:rsid w:val="0025358A"/>
  </w:style>
  <w:style w:type="character" w:customStyle="1" w:styleId="number">
    <w:name w:val="number"/>
    <w:basedOn w:val="a0"/>
    <w:rsid w:val="0025358A"/>
  </w:style>
  <w:style w:type="character" w:customStyle="1" w:styleId="comment">
    <w:name w:val="comment"/>
    <w:basedOn w:val="a0"/>
    <w:rsid w:val="0025358A"/>
  </w:style>
  <w:style w:type="table" w:styleId="ac">
    <w:name w:val="Table Grid"/>
    <w:basedOn w:val="a1"/>
    <w:uiPriority w:val="59"/>
    <w:rsid w:val="00BF04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885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69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guyuealian/article/details/525257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004A94-FB59-4C27-A8B3-B7A0783EAB92}"/>
      </w:docPartPr>
      <w:docPartBody>
        <w:p w:rsidR="005476E3" w:rsidRDefault="00684D20">
          <w:r w:rsidRPr="00E00E58">
            <w:rPr>
              <w:rStyle w:val="a3"/>
              <w:rFonts w:hint="eastAsia"/>
            </w:rPr>
            <w:t>[</w:t>
          </w:r>
          <w:r w:rsidRPr="00E00E58">
            <w:rPr>
              <w:rStyle w:val="a3"/>
              <w:rFonts w:hint="eastAsia"/>
            </w:rPr>
            <w:t>在此处输入文章标题</w:t>
          </w:r>
          <w:r w:rsidRPr="00E00E5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9"/>
    <w:rsid w:val="001A4099"/>
    <w:rsid w:val="002212EE"/>
    <w:rsid w:val="0033403D"/>
    <w:rsid w:val="005476E3"/>
    <w:rsid w:val="00684D20"/>
    <w:rsid w:val="0076287D"/>
    <w:rsid w:val="00B87333"/>
    <w:rsid w:val="00C129AF"/>
    <w:rsid w:val="00C407F4"/>
    <w:rsid w:val="00DA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4D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高并发线程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297</TotalTime>
  <Pages>1</Pages>
  <Words>3293</Words>
  <Characters>18775</Characters>
  <Application>Microsoft Office Word</Application>
  <DocSecurity>0</DocSecurity>
  <Lines>156</Lines>
  <Paragraphs>44</Paragraphs>
  <ScaleCrop>false</ScaleCrop>
  <Company/>
  <LinksUpToDate>false</LinksUpToDate>
  <CharactersWithSpaces>22024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252</cp:revision>
  <dcterms:created xsi:type="dcterms:W3CDTF">2018-01-02T02:38:00Z</dcterms:created>
  <dcterms:modified xsi:type="dcterms:W3CDTF">2018-01-03T07:52:00Z</dcterms:modified>
</cp:coreProperties>
</file>
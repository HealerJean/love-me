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CB5A4A" w:rsidRDefault="00CB5A4A" w:rsidP="00CB5A4A">
          <w:pPr>
            <w:pStyle w:val="PublishStatus"/>
          </w:pPr>
          <w:r>
            <w:t>此文章已于</w:t>
          </w:r>
          <w:r>
            <w:t xml:space="preserve"> 15:53:04 2017/12/21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874E0">
              <w:pPr>
                <w:pStyle w:val="Publishwithline"/>
              </w:pPr>
              <w:r>
                <w:rPr>
                  <w:rFonts w:hint="eastAsia"/>
                </w:rPr>
                <w:t>面试</w:t>
              </w:r>
              <w:r>
                <w:rPr>
                  <w:rFonts w:hint="eastAsia"/>
                </w:rPr>
                <w:t>-</w:t>
              </w:r>
              <w:r>
                <w:t>经典算法</w:t>
              </w:r>
            </w:p>
          </w:sdtContent>
        </w:sdt>
        <w:p w:rsidR="00EF5ED6" w:rsidRDefault="00EF5ED6">
          <w:pPr>
            <w:pStyle w:val="underline"/>
          </w:pPr>
        </w:p>
        <w:p w:rsidR="00A76626" w:rsidRDefault="00A76626" w:rsidP="00A76626">
          <w:pPr>
            <w:pStyle w:val="PadderBetweenTitleandProperties"/>
          </w:pPr>
        </w:p>
        <w:p w:rsidR="00A76626" w:rsidRDefault="00A76626" w:rsidP="00A76626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936254364"/>
              <w:placeholder>
                <w:docPart w:val="936254364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maven" w:value="maven"/>
                <w:listItem w:displayText="dubbo" w:value="dubbo"/>
                <w:listItem w:displayText="zookeeper" w:value="zookeeper"/>
                <w:listItem w:displayText="无" w:value=" "/>
              </w:comboBox>
            </w:sdtPr>
            <w:sdtContent>
              <w:r>
                <w:t>java</w:t>
              </w:r>
            </w:sdtContent>
          </w:sdt>
        </w:p>
        <w:p w:rsidR="00EF5ED6" w:rsidRDefault="00567E2F">
          <w:pPr>
            <w:pStyle w:val="PadderBetweenControlandBody"/>
          </w:pPr>
        </w:p>
      </w:sdtContent>
    </w:sdt>
    <w:p w:rsidR="00C874E0" w:rsidRDefault="00C874E0" w:rsidP="00C874E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杀人算法</w:t>
      </w:r>
    </w:p>
    <w:p w:rsidR="00C874E0" w:rsidRDefault="00C874E0" w:rsidP="00C874E0">
      <w:pPr>
        <w:pStyle w:val="2"/>
      </w:pPr>
      <w:r>
        <w:rPr>
          <w:rFonts w:hint="eastAsia"/>
        </w:rPr>
        <w:t>问题：</w:t>
      </w:r>
      <w:r w:rsidRPr="008F0ED8">
        <w:rPr>
          <w:color w:val="auto"/>
          <w:kern w:val="2"/>
          <w:sz w:val="32"/>
        </w:rPr>
        <w:t>把犯人围城一圈，每次杀掉第七个，又从第八个开始杀掉第七个，直到剩下最后一个</w:t>
      </w:r>
    </w:p>
    <w:p w:rsidR="00C874E0" w:rsidRDefault="00C874E0" w:rsidP="00C874E0">
      <w:pPr>
        <w:pStyle w:val="2"/>
      </w:pPr>
      <w:r>
        <w:rPr>
          <w:rFonts w:hint="eastAsia"/>
        </w:rPr>
        <w:t>思想</w:t>
      </w:r>
      <w:r>
        <w:t>：</w:t>
      </w:r>
      <w:r>
        <w:rPr>
          <w:rFonts w:hint="eastAsia"/>
        </w:rPr>
        <w:t>从</w:t>
      </w:r>
      <w:r>
        <w:t>第七个人</w:t>
      </w:r>
      <w:r>
        <w:rPr>
          <w:rFonts w:hint="eastAsia"/>
        </w:rPr>
        <w:t>开始</w:t>
      </w:r>
      <w:r>
        <w:t>杀，</w:t>
      </w:r>
      <w:r>
        <w:rPr>
          <w:rFonts w:hint="eastAsia"/>
        </w:rPr>
        <w:t>杀完</w:t>
      </w:r>
      <w:r>
        <w:t>加上之前的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 xml:space="preserve"> </w:t>
      </w:r>
    </w:p>
    <w:p w:rsidR="00C65A88" w:rsidRPr="00C65A88" w:rsidRDefault="00C65A88" w:rsidP="00C65A88">
      <w:pPr>
        <w:pStyle w:val="3"/>
      </w:pPr>
      <w:r>
        <w:rPr>
          <w:rFonts w:hint="eastAsia"/>
        </w:rPr>
        <w:t>代码</w:t>
      </w:r>
      <w:r>
        <w:t>如下</w:t>
      </w:r>
    </w:p>
    <w:p w:rsidR="00C65A88" w:rsidRPr="00C65A88" w:rsidRDefault="00C65A88" w:rsidP="00C65A88"/>
    <w:tbl>
      <w:tblPr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4"/>
      </w:tblGrid>
      <w:tr w:rsidR="00C65A88" w:rsidTr="00C65A88">
        <w:trPr>
          <w:trHeight w:val="783"/>
        </w:trPr>
        <w:tc>
          <w:tcPr>
            <w:tcW w:w="10932" w:type="dxa"/>
          </w:tcPr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main(String[] args) {</w:t>
            </w:r>
          </w:p>
          <w:p w:rsidR="00C65A88" w:rsidRPr="00CB5A4A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 xml:space="preserve">Scanner </w:t>
            </w:r>
            <w:r w:rsidRPr="00B901B8">
              <w:rPr>
                <w:rFonts w:ascii="Consolas" w:hAnsi="Consolas" w:cs="Consolas"/>
                <w:color w:val="000000"/>
                <w:szCs w:val="28"/>
                <w:u w:val="single"/>
              </w:rPr>
              <w:t>scanner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=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Scanner(System.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in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s = scanner.nextInt();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 xml:space="preserve">List&lt;Person&gt; personlist =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ArrayList&lt;Person&gt;();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人员有：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i = 1; i &lt; s; i++) {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 xml:space="preserve">Person person =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Person(i, 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""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+ i + 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号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personlist.add(person);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.print(person.getName() + 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","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 xml:space="preserve">List&lt;Person&gt; list = </w:t>
            </w:r>
            <w:r w:rsidRPr="00B901B8">
              <w:rPr>
                <w:rFonts w:ascii="Consolas" w:hAnsi="Consolas" w:cs="Consolas"/>
                <w:i/>
                <w:iCs/>
                <w:color w:val="000000"/>
                <w:szCs w:val="28"/>
              </w:rPr>
              <w:t>killBody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(personlist); 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开始杀第一个人，然后准备进入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while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循环</w:t>
            </w:r>
          </w:p>
          <w:p w:rsidR="00C65A88" w:rsidRPr="008F24F2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8F24F2">
              <w:rPr>
                <w:rFonts w:ascii="Consolas" w:hAnsi="Consolas" w:cs="Consolas"/>
                <w:b/>
                <w:bCs/>
                <w:color w:val="FF0000"/>
                <w:szCs w:val="28"/>
              </w:rPr>
              <w:t>while</w:t>
            </w:r>
            <w:r w:rsidRPr="008F24F2">
              <w:rPr>
                <w:rFonts w:ascii="Consolas" w:hAnsi="Consolas" w:cs="Consolas"/>
                <w:color w:val="FF0000"/>
                <w:szCs w:val="28"/>
              </w:rPr>
              <w:t xml:space="preserve"> (list.size() &gt; 6) {</w:t>
            </w:r>
          </w:p>
          <w:p w:rsidR="00C65A88" w:rsidRPr="008F24F2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Cs w:val="28"/>
              </w:rPr>
            </w:pPr>
            <w:r w:rsidRPr="008F24F2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8F24F2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8F24F2">
              <w:rPr>
                <w:rFonts w:ascii="Consolas" w:hAnsi="Consolas" w:cs="Consolas"/>
                <w:color w:val="FF0000"/>
                <w:szCs w:val="28"/>
              </w:rPr>
              <w:tab/>
              <w:t xml:space="preserve">list = </w:t>
            </w:r>
            <w:r w:rsidRPr="008F24F2">
              <w:rPr>
                <w:rFonts w:ascii="Consolas" w:hAnsi="Consolas" w:cs="Consolas"/>
                <w:i/>
                <w:iCs/>
                <w:color w:val="FF0000"/>
                <w:szCs w:val="28"/>
              </w:rPr>
              <w:t>killBody</w:t>
            </w:r>
            <w:r w:rsidRPr="008F24F2">
              <w:rPr>
                <w:rFonts w:ascii="Consolas" w:hAnsi="Consolas" w:cs="Consolas"/>
                <w:color w:val="FF0000"/>
                <w:szCs w:val="28"/>
              </w:rPr>
              <w:t>(list);</w:t>
            </w:r>
          </w:p>
          <w:p w:rsidR="00C65A88" w:rsidRPr="008F24F2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Cs w:val="28"/>
              </w:rPr>
            </w:pPr>
            <w:r w:rsidRPr="008F24F2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8F24F2">
              <w:rPr>
                <w:rFonts w:ascii="Consolas" w:hAnsi="Consolas" w:cs="Consolas"/>
                <w:color w:val="FF0000"/>
                <w:szCs w:val="28"/>
              </w:rPr>
              <w:tab/>
              <w:t>}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  <w:bookmarkStart w:id="0" w:name="_GoBack"/>
            <w:bookmarkEnd w:id="0"/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List&lt;Person&gt; killBody(List&lt;Person&gt; personlist) {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 xml:space="preserve">List&lt;Person&gt; personlisttemp = 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ArrayList&lt;Person&gt;();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num = 0; 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 xml:space="preserve">// i = 7 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就是第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 xml:space="preserve">8 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个人，这就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8</w:t>
            </w:r>
            <w:r w:rsidRPr="00B901B8">
              <w:rPr>
                <w:rFonts w:ascii="Consolas" w:hAnsi="Consolas" w:cs="Consolas"/>
                <w:color w:val="3F7F5F"/>
                <w:szCs w:val="28"/>
              </w:rPr>
              <w:t>开始计数了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i = 7; i &lt; personlist.size(); i++) {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personlisttemp.add(num, personlist.get(i));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num += 1;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i = 0; i &lt; 6; i++) {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personlisttemp.add(num, personlist.get(i));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num += 1;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.println();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杀人：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(</w:t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i = 0; i &lt; personlisttemp.size(); i++) {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Person person = personlisttemp.get(i);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.print(person.getName() + </w:t>
            </w:r>
            <w:r w:rsidRPr="00B901B8">
              <w:rPr>
                <w:rFonts w:ascii="Consolas" w:hAnsi="Consolas" w:cs="Consolas"/>
                <w:color w:val="2A00FF"/>
                <w:szCs w:val="28"/>
              </w:rPr>
              <w:t>","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System.</w:t>
            </w:r>
            <w:r w:rsidRPr="00B901B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>.println();</w:t>
            </w:r>
          </w:p>
          <w:p w:rsidR="00C65A88" w:rsidRPr="00B901B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B901B8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B901B8">
              <w:rPr>
                <w:rFonts w:ascii="Consolas" w:hAnsi="Consolas" w:cs="Consolas"/>
                <w:color w:val="000000"/>
                <w:szCs w:val="28"/>
              </w:rPr>
              <w:t xml:space="preserve"> personlisttemp;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B901B8">
              <w:rPr>
                <w:rFonts w:ascii="Consolas" w:hAnsi="Consolas" w:cs="Consolas"/>
                <w:color w:val="000000"/>
                <w:szCs w:val="28"/>
              </w:rPr>
              <w:tab/>
              <w:t>}</w:t>
            </w:r>
          </w:p>
          <w:p w:rsidR="00C65A88" w:rsidRDefault="00C65A88" w:rsidP="00C65A88"/>
        </w:tc>
      </w:tr>
    </w:tbl>
    <w:p w:rsidR="00C874E0" w:rsidRDefault="00C874E0" w:rsidP="00C874E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时针分针问题</w:t>
      </w:r>
    </w:p>
    <w:p w:rsidR="00C874E0" w:rsidRDefault="00C874E0" w:rsidP="00C874E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之内，</w:t>
      </w:r>
      <w:r>
        <w:rPr>
          <w:rFonts w:hint="eastAsia"/>
        </w:rPr>
        <w:t>时针</w:t>
      </w:r>
      <w:r>
        <w:t>和分针总共</w:t>
      </w:r>
      <w:r>
        <w:rPr>
          <w:rFonts w:hint="eastAsia"/>
        </w:rPr>
        <w:t>相交</w:t>
      </w:r>
      <w:r>
        <w:t>几次</w:t>
      </w:r>
    </w:p>
    <w:p w:rsidR="00C874E0" w:rsidRDefault="00C874E0" w:rsidP="00C874E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：相交</w:t>
      </w:r>
      <w:r>
        <w:t>的时间是多少，请打印出来</w:t>
      </w:r>
    </w:p>
    <w:p w:rsidR="00C874E0" w:rsidRDefault="00C874E0" w:rsidP="00C874E0">
      <w:pPr>
        <w:pStyle w:val="2"/>
      </w:pPr>
      <w:r>
        <w:rPr>
          <w:rFonts w:hint="eastAsia"/>
        </w:rPr>
        <w:t>思想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内分针走</w:t>
      </w:r>
      <w:r>
        <w:rPr>
          <w:rFonts w:hint="eastAsia"/>
        </w:rPr>
        <w:t>24</w:t>
      </w:r>
      <w:r>
        <w:rPr>
          <w:rFonts w:hint="eastAsia"/>
        </w:rPr>
        <w:t>圈</w:t>
      </w:r>
      <w:r>
        <w:t>，时针走</w:t>
      </w:r>
      <w:r>
        <w:t>2</w:t>
      </w:r>
      <w:r>
        <w:rPr>
          <w:rFonts w:hint="eastAsia"/>
        </w:rPr>
        <w:t>圈</w:t>
      </w:r>
      <w:r>
        <w:t>，</w:t>
      </w:r>
      <w:r>
        <w:rPr>
          <w:rFonts w:hint="eastAsia"/>
        </w:rPr>
        <w:t>所以</w:t>
      </w:r>
      <w:r>
        <w:t>相交</w:t>
      </w:r>
      <w:r>
        <w:rPr>
          <w:rFonts w:hint="eastAsia"/>
        </w:rPr>
        <w:t>22</w:t>
      </w:r>
      <w:r>
        <w:rPr>
          <w:rFonts w:hint="eastAsia"/>
        </w:rPr>
        <w:t>圈、</w:t>
      </w:r>
      <w:r>
        <w:t>（</w:t>
      </w:r>
      <w:r>
        <w:rPr>
          <w:rFonts w:hint="eastAsia"/>
        </w:rPr>
        <w:t>也可以</w:t>
      </w:r>
      <w:r>
        <w:t>这样理解，在</w:t>
      </w:r>
      <w:r>
        <w:rPr>
          <w:rFonts w:hint="eastAsia"/>
        </w:rPr>
        <w:t>12</w:t>
      </w:r>
      <w:r>
        <w:rPr>
          <w:rFonts w:hint="eastAsia"/>
        </w:rPr>
        <w:t>点</w:t>
      </w:r>
      <w:r>
        <w:t>到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t>这</w:t>
      </w:r>
      <w:r>
        <w:rPr>
          <w:rFonts w:hint="eastAsia"/>
        </w:rPr>
        <w:t>中间</w:t>
      </w:r>
      <w:r>
        <w:t>没有相交，其他都相交了）</w:t>
      </w:r>
    </w:p>
    <w:p w:rsidR="00C65A88" w:rsidRDefault="00C874E0" w:rsidP="00C65A88">
      <w:pPr>
        <w:pStyle w:val="2"/>
      </w:pPr>
      <w:r>
        <w:rPr>
          <w:rFonts w:hint="eastAsia"/>
        </w:rPr>
        <w:t>思想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E2440">
        <w:rPr>
          <w:rFonts w:hint="eastAsia"/>
        </w:rPr>
        <w:t>时针</w:t>
      </w:r>
      <w:r w:rsidR="009E2440">
        <w:t>每分钟走</w:t>
      </w:r>
      <w:r w:rsidR="009E2440">
        <w:rPr>
          <w:rFonts w:hint="eastAsia"/>
        </w:rPr>
        <w:t>0.5</w:t>
      </w:r>
      <w:r w:rsidR="009E2440">
        <w:rPr>
          <w:rFonts w:hint="eastAsia"/>
        </w:rPr>
        <w:t>度</w:t>
      </w:r>
      <w:r w:rsidR="009E2440">
        <w:t>，</w:t>
      </w:r>
      <w:r w:rsidR="009E2440">
        <w:rPr>
          <w:rFonts w:hint="eastAsia"/>
        </w:rPr>
        <w:t>分针每</w:t>
      </w:r>
      <w:r w:rsidR="009E2440">
        <w:t>分钟走</w:t>
      </w:r>
      <w:r w:rsidR="009E2440">
        <w:rPr>
          <w:rFonts w:hint="eastAsia"/>
        </w:rPr>
        <w:t>6</w:t>
      </w:r>
      <w:r w:rsidR="009E2440">
        <w:rPr>
          <w:rFonts w:hint="eastAsia"/>
        </w:rPr>
        <w:t>度</w:t>
      </w:r>
      <w:r w:rsidR="009E2440">
        <w:t>。二者</w:t>
      </w:r>
      <w:r w:rsidR="009E2440">
        <w:rPr>
          <w:rFonts w:hint="eastAsia"/>
        </w:rPr>
        <w:t>比赛</w:t>
      </w:r>
      <w:r w:rsidR="009E2440">
        <w:t>跑步，</w:t>
      </w:r>
      <w:r w:rsidR="009E2440">
        <w:rPr>
          <w:rFonts w:hint="eastAsia"/>
        </w:rPr>
        <w:t>相当于</w:t>
      </w:r>
      <w:r w:rsidR="009E2440">
        <w:t>分钟走，时针不走</w:t>
      </w:r>
      <w:r w:rsidR="009E2440">
        <w:rPr>
          <w:rFonts w:hint="eastAsia"/>
        </w:rPr>
        <w:t xml:space="preserve"> </w:t>
      </w:r>
      <w:r w:rsidR="009E2440">
        <w:rPr>
          <w:rFonts w:hint="eastAsia"/>
        </w:rPr>
        <w:t>分钟</w:t>
      </w:r>
      <w:r w:rsidR="009E2440">
        <w:t>的</w:t>
      </w:r>
      <w:r w:rsidR="009E2440">
        <w:rPr>
          <w:rFonts w:hint="eastAsia"/>
        </w:rPr>
        <w:t>度数</w:t>
      </w:r>
      <w:r w:rsidR="009E2440">
        <w:t>为</w:t>
      </w:r>
      <w:r w:rsidR="009E2440">
        <w:rPr>
          <w:rFonts w:hint="eastAsia"/>
        </w:rPr>
        <w:t>5.5</w:t>
      </w:r>
      <w:r w:rsidR="00ED3E18">
        <w:rPr>
          <w:rFonts w:hint="eastAsia"/>
        </w:rPr>
        <w:t>度</w:t>
      </w:r>
      <w:r w:rsidR="0004486F">
        <w:rPr>
          <w:rFonts w:hint="eastAsia"/>
        </w:rPr>
        <w:t>。</w:t>
      </w:r>
      <w:r w:rsidR="0004486F">
        <w:t>然后</w:t>
      </w:r>
      <w:r w:rsidR="0004486F">
        <w:rPr>
          <w:rFonts w:hint="eastAsia"/>
        </w:rPr>
        <w:t>每次</w:t>
      </w:r>
      <w:r w:rsidR="0004486F">
        <w:t>时针走的度数</w:t>
      </w:r>
      <w:r w:rsidR="0004486F">
        <w:rPr>
          <w:rFonts w:hint="eastAsia"/>
        </w:rPr>
        <w:t>监区</w:t>
      </w:r>
      <w:r w:rsidR="0004486F">
        <w:t>分</w:t>
      </w:r>
      <w:r w:rsidR="0004486F">
        <w:rPr>
          <w:rFonts w:hint="eastAsia"/>
        </w:rPr>
        <w:t>针</w:t>
      </w:r>
      <w:r w:rsidR="0004486F">
        <w:t>走的度数</w:t>
      </w:r>
    </w:p>
    <w:p w:rsidR="00C65A88" w:rsidRPr="00C65A88" w:rsidRDefault="00C65A88" w:rsidP="00C65A88">
      <w:pPr>
        <w:pStyle w:val="3"/>
      </w:pPr>
      <w:r>
        <w:rPr>
          <w:rFonts w:hint="eastAsia"/>
        </w:rPr>
        <w:t>代码</w:t>
      </w:r>
      <w:r>
        <w:t>如下</w:t>
      </w:r>
    </w:p>
    <w:p w:rsidR="00C65A88" w:rsidRPr="00C65A88" w:rsidRDefault="00C65A88" w:rsidP="00C65A88"/>
    <w:tbl>
      <w:tblPr>
        <w:tblW w:w="0" w:type="auto"/>
        <w:tblInd w:w="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5"/>
      </w:tblGrid>
      <w:tr w:rsidR="00C65A88" w:rsidRPr="00C65A88" w:rsidTr="00C65A88">
        <w:trPr>
          <w:trHeight w:val="806"/>
        </w:trPr>
        <w:tc>
          <w:tcPr>
            <w:tcW w:w="9585" w:type="dxa"/>
          </w:tcPr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8"/>
              </w:rPr>
              <w:t>p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ublic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HourAndMinite {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分针为计算单位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时针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小时每分钟走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 xml:space="preserve"> 360/12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（个标志位）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/60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（分钟）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 xml:space="preserve"> = 0.5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度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分针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 xml:space="preserve"> 360/60 = 6 </w:t>
            </w:r>
            <w:r w:rsidRPr="00C65A88">
              <w:rPr>
                <w:rFonts w:ascii="Consolas" w:hAnsi="Consolas" w:cs="Consolas"/>
                <w:color w:val="3F5FBF"/>
                <w:szCs w:val="28"/>
              </w:rPr>
              <w:t>度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main(String[] args) {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count =0;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h=1; h&lt;=12; h++){   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从第一小时开始算，不算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12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点开始重合的次数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for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>(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m=0; m&lt;=60; m++){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这里是最关键的，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 xml:space="preserve"> 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因为小时走的度数不可能都是整数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30*h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，这里为了方便计算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给分钟变慢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 xml:space="preserve"> 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变成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6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度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-0.5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度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 xml:space="preserve"> =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这样就相当于是以时针不变，分钟在动。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double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gap = (30 * h - 5.5 * m) % 360;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////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分针一直在追赶时针和，那在接近重合的合时候的夹角不会超过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6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度，并且为正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  <w:r w:rsidRPr="00C65A88">
              <w:rPr>
                <w:rFonts w:ascii="Consolas" w:hAnsi="Consolas" w:cs="Consolas"/>
                <w:b/>
                <w:bCs/>
                <w:color w:val="7F0055"/>
                <w:szCs w:val="28"/>
              </w:rPr>
              <w:t>if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(0 &lt; gap &amp;&amp; gap &lt; 6.0){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    </w:t>
            </w:r>
            <w:r w:rsidRPr="00C65A88">
              <w:rPr>
                <w:rFonts w:ascii="Consolas" w:hAnsi="Consolas" w:cs="Consolas"/>
                <w:color w:val="000000"/>
                <w:szCs w:val="28"/>
                <w:highlight w:val="lightGray"/>
              </w:rPr>
              <w:t>System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C65A8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.println(h + 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":"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+ m);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    count++; 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    } 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    }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}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C65A88">
              <w:rPr>
                <w:rFonts w:ascii="Consolas" w:hAnsi="Consolas" w:cs="Consolas"/>
                <w:color w:val="000000"/>
                <w:szCs w:val="28"/>
                <w:highlight w:val="lightGray"/>
              </w:rPr>
              <w:t>System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C65A8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共重合：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+ count +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次</w:t>
            </w:r>
            <w:r w:rsidRPr="00C65A88">
              <w:rPr>
                <w:rFonts w:ascii="Consolas" w:hAnsi="Consolas" w:cs="Consolas"/>
                <w:color w:val="2A00FF"/>
                <w:szCs w:val="28"/>
              </w:rPr>
              <w:t>"</w:t>
            </w: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);   </w:t>
            </w:r>
            <w:r w:rsidRPr="00C65A88">
              <w:rPr>
                <w:rFonts w:ascii="Consolas" w:hAnsi="Consolas" w:cs="Consolas"/>
                <w:color w:val="3F7F5F"/>
                <w:szCs w:val="28"/>
              </w:rPr>
              <w:t>//22</w:t>
            </w:r>
          </w:p>
          <w:p w:rsidR="00C65A88" w:rsidRPr="00C65A88" w:rsidRDefault="00C65A88" w:rsidP="00C65A8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8"/>
              </w:rPr>
            </w:pPr>
            <w:r w:rsidRPr="00C65A88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C65A88">
              <w:rPr>
                <w:rFonts w:ascii="Consolas" w:hAnsi="Consolas" w:cs="Consolas"/>
                <w:color w:val="FF0000"/>
                <w:szCs w:val="28"/>
              </w:rPr>
              <w:t xml:space="preserve">  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>//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>结果出现了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11.59 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>这里很明确应该是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>12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>点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</w:t>
            </w:r>
            <w:r w:rsidRPr="00C65A88">
              <w:rPr>
                <w:rFonts w:ascii="Consolas" w:hAnsi="Consolas" w:cs="Consolas"/>
                <w:color w:val="FF0000"/>
                <w:szCs w:val="28"/>
                <w:highlight w:val="yellow"/>
              </w:rPr>
              <w:t>随意这个时候需要改掉</w:t>
            </w:r>
          </w:p>
          <w:p w:rsidR="00C65A88" w:rsidRPr="00C65A88" w:rsidRDefault="00C65A88" w:rsidP="00C65A88">
            <w:pPr>
              <w:pStyle w:val="2"/>
              <w:rPr>
                <w:sz w:val="22"/>
              </w:rPr>
            </w:pPr>
            <w:r w:rsidRPr="00C65A88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   }</w:t>
            </w:r>
          </w:p>
        </w:tc>
      </w:tr>
    </w:tbl>
    <w:p w:rsidR="00C874E0" w:rsidRPr="008F24F2" w:rsidRDefault="00C65A88" w:rsidP="00C65A88">
      <w:pPr>
        <w:pStyle w:val="2"/>
      </w:pPr>
      <w:r w:rsidRPr="008F24F2">
        <w:rPr>
          <w:rFonts w:hint="eastAsia"/>
        </w:rPr>
        <w:t xml:space="preserve"> </w:t>
      </w:r>
    </w:p>
    <w:p w:rsidR="00C874E0" w:rsidRDefault="00C874E0"/>
    <w:sectPr w:rsidR="00C874E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E2F" w:rsidRDefault="00567E2F" w:rsidP="00A76626">
      <w:pPr>
        <w:spacing w:after="0"/>
      </w:pPr>
      <w:r>
        <w:separator/>
      </w:r>
    </w:p>
  </w:endnote>
  <w:endnote w:type="continuationSeparator" w:id="0">
    <w:p w:rsidR="00567E2F" w:rsidRDefault="00567E2F" w:rsidP="00A76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E2F" w:rsidRDefault="00567E2F" w:rsidP="00A76626">
      <w:pPr>
        <w:spacing w:after="0"/>
      </w:pPr>
      <w:r>
        <w:separator/>
      </w:r>
    </w:p>
  </w:footnote>
  <w:footnote w:type="continuationSeparator" w:id="0">
    <w:p w:rsidR="00567E2F" w:rsidRDefault="00567E2F" w:rsidP="00A7662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874E0"/>
    <w:rsid w:val="0004486F"/>
    <w:rsid w:val="00554A5C"/>
    <w:rsid w:val="00567E2F"/>
    <w:rsid w:val="0066335D"/>
    <w:rsid w:val="009E2440"/>
    <w:rsid w:val="00A76626"/>
    <w:rsid w:val="00C65A88"/>
    <w:rsid w:val="00C874E0"/>
    <w:rsid w:val="00CB5A4A"/>
    <w:rsid w:val="00D51DC8"/>
    <w:rsid w:val="00ED3E18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D43557-EFFB-40B8-8D82-008DFDC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A76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A76626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A766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A76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860747-F313-4B44-98E9-B9A188C0BD41}"/>
      </w:docPartPr>
      <w:docPartBody>
        <w:p w:rsidR="00221470" w:rsidRDefault="00221470">
          <w:r w:rsidRPr="00992186">
            <w:rPr>
              <w:rStyle w:val="a3"/>
              <w:rFonts w:hint="eastAsia"/>
            </w:rPr>
            <w:t>[</w:t>
          </w:r>
          <w:r w:rsidRPr="00992186">
            <w:rPr>
              <w:rStyle w:val="a3"/>
              <w:rFonts w:hint="eastAsia"/>
            </w:rPr>
            <w:t>在此处输入文章标题</w:t>
          </w:r>
          <w:r w:rsidRPr="0099218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362543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C2BD18-D869-4EC8-8705-09C13C3E687F}"/>
      </w:docPartPr>
      <w:docPartBody>
        <w:p w:rsidR="00000000" w:rsidRDefault="00221470">
          <w:r w:rsidRPr="00992186">
            <w:rPr>
              <w:rStyle w:val="a3"/>
              <w:rFonts w:hint="eastAsia"/>
            </w:rPr>
            <w:t>[</w:t>
          </w:r>
          <w:r w:rsidRPr="00992186">
            <w:rPr>
              <w:rStyle w:val="a3"/>
              <w:rFonts w:hint="eastAsia"/>
            </w:rPr>
            <w:t>选择一个类别或键入一个新类别</w:t>
          </w:r>
          <w:r w:rsidRPr="0099218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31"/>
    <w:rsid w:val="00221470"/>
    <w:rsid w:val="0063538E"/>
    <w:rsid w:val="00786053"/>
    <w:rsid w:val="007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1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面试-经典算法</PostTitle>
  <PostDate>2017-12-21T07:53:04Z</PostDate>
  <PostID>78864686</PostID>
  <Category1>java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936254364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2017-12-21T07:48:00Z</dcterms:created>
  <dcterms:modified xsi:type="dcterms:W3CDTF">2017-12-21T07:53:00Z</dcterms:modified>
</cp:coreProperties>
</file>